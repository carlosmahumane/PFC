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B27" w:rsidRPr="00B32AE0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B32AE0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B32AE0" w:rsidRDefault="002E1452" w:rsidP="00D75E9F">
      <w:pPr>
        <w:jc w:val="left"/>
        <w:rPr>
          <w:b/>
          <w:iCs/>
          <w:sz w:val="28"/>
          <w:szCs w:val="28"/>
        </w:rPr>
      </w:pPr>
      <w:r w:rsidRPr="00B32AE0">
        <w:rPr>
          <w:b/>
          <w:i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186690</wp:posOffset>
                </wp:positionV>
                <wp:extent cx="5257800" cy="4114800"/>
                <wp:effectExtent l="41910" t="41910" r="43815" b="43815"/>
                <wp:wrapNone/>
                <wp:docPr id="19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411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22F" w:rsidRDefault="00E1122F" w:rsidP="007E5B27">
                            <w:pPr>
                              <w:rPr>
                                <w:b/>
                                <w:i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  <w:p w:rsidR="00E1122F" w:rsidRPr="00AA6BE6" w:rsidRDefault="00E1122F" w:rsidP="007E5B27">
                            <w:pPr>
                              <w:jc w:val="center"/>
                              <w:rPr>
                                <w:b/>
                                <w:i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AA6BE6">
                              <w:rPr>
                                <w:b/>
                                <w:i/>
                                <w:color w:val="FF0000"/>
                                <w:sz w:val="40"/>
                                <w:szCs w:val="40"/>
                              </w:rPr>
                              <w:t>TEMPLATE</w:t>
                            </w:r>
                          </w:p>
                          <w:p w:rsidR="00E1122F" w:rsidRDefault="00E1122F" w:rsidP="007E5B27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7E5B27">
                              <w:rPr>
                                <w:color w:val="FF0000"/>
                                <w:sz w:val="36"/>
                                <w:szCs w:val="36"/>
                              </w:rPr>
                              <w:t>para</w:t>
                            </w:r>
                            <w:proofErr w:type="gramEnd"/>
                            <w:r w:rsidRPr="007E5B27">
                              <w:rPr>
                                <w:color w:val="FF0000"/>
                                <w:sz w:val="36"/>
                                <w:szCs w:val="36"/>
                              </w:rPr>
                              <w:t xml:space="preserve"> orientar os estudantes do </w:t>
                            </w:r>
                            <w:r w:rsidRPr="00AA6BE6">
                              <w:rPr>
                                <w:b/>
                                <w:i/>
                                <w:color w:val="FF0000"/>
                                <w:sz w:val="36"/>
                                <w:szCs w:val="36"/>
                              </w:rPr>
                              <w:t>Instituto Superior de Transportes e Comunicações</w:t>
                            </w:r>
                            <w:r w:rsidRPr="007E5B27">
                              <w:rPr>
                                <w:color w:val="FF0000"/>
                                <w:sz w:val="36"/>
                                <w:szCs w:val="36"/>
                              </w:rPr>
                              <w:t xml:space="preserve"> na elaboração do relatório do </w:t>
                            </w:r>
                            <w:proofErr w:type="spellStart"/>
                            <w:r w:rsidRPr="007E5B27">
                              <w:rPr>
                                <w:color w:val="FF0000"/>
                                <w:sz w:val="36"/>
                                <w:szCs w:val="36"/>
                              </w:rPr>
                              <w:t>Projecto</w:t>
                            </w:r>
                            <w:proofErr w:type="spellEnd"/>
                            <w:r w:rsidRPr="007E5B27">
                              <w:rPr>
                                <w:color w:val="FF0000"/>
                                <w:sz w:val="36"/>
                                <w:szCs w:val="36"/>
                              </w:rPr>
                              <w:t xml:space="preserve"> Final do Curso</w:t>
                            </w:r>
                          </w:p>
                          <w:p w:rsidR="00E1122F" w:rsidRDefault="00E1122F" w:rsidP="007E5B27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  <w:p w:rsidR="00E1122F" w:rsidRDefault="00E1122F" w:rsidP="007E5B27">
                            <w:pPr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  <w:p w:rsidR="00E1122F" w:rsidRPr="007E5B27" w:rsidRDefault="00E1122F" w:rsidP="007E5B27">
                            <w:pPr>
                              <w:jc w:val="left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Elaborado pelo Professor Doutor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Mario</w:t>
                            </w:r>
                            <w:proofErr w:type="spellEnd"/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Jorge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Malagón</w:t>
                            </w:r>
                            <w:proofErr w:type="spellEnd"/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Hernández</w:t>
                            </w:r>
                            <w:proofErr w:type="spellEnd"/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>, com a colaboração da Dra. Maria José Martins Costa.</w:t>
                            </w:r>
                          </w:p>
                          <w:p w:rsidR="00E1122F" w:rsidRPr="007E5B27" w:rsidRDefault="00E1122F" w:rsidP="007E5B27">
                            <w:pPr>
                              <w:jc w:val="left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9pt;margin-top:14.7pt;width:414pt;height:32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" strokecolor="red" strokeweight="6pt">
                <v:textbox>
                  <w:txbxContent>
                    <w:p w:rsidR="00E1122F" w:rsidRDefault="00E1122F" w:rsidP="007E5B27">
                      <w:pPr>
                        <w:rPr>
                          <w:b/>
                          <w:i/>
                          <w:color w:val="FF0000"/>
                          <w:sz w:val="36"/>
                          <w:szCs w:val="36"/>
                        </w:rPr>
                      </w:pPr>
                    </w:p>
                    <w:p w:rsidR="00E1122F" w:rsidRPr="00AA6BE6" w:rsidRDefault="00E1122F" w:rsidP="007E5B27">
                      <w:pPr>
                        <w:jc w:val="center"/>
                        <w:rPr>
                          <w:b/>
                          <w:i/>
                          <w:color w:val="FF0000"/>
                          <w:sz w:val="40"/>
                          <w:szCs w:val="40"/>
                        </w:rPr>
                      </w:pPr>
                      <w:r w:rsidRPr="00AA6BE6">
                        <w:rPr>
                          <w:b/>
                          <w:i/>
                          <w:color w:val="FF0000"/>
                          <w:sz w:val="40"/>
                          <w:szCs w:val="40"/>
                        </w:rPr>
                        <w:t>TEMPLATE</w:t>
                      </w:r>
                    </w:p>
                    <w:p w:rsidR="00E1122F" w:rsidRDefault="00E1122F" w:rsidP="007E5B27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proofErr w:type="gramStart"/>
                      <w:r w:rsidRPr="007E5B27">
                        <w:rPr>
                          <w:color w:val="FF0000"/>
                          <w:sz w:val="36"/>
                          <w:szCs w:val="36"/>
                        </w:rPr>
                        <w:t>para</w:t>
                      </w:r>
                      <w:proofErr w:type="gramEnd"/>
                      <w:r w:rsidRPr="007E5B27">
                        <w:rPr>
                          <w:color w:val="FF0000"/>
                          <w:sz w:val="36"/>
                          <w:szCs w:val="36"/>
                        </w:rPr>
                        <w:t xml:space="preserve"> orientar os estudantes do </w:t>
                      </w:r>
                      <w:r w:rsidRPr="00AA6BE6">
                        <w:rPr>
                          <w:b/>
                          <w:i/>
                          <w:color w:val="FF0000"/>
                          <w:sz w:val="36"/>
                          <w:szCs w:val="36"/>
                        </w:rPr>
                        <w:t>Instituto Superior de Transportes e Comunicações</w:t>
                      </w:r>
                      <w:r w:rsidRPr="007E5B27">
                        <w:rPr>
                          <w:color w:val="FF0000"/>
                          <w:sz w:val="36"/>
                          <w:szCs w:val="36"/>
                        </w:rPr>
                        <w:t xml:space="preserve"> na elaboração do relatório do </w:t>
                      </w:r>
                      <w:proofErr w:type="spellStart"/>
                      <w:r w:rsidRPr="007E5B27">
                        <w:rPr>
                          <w:color w:val="FF0000"/>
                          <w:sz w:val="36"/>
                          <w:szCs w:val="36"/>
                        </w:rPr>
                        <w:t>Projecto</w:t>
                      </w:r>
                      <w:proofErr w:type="spellEnd"/>
                      <w:r w:rsidRPr="007E5B27">
                        <w:rPr>
                          <w:color w:val="FF0000"/>
                          <w:sz w:val="36"/>
                          <w:szCs w:val="36"/>
                        </w:rPr>
                        <w:t xml:space="preserve"> Final do Curso</w:t>
                      </w:r>
                    </w:p>
                    <w:p w:rsidR="00E1122F" w:rsidRDefault="00E1122F" w:rsidP="007E5B27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</w:p>
                    <w:p w:rsidR="00E1122F" w:rsidRDefault="00E1122F" w:rsidP="007E5B27">
                      <w:pPr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</w:p>
                    <w:p w:rsidR="00E1122F" w:rsidRPr="007E5B27" w:rsidRDefault="00E1122F" w:rsidP="007E5B27">
                      <w:pPr>
                        <w:jc w:val="left"/>
                        <w:rPr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Elaborado pelo Professor Doutor </w:t>
                      </w:r>
                      <w:proofErr w:type="spellStart"/>
                      <w:r>
                        <w:rPr>
                          <w:color w:val="FF0000"/>
                          <w:sz w:val="28"/>
                          <w:szCs w:val="28"/>
                        </w:rPr>
                        <w:t>Mario</w:t>
                      </w:r>
                      <w:proofErr w:type="spellEnd"/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 Jorge </w:t>
                      </w:r>
                      <w:proofErr w:type="spellStart"/>
                      <w:r>
                        <w:rPr>
                          <w:color w:val="FF0000"/>
                          <w:sz w:val="28"/>
                          <w:szCs w:val="28"/>
                        </w:rPr>
                        <w:t>Malagón</w:t>
                      </w:r>
                      <w:proofErr w:type="spellEnd"/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sz w:val="28"/>
                          <w:szCs w:val="28"/>
                        </w:rPr>
                        <w:t>Hernández</w:t>
                      </w:r>
                      <w:proofErr w:type="spellEnd"/>
                      <w:r>
                        <w:rPr>
                          <w:color w:val="FF0000"/>
                          <w:sz w:val="28"/>
                          <w:szCs w:val="28"/>
                        </w:rPr>
                        <w:t>, com a colaboração da Dra. Maria José Martins Costa.</w:t>
                      </w:r>
                    </w:p>
                    <w:p w:rsidR="00E1122F" w:rsidRPr="007E5B27" w:rsidRDefault="00E1122F" w:rsidP="007E5B27">
                      <w:pPr>
                        <w:jc w:val="left"/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E5B27" w:rsidRPr="00B32AE0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B32AE0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B32AE0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B32AE0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B32AE0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B32AE0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B32AE0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B32AE0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B32AE0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B32AE0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B32AE0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B32AE0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B32AE0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B32AE0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B32AE0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B32AE0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B32AE0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B32AE0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B32AE0" w:rsidRDefault="007E5B27" w:rsidP="00D75E9F">
      <w:pPr>
        <w:jc w:val="left"/>
        <w:rPr>
          <w:b/>
          <w:iCs/>
          <w:sz w:val="28"/>
          <w:szCs w:val="28"/>
        </w:rPr>
      </w:pPr>
    </w:p>
    <w:p w:rsidR="007E5B27" w:rsidRPr="00B32AE0" w:rsidRDefault="007E5B27" w:rsidP="00D75E9F">
      <w:pPr>
        <w:jc w:val="left"/>
        <w:rPr>
          <w:rFonts w:ascii="Arial" w:hAnsi="Arial" w:cs="Arial"/>
          <w:b/>
          <w:i/>
          <w:iCs/>
          <w:sz w:val="28"/>
          <w:szCs w:val="28"/>
        </w:rPr>
      </w:pPr>
    </w:p>
    <w:p w:rsidR="006E21F6" w:rsidRPr="00B32AE0" w:rsidRDefault="00F731FD" w:rsidP="00D75E9F">
      <w:pPr>
        <w:jc w:val="left"/>
        <w:rPr>
          <w:b/>
        </w:rPr>
      </w:pPr>
      <w:r w:rsidRPr="00B32AE0">
        <w:rPr>
          <w:rFonts w:ascii="Arial" w:hAnsi="Arial" w:cs="Arial"/>
          <w:b/>
          <w:i/>
          <w:iCs/>
        </w:rPr>
        <w:drawing>
          <wp:inline distT="0" distB="0" distL="0" distR="0">
            <wp:extent cx="1047750" cy="476250"/>
            <wp:effectExtent l="19050" t="0" r="0" b="0"/>
            <wp:docPr id="1" name="Picture 1" descr="Logo-ISU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SUT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5B27" w:rsidRPr="00B32AE0">
        <w:rPr>
          <w:rFonts w:ascii="Arial" w:hAnsi="Arial" w:cs="Arial"/>
          <w:b/>
          <w:i/>
          <w:iCs/>
        </w:rPr>
        <w:t>INSTIT</w:t>
      </w:r>
      <w:r w:rsidR="006E21F6" w:rsidRPr="00B32AE0">
        <w:rPr>
          <w:rFonts w:ascii="Arial" w:hAnsi="Arial" w:cs="Arial"/>
          <w:b/>
          <w:i/>
          <w:iCs/>
        </w:rPr>
        <w:t>UTO SUPERIOR DE TRANSPORTES E COMUNICAÇÕES</w:t>
      </w:r>
    </w:p>
    <w:p w:rsidR="003C2CA2" w:rsidRPr="00B32AE0" w:rsidRDefault="003C2CA2" w:rsidP="00D34798">
      <w:pPr>
        <w:pStyle w:val="InstitutionInformation"/>
        <w:spacing w:before="0"/>
        <w:rPr>
          <w:rFonts w:ascii="Arial" w:hAnsi="Arial" w:cs="Arial"/>
          <w:sz w:val="24"/>
        </w:rPr>
      </w:pPr>
    </w:p>
    <w:p w:rsidR="00D34798" w:rsidRPr="00B32AE0" w:rsidRDefault="00570AEF" w:rsidP="003C2CA2">
      <w:pPr>
        <w:pStyle w:val="InstitutionInformation"/>
        <w:spacing w:before="100" w:beforeAutospacing="1"/>
        <w:rPr>
          <w:rFonts w:ascii="Arial" w:hAnsi="Arial" w:cs="Arial"/>
          <w:color w:val="FF0000"/>
          <w:sz w:val="32"/>
          <w:szCs w:val="32"/>
        </w:rPr>
      </w:pPr>
      <w:r w:rsidRPr="00B32AE0">
        <w:rPr>
          <w:rFonts w:ascii="Arial" w:hAnsi="Arial" w:cs="Arial"/>
          <w:color w:val="FF0000"/>
          <w:sz w:val="32"/>
          <w:szCs w:val="32"/>
        </w:rPr>
        <w:t>[Capa]</w:t>
      </w:r>
    </w:p>
    <w:p w:rsidR="0003594E" w:rsidRPr="00B32AE0" w:rsidRDefault="0003594E" w:rsidP="003C2CA2">
      <w:pPr>
        <w:pStyle w:val="InstitutionInformation"/>
        <w:spacing w:before="240" w:beforeAutospacing="1"/>
        <w:rPr>
          <w:rFonts w:ascii="Arial" w:hAnsi="Arial" w:cs="Arial"/>
          <w:szCs w:val="28"/>
        </w:rPr>
      </w:pPr>
    </w:p>
    <w:p w:rsidR="00AC67CA" w:rsidRPr="00B32AE0" w:rsidRDefault="00AC67CA" w:rsidP="00AC67CA">
      <w:pPr>
        <w:rPr>
          <w:rFonts w:ascii="Arial" w:hAnsi="Arial" w:cs="Arial"/>
          <w:b/>
          <w:sz w:val="28"/>
          <w:szCs w:val="28"/>
        </w:rPr>
      </w:pPr>
    </w:p>
    <w:p w:rsidR="0003594E" w:rsidRPr="00B32AE0" w:rsidRDefault="00110FED" w:rsidP="00C30C05">
      <w:pPr>
        <w:jc w:val="center"/>
        <w:rPr>
          <w:b/>
          <w:sz w:val="28"/>
          <w:szCs w:val="28"/>
        </w:rPr>
      </w:pPr>
      <w:r w:rsidRPr="00B32AE0">
        <w:rPr>
          <w:b/>
          <w:sz w:val="28"/>
          <w:szCs w:val="28"/>
        </w:rPr>
        <w:t>Desenvolvimento e Implementação do Sistema de Gestão de Distribuição na Mcel</w:t>
      </w:r>
    </w:p>
    <w:p w:rsidR="007715ED" w:rsidRPr="00B32AE0" w:rsidRDefault="007715ED" w:rsidP="007715ED">
      <w:pPr>
        <w:rPr>
          <w:rFonts w:ascii="Arial" w:hAnsi="Arial" w:cs="Arial"/>
        </w:rPr>
      </w:pPr>
    </w:p>
    <w:p w:rsidR="0003594E" w:rsidRPr="00B32AE0" w:rsidRDefault="00110FED" w:rsidP="00C30C05">
      <w:pPr>
        <w:pStyle w:val="AuthorList"/>
      </w:pPr>
      <w:r w:rsidRPr="00B32AE0">
        <w:t>Carlos António Mahumane</w:t>
      </w:r>
    </w:p>
    <w:p w:rsidR="007715ED" w:rsidRPr="00B32AE0" w:rsidRDefault="007715ED" w:rsidP="007715ED"/>
    <w:p w:rsidR="00913927" w:rsidRPr="00B32AE0" w:rsidRDefault="00913927" w:rsidP="007715ED"/>
    <w:p w:rsidR="00913927" w:rsidRPr="00B32AE0" w:rsidRDefault="00913927" w:rsidP="00913927">
      <w:pPr>
        <w:jc w:val="center"/>
      </w:pPr>
      <w:proofErr w:type="spellStart"/>
      <w:r w:rsidRPr="00B32AE0">
        <w:t>Projecto</w:t>
      </w:r>
      <w:proofErr w:type="spellEnd"/>
      <w:r w:rsidRPr="00B32AE0">
        <w:t xml:space="preserve"> </w:t>
      </w:r>
      <w:r w:rsidR="00F82C73" w:rsidRPr="00B32AE0">
        <w:t>F</w:t>
      </w:r>
      <w:r w:rsidRPr="00B32AE0">
        <w:t xml:space="preserve">inal do </w:t>
      </w:r>
      <w:r w:rsidR="00F82C73" w:rsidRPr="00B32AE0">
        <w:t>C</w:t>
      </w:r>
      <w:r w:rsidRPr="00B32AE0">
        <w:t>urso</w:t>
      </w:r>
    </w:p>
    <w:p w:rsidR="00913927" w:rsidRPr="00B32AE0" w:rsidRDefault="00110FED" w:rsidP="00913927">
      <w:pPr>
        <w:pStyle w:val="AuthorList"/>
      </w:pPr>
      <w:r w:rsidRPr="00B32AE0">
        <w:t>Licenciatura em Engenharia Informática e de Telecomunicações</w:t>
      </w:r>
    </w:p>
    <w:p w:rsidR="001E5530" w:rsidRPr="00B32AE0" w:rsidRDefault="001E5530" w:rsidP="001E5530"/>
    <w:p w:rsidR="001E5530" w:rsidRPr="00B32AE0" w:rsidRDefault="001E5530" w:rsidP="001E5530">
      <w:pPr>
        <w:jc w:val="center"/>
      </w:pPr>
      <w:r w:rsidRPr="00B32AE0">
        <w:t>Supervisor:</w:t>
      </w:r>
    </w:p>
    <w:p w:rsidR="00913927" w:rsidRPr="00B32AE0" w:rsidRDefault="00F82C73" w:rsidP="00913927">
      <w:pPr>
        <w:pStyle w:val="AuthorList"/>
        <w:rPr>
          <w:b w:val="0"/>
        </w:rPr>
      </w:pPr>
      <w:r w:rsidRPr="00B32AE0">
        <w:rPr>
          <w:b w:val="0"/>
        </w:rPr>
        <w:fldChar w:fldCharType="begin"/>
      </w:r>
      <w:r w:rsidRPr="00B32AE0">
        <w:rPr>
          <w:b w:val="0"/>
        </w:rPr>
        <w:instrText xml:space="preserve"> MACROBUTTON  AcceptAllChangesInDoc "[Insira nome completo do Supervisor]" </w:instrText>
      </w:r>
      <w:r w:rsidRPr="00B32AE0">
        <w:rPr>
          <w:b w:val="0"/>
        </w:rPr>
        <w:fldChar w:fldCharType="end"/>
      </w:r>
    </w:p>
    <w:p w:rsidR="00913927" w:rsidRPr="00B32AE0" w:rsidRDefault="00913927" w:rsidP="00913927"/>
    <w:p w:rsidR="00913927" w:rsidRPr="00B32AE0" w:rsidRDefault="00913927" w:rsidP="00913927"/>
    <w:p w:rsidR="00913927" w:rsidRPr="00B32AE0" w:rsidRDefault="00913927" w:rsidP="00913927"/>
    <w:p w:rsidR="00913927" w:rsidRPr="00B32AE0" w:rsidRDefault="00110FED" w:rsidP="00110FED">
      <w:pPr>
        <w:keepLines/>
        <w:suppressAutoHyphens/>
        <w:spacing w:after="280"/>
        <w:jc w:val="center"/>
        <w:rPr>
          <w:lang w:eastAsia="ar-SA"/>
        </w:rPr>
      </w:pPr>
      <w:r w:rsidRPr="00B32AE0">
        <w:rPr>
          <w:lang w:eastAsia="ar-SA"/>
        </w:rPr>
        <w:t>Departamento de Tecnologias de Informação e Comunicações</w:t>
      </w:r>
    </w:p>
    <w:p w:rsidR="00400396" w:rsidRPr="00B32AE0" w:rsidRDefault="00400396" w:rsidP="00400396"/>
    <w:p w:rsidR="00913927" w:rsidRPr="00B32AE0" w:rsidRDefault="00913927" w:rsidP="007715ED"/>
    <w:p w:rsidR="00913927" w:rsidRPr="00B32AE0" w:rsidRDefault="00F82C73" w:rsidP="00913927">
      <w:pPr>
        <w:pStyle w:val="AuthorList"/>
        <w:rPr>
          <w:b w:val="0"/>
        </w:rPr>
      </w:pPr>
      <w:r w:rsidRPr="00B32AE0">
        <w:rPr>
          <w:b w:val="0"/>
        </w:rPr>
        <w:fldChar w:fldCharType="begin"/>
      </w:r>
      <w:r w:rsidRPr="00B32AE0">
        <w:rPr>
          <w:b w:val="0"/>
        </w:rPr>
        <w:instrText xml:space="preserve"> MACROBUTTON  AcceptAllChangesInDoc "[Insira Mês e Ano da elaboração]" </w:instrText>
      </w:r>
      <w:r w:rsidRPr="00B32AE0">
        <w:rPr>
          <w:b w:val="0"/>
        </w:rPr>
        <w:fldChar w:fldCharType="end"/>
      </w:r>
    </w:p>
    <w:p w:rsidR="00C40E53" w:rsidRPr="00B32AE0" w:rsidRDefault="00C40E53" w:rsidP="00C40E53"/>
    <w:p w:rsidR="00570AEF" w:rsidRPr="00B32AE0" w:rsidRDefault="00F731FD" w:rsidP="00570AEF">
      <w:pPr>
        <w:jc w:val="left"/>
        <w:rPr>
          <w:b/>
        </w:rPr>
      </w:pPr>
      <w:r w:rsidRPr="00B32AE0">
        <w:rPr>
          <w:rFonts w:ascii="Arial" w:hAnsi="Arial" w:cs="Arial"/>
          <w:b/>
          <w:i/>
          <w:iCs/>
        </w:rPr>
        <w:drawing>
          <wp:inline distT="0" distB="0" distL="0" distR="0">
            <wp:extent cx="1047750" cy="476250"/>
            <wp:effectExtent l="19050" t="0" r="0" b="0"/>
            <wp:docPr id="2" name="Picture 2" descr="Logo-ISU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ISUT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70AEF" w:rsidRPr="00B32AE0">
        <w:rPr>
          <w:rFonts w:ascii="Arial" w:hAnsi="Arial" w:cs="Arial"/>
          <w:b/>
          <w:i/>
          <w:iCs/>
        </w:rPr>
        <w:t>INSTITUTO SUPERIOR DE TRANSPORTES E COMUNICAÇÕES</w:t>
      </w:r>
    </w:p>
    <w:p w:rsidR="00570AEF" w:rsidRPr="00B32AE0" w:rsidRDefault="00570AEF" w:rsidP="00570AEF">
      <w:pPr>
        <w:pStyle w:val="InstitutionInformation"/>
        <w:spacing w:before="0"/>
        <w:rPr>
          <w:rFonts w:ascii="Arial" w:hAnsi="Arial" w:cs="Arial"/>
          <w:sz w:val="24"/>
        </w:rPr>
      </w:pPr>
    </w:p>
    <w:p w:rsidR="00570AEF" w:rsidRPr="00B32AE0" w:rsidRDefault="00570AEF" w:rsidP="00570AEF">
      <w:pPr>
        <w:rPr>
          <w:rFonts w:ascii="Arial" w:hAnsi="Arial" w:cs="Arial"/>
          <w:b/>
          <w:sz w:val="28"/>
          <w:szCs w:val="28"/>
        </w:rPr>
      </w:pPr>
    </w:p>
    <w:p w:rsidR="00110FED" w:rsidRPr="00B32AE0" w:rsidRDefault="00110FED" w:rsidP="00570AEF">
      <w:pPr>
        <w:rPr>
          <w:rFonts w:ascii="Arial" w:hAnsi="Arial" w:cs="Arial"/>
          <w:b/>
          <w:sz w:val="28"/>
          <w:szCs w:val="28"/>
        </w:rPr>
      </w:pPr>
    </w:p>
    <w:p w:rsidR="00570AEF" w:rsidRPr="00B32AE0" w:rsidRDefault="00110FED" w:rsidP="00110FED">
      <w:pPr>
        <w:jc w:val="center"/>
        <w:rPr>
          <w:b/>
          <w:sz w:val="28"/>
          <w:szCs w:val="28"/>
        </w:rPr>
      </w:pPr>
      <w:r w:rsidRPr="00B32AE0">
        <w:rPr>
          <w:b/>
          <w:sz w:val="28"/>
          <w:szCs w:val="28"/>
        </w:rPr>
        <w:t>Desenvolvimento e Implementação do Sistema de Gestão de Distribuição na Mcel</w:t>
      </w:r>
    </w:p>
    <w:p w:rsidR="00570AEF" w:rsidRPr="00B32AE0" w:rsidRDefault="00570AEF" w:rsidP="00570AEF">
      <w:pPr>
        <w:rPr>
          <w:rFonts w:ascii="Arial" w:hAnsi="Arial" w:cs="Arial"/>
        </w:rPr>
      </w:pPr>
    </w:p>
    <w:p w:rsidR="00570AEF" w:rsidRPr="00B32AE0" w:rsidRDefault="00110FED" w:rsidP="00570AEF">
      <w:pPr>
        <w:pStyle w:val="AuthorList"/>
      </w:pPr>
      <w:r w:rsidRPr="00B32AE0">
        <w:t>Carlos António Mahumane</w:t>
      </w:r>
    </w:p>
    <w:p w:rsidR="00570AEF" w:rsidRPr="00B32AE0" w:rsidRDefault="00570AEF" w:rsidP="00570AEF"/>
    <w:p w:rsidR="00570AEF" w:rsidRPr="00B32AE0" w:rsidRDefault="00570AEF" w:rsidP="00570AEF"/>
    <w:p w:rsidR="00570AEF" w:rsidRPr="00B32AE0" w:rsidRDefault="00570AEF" w:rsidP="00570AEF">
      <w:pPr>
        <w:jc w:val="center"/>
        <w:rPr>
          <w:b/>
          <w:sz w:val="28"/>
          <w:szCs w:val="28"/>
        </w:rPr>
      </w:pPr>
      <w:proofErr w:type="spellStart"/>
      <w:r w:rsidRPr="00B32AE0">
        <w:rPr>
          <w:b/>
          <w:sz w:val="28"/>
          <w:szCs w:val="28"/>
        </w:rPr>
        <w:t>Projecto</w:t>
      </w:r>
      <w:proofErr w:type="spellEnd"/>
      <w:r w:rsidRPr="00B32AE0">
        <w:rPr>
          <w:b/>
          <w:sz w:val="28"/>
          <w:szCs w:val="28"/>
        </w:rPr>
        <w:t xml:space="preserve"> </w:t>
      </w:r>
      <w:r w:rsidR="00F82C73" w:rsidRPr="00B32AE0">
        <w:rPr>
          <w:b/>
          <w:sz w:val="28"/>
          <w:szCs w:val="28"/>
        </w:rPr>
        <w:t>F</w:t>
      </w:r>
      <w:r w:rsidRPr="00B32AE0">
        <w:rPr>
          <w:b/>
          <w:sz w:val="28"/>
          <w:szCs w:val="28"/>
        </w:rPr>
        <w:t xml:space="preserve">inal do </w:t>
      </w:r>
      <w:r w:rsidR="00F82C73" w:rsidRPr="00B32AE0">
        <w:rPr>
          <w:b/>
          <w:sz w:val="28"/>
          <w:szCs w:val="28"/>
        </w:rPr>
        <w:t>C</w:t>
      </w:r>
      <w:r w:rsidRPr="00B32AE0">
        <w:rPr>
          <w:b/>
          <w:sz w:val="28"/>
          <w:szCs w:val="28"/>
        </w:rPr>
        <w:t>urso</w:t>
      </w:r>
    </w:p>
    <w:p w:rsidR="00570AEF" w:rsidRPr="00B32AE0" w:rsidRDefault="00B05340" w:rsidP="00B05340">
      <w:pPr>
        <w:pStyle w:val="AuthorList"/>
      </w:pPr>
      <w:r w:rsidRPr="00B32AE0">
        <w:t>Licenciatura em Engenharia Informática e de Telecomunicações</w:t>
      </w:r>
    </w:p>
    <w:p w:rsidR="001E5530" w:rsidRPr="00B32AE0" w:rsidRDefault="001E5530" w:rsidP="001E5530"/>
    <w:p w:rsidR="008136A2" w:rsidRPr="00B32AE0" w:rsidRDefault="001E5530" w:rsidP="001E5530">
      <w:pPr>
        <w:jc w:val="center"/>
      </w:pPr>
      <w:r w:rsidRPr="00B32AE0">
        <w:lastRenderedPageBreak/>
        <w:t>Supervisor:</w:t>
      </w:r>
    </w:p>
    <w:p w:rsidR="00570AEF" w:rsidRPr="00B32AE0" w:rsidRDefault="00F82C73" w:rsidP="00570AEF">
      <w:pPr>
        <w:pStyle w:val="AuthorList"/>
        <w:rPr>
          <w:b w:val="0"/>
        </w:rPr>
      </w:pPr>
      <w:r w:rsidRPr="00B32AE0">
        <w:rPr>
          <w:b w:val="0"/>
        </w:rPr>
        <w:fldChar w:fldCharType="begin"/>
      </w:r>
      <w:r w:rsidRPr="00B32AE0">
        <w:rPr>
          <w:b w:val="0"/>
        </w:rPr>
        <w:instrText xml:space="preserve"> MACROBUTTON  AcceptAllChangesInDoc "[Insira nome completo do Supervisor]" </w:instrText>
      </w:r>
      <w:r w:rsidRPr="00B32AE0">
        <w:rPr>
          <w:b w:val="0"/>
        </w:rPr>
        <w:fldChar w:fldCharType="end"/>
      </w:r>
    </w:p>
    <w:p w:rsidR="00570AEF" w:rsidRPr="00B32AE0" w:rsidRDefault="00570AEF" w:rsidP="00570AEF"/>
    <w:p w:rsidR="00570AEF" w:rsidRPr="00B32AE0" w:rsidRDefault="00570AEF" w:rsidP="00570AEF"/>
    <w:p w:rsidR="00570AEF" w:rsidRPr="00B32AE0" w:rsidRDefault="00570AEF" w:rsidP="00570AEF"/>
    <w:p w:rsidR="00570AEF" w:rsidRPr="00B32AE0" w:rsidRDefault="00110FED" w:rsidP="00110FED">
      <w:pPr>
        <w:keepLines/>
        <w:suppressAutoHyphens/>
        <w:spacing w:after="280"/>
        <w:jc w:val="center"/>
        <w:rPr>
          <w:lang w:eastAsia="ar-SA"/>
        </w:rPr>
      </w:pPr>
      <w:r w:rsidRPr="00B32AE0">
        <w:rPr>
          <w:lang w:eastAsia="ar-SA"/>
        </w:rPr>
        <w:t>Departamento de Tecnologias de Informação e Comunicações</w:t>
      </w:r>
    </w:p>
    <w:p w:rsidR="00570AEF" w:rsidRPr="00B32AE0" w:rsidRDefault="00570AEF" w:rsidP="00570AEF"/>
    <w:p w:rsidR="00570AEF" w:rsidRPr="00B32AE0" w:rsidRDefault="00570AEF" w:rsidP="00570AEF"/>
    <w:p w:rsidR="00570AEF" w:rsidRPr="00B32AE0" w:rsidRDefault="00F82C73" w:rsidP="008136A2">
      <w:pPr>
        <w:pStyle w:val="AuthorList"/>
      </w:pPr>
      <w:r w:rsidRPr="00B32AE0">
        <w:fldChar w:fldCharType="begin"/>
      </w:r>
      <w:r w:rsidRPr="00B32AE0">
        <w:instrText xml:space="preserve"> MACROBUTTON  AcceptAllChangesInDoc "[Insira Mês e Ano da elaboração]" </w:instrText>
      </w:r>
      <w:r w:rsidRPr="00B32AE0">
        <w:fldChar w:fldCharType="end"/>
      </w:r>
    </w:p>
    <w:p w:rsidR="00554414" w:rsidRPr="00B32AE0" w:rsidRDefault="00554414" w:rsidP="00554414"/>
    <w:p w:rsidR="00093F73" w:rsidRPr="00B32AE0" w:rsidRDefault="002E1452" w:rsidP="00093F73">
      <w:pPr>
        <w:pStyle w:val="BodyText2"/>
        <w:jc w:val="center"/>
        <w:rPr>
          <w:color w:val="FF0000"/>
          <w:sz w:val="32"/>
        </w:rPr>
      </w:pPr>
      <w:r w:rsidRPr="00B32AE0">
        <w:rPr>
          <w:color w:val="FF0000"/>
          <w:sz w:val="32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342900</wp:posOffset>
                </wp:positionV>
                <wp:extent cx="892175" cy="6515100"/>
                <wp:effectExtent l="13335" t="9525" r="8890" b="9525"/>
                <wp:wrapNone/>
                <wp:docPr id="16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2175" cy="6515100"/>
                          <a:chOff x="1260" y="180"/>
                          <a:chExt cx="1440" cy="15480"/>
                        </a:xfrm>
                      </wpg:grpSpPr>
                      <wps:wsp>
                        <wps:cNvPr id="1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260" y="180"/>
                            <a:ext cx="1440" cy="15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122F" w:rsidRDefault="00E1122F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093F73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360"/>
                            <a:ext cx="1260" cy="1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0FED" w:rsidRPr="00110FED" w:rsidRDefault="00110FED" w:rsidP="00110FED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110FED">
                                <w:rPr>
                                  <w:b/>
                                  <w:sz w:val="28"/>
                                  <w:szCs w:val="28"/>
                                </w:rPr>
                                <w:t>Desenvolvimento e Implementação do Sistema de Gestão de Distribuição na Mcel</w:t>
                              </w:r>
                            </w:p>
                            <w:p w:rsidR="00E1122F" w:rsidRPr="00093F73" w:rsidRDefault="00E1122F" w:rsidP="00093F73">
                              <w:pPr>
                                <w:spacing w:line="180" w:lineRule="exact"/>
                                <w:jc w:val="center"/>
                              </w:pPr>
                            </w:p>
                            <w:p w:rsidR="00E1122F" w:rsidRPr="00093F73" w:rsidRDefault="00E1122F" w:rsidP="00093F73">
                              <w:pPr>
                                <w:ind w:left="3600" w:firstLine="720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27" style="position:absolute;left:0;text-align:left;margin-left:0;margin-top:27pt;width:70.25pt;height:513pt;z-index:251656704" coordorigin="1260,180" coordsize="1440,1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">
                <v:shape id="Text Box 35" o:spid="_x0000_s1028" type="#_x0000_t202" style="position:absolute;left:1260;top:180;width:1440;height:15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4Uos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S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hSiwgAAANsAAAAPAAAAAAAAAAAAAAAAAJgCAABkcnMvZG93&#10;bnJldi54bWxQSwUGAAAAAAQABAD1AAAAhwMAAAAA&#10;">
                  <v:textbox>
                    <w:txbxContent>
                      <w:p w:rsidR="00E1122F" w:rsidRDefault="00E1122F" w:rsidP="00093F73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093F73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093F73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093F73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093F73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093F73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093F73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093F73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093F73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093F73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093F73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093F73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093F73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093F73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093F73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093F73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Text Box 36" o:spid="_x0000_s1029" type="#_x0000_t202" style="position:absolute;left:1440;top:360;width:1260;height:1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HPCMUA&#10;AADbAAAADwAAAGRycy9kb3ducmV2LnhtbESPQWvCQBCF74L/YRmhN91oQUrqKmKp1Itoqofeptlp&#10;EszOxuzWxH/vHAq9zfDevPfNYtW7Wt2oDZVnA9NJAoo497biwsDp8338AipEZIu1ZzJwpwCr5XCw&#10;wNT6jo90y2KhJIRDigbKGJtU65CX5DBMfEMs2o9vHUZZ20LbFjsJd7WeJclcO6xYGkpsaFNSfsl+&#10;nYHz9/5eH5vnr6Tqdod+ez1kb9vCmKdRv34FFamP/+a/6w8r+AIrv8gAe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0c8IxQAAANsAAAAPAAAAAAAAAAAAAAAAAJgCAABkcnMv&#10;ZG93bnJldi54bWxQSwUGAAAAAAQABAD1AAAAigMAAAAA&#10;" filled="f" stroked="f">
                  <v:textbox style="layout-flow:vertical;mso-layout-flow-alt:bottom-to-top">
                    <w:txbxContent>
                      <w:p w:rsidR="00110FED" w:rsidRPr="00110FED" w:rsidRDefault="00110FED" w:rsidP="00110FED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110FED">
                          <w:rPr>
                            <w:b/>
                            <w:sz w:val="28"/>
                            <w:szCs w:val="28"/>
                          </w:rPr>
                          <w:t>Desenvolvimento e Implementação do Sistema de Gestão de Distribuição na Mcel</w:t>
                        </w:r>
                      </w:p>
                      <w:p w:rsidR="00E1122F" w:rsidRPr="00093F73" w:rsidRDefault="00E1122F" w:rsidP="00093F73">
                        <w:pPr>
                          <w:spacing w:line="180" w:lineRule="exact"/>
                          <w:jc w:val="center"/>
                        </w:pPr>
                      </w:p>
                      <w:p w:rsidR="00E1122F" w:rsidRPr="00093F73" w:rsidRDefault="00E1122F" w:rsidP="00093F73">
                        <w:pPr>
                          <w:ind w:left="3600" w:firstLine="720"/>
                          <w:rPr>
                            <w:b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93F73" w:rsidRPr="00B32AE0">
        <w:rPr>
          <w:color w:val="FF0000"/>
          <w:sz w:val="32"/>
        </w:rPr>
        <w:t>[Lombada]</w:t>
      </w:r>
    </w:p>
    <w:p w:rsidR="00913927" w:rsidRPr="00B32AE0" w:rsidRDefault="002E1452" w:rsidP="00AC1E3A">
      <w:pPr>
        <w:pStyle w:val="Title"/>
        <w:spacing w:before="0" w:after="0"/>
        <w:rPr>
          <w:rFonts w:cs="Times New Roman"/>
          <w:sz w:val="24"/>
          <w:szCs w:val="24"/>
        </w:rPr>
      </w:pPr>
      <w:r w:rsidRPr="00B32AE0">
        <w:rPr>
          <w:rFonts w:cs="Times New Roman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92175" cy="7457440"/>
                <wp:effectExtent l="13335" t="10160" r="8890" b="9525"/>
                <wp:wrapNone/>
                <wp:docPr id="13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2175" cy="7457440"/>
                          <a:chOff x="1260" y="180"/>
                          <a:chExt cx="1440" cy="15480"/>
                        </a:xfrm>
                      </wpg:grpSpPr>
                      <wps:wsp>
                        <wps:cNvPr id="1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260" y="180"/>
                            <a:ext cx="1440" cy="15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F731FD" w:rsidP="0091392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lang w:val="en-US"/>
                                </w:rPr>
                                <w:drawing>
                                  <wp:inline distT="0" distB="0" distL="0" distR="0">
                                    <wp:extent cx="485775" cy="923925"/>
                                    <wp:effectExtent l="19050" t="0" r="9525" b="0"/>
                                    <wp:docPr id="3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85775" cy="9239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Pr="003076C3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Pr="003076C3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Default="00E1122F" w:rsidP="00913927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E1122F" w:rsidRPr="003B3387" w:rsidRDefault="00F731FD" w:rsidP="0091392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lang w:val="en-US"/>
                                </w:rPr>
                                <w:drawing>
                                  <wp:inline distT="0" distB="0" distL="0" distR="0">
                                    <wp:extent cx="485775" cy="1047750"/>
                                    <wp:effectExtent l="19050" t="0" r="9525" b="0"/>
                                    <wp:docPr id="4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85775" cy="1047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360"/>
                            <a:ext cx="1260" cy="1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122F" w:rsidRPr="00913927" w:rsidRDefault="00E1122F" w:rsidP="00913927">
                              <w:pPr>
                                <w:spacing w:line="180" w:lineRule="exact"/>
                                <w:jc w:val="center"/>
                              </w:pPr>
                            </w:p>
                            <w:p w:rsidR="00E1122F" w:rsidRPr="003B309E" w:rsidRDefault="00E1122F" w:rsidP="00093F73">
                              <w:pPr>
                                <w:ind w:left="3600" w:firstLine="720"/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913927">
                                <w:rPr>
                                  <w:b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913927">
                                <w:rPr>
                                  <w:b/>
                                  <w:sz w:val="28"/>
                                  <w:szCs w:val="28"/>
                                </w:rPr>
                                <w:instrText xml:space="preserve"> MACROBUTTON  AcceptAllChangesInDoc "[Insera  o Título do projecto final do curso]" </w:instrText>
                              </w:r>
                              <w:r w:rsidRPr="00913927">
                                <w:rPr>
                                  <w:b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30" style="position:absolute;left:0;text-align:left;margin-left:0;margin-top:0;width:70.25pt;height:587.2pt;z-index:251655680" coordorigin="1260,180" coordsize="1440,1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">
                <v:shape id="Text Box 32" o:spid="_x0000_s1031" type="#_x0000_t202" style="position:absolute;left:1260;top:180;width:1440;height:15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<v:textbox>
                    <w:txbxContent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F731FD" w:rsidP="0091392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485775" cy="923925"/>
                              <wp:effectExtent l="19050" t="0" r="9525" b="0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85775" cy="9239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Pr="003076C3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Pr="003076C3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Default="00E1122F" w:rsidP="00913927">
                        <w:pPr>
                          <w:rPr>
                            <w:b/>
                          </w:rPr>
                        </w:pPr>
                      </w:p>
                      <w:p w:rsidR="00E1122F" w:rsidRPr="003B3387" w:rsidRDefault="00F731FD" w:rsidP="0091392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485775" cy="1047750"/>
                              <wp:effectExtent l="19050" t="0" r="9525" b="0"/>
                              <wp:docPr id="4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85775" cy="1047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3" o:spid="_x0000_s1032" type="#_x0000_t202" style="position:absolute;left:1440;top:360;width:1260;height:11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BglsMA&#10;AADbAAAADwAAAGRycy9kb3ducmV2LnhtbERPTWvCQBC9C/6HZQRvurGiSHQNxdJQL0Vje/A2Zsck&#10;NDubZrcm/nu3UOhtHu9zNklvanGj1lWWFcymEQji3OqKCwUfp9fJCoTzyBpry6TgTg6S7XCwwVjb&#10;jo90y3whQgi7GBWU3jexlC4vyaCb2oY4cFfbGvQBtoXULXYh3NTyKYqW0mDFoaHEhnYl5V/Zj1Hw&#10;eXm/18dmfo6qbn/o0+9D9pIWSo1H/fMahKfe/4v/3G86zF/A7y/hAL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BglsMAAADbAAAADwAAAAAAAAAAAAAAAACYAgAAZHJzL2Rv&#10;d25yZXYueG1sUEsFBgAAAAAEAAQA9QAAAIgDAAAAAA==&#10;" filled="f" stroked="f">
                  <v:textbox style="layout-flow:vertical;mso-layout-flow-alt:bottom-to-top">
                    <w:txbxContent>
                      <w:p w:rsidR="00E1122F" w:rsidRPr="00913927" w:rsidRDefault="00E1122F" w:rsidP="00913927">
                        <w:pPr>
                          <w:spacing w:line="180" w:lineRule="exact"/>
                          <w:jc w:val="center"/>
                        </w:pPr>
                      </w:p>
                      <w:p w:rsidR="00E1122F" w:rsidRPr="003B309E" w:rsidRDefault="00E1122F" w:rsidP="00093F73">
                        <w:pPr>
                          <w:ind w:left="3600" w:firstLine="720"/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913927">
                          <w:rPr>
                            <w:b/>
                            <w:sz w:val="28"/>
                            <w:szCs w:val="28"/>
                          </w:rPr>
                          <w:fldChar w:fldCharType="begin"/>
                        </w:r>
                        <w:r w:rsidRPr="00913927">
                          <w:rPr>
                            <w:b/>
                            <w:sz w:val="28"/>
                            <w:szCs w:val="28"/>
                          </w:rPr>
                          <w:instrText xml:space="preserve"> MACROBUTTON  AcceptAllChangesInDoc "[Insera  o Título do projecto final do curso]" </w:instrText>
                        </w:r>
                        <w:r w:rsidRPr="00913927">
                          <w:rPr>
                            <w:b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13927" w:rsidRPr="00B32AE0" w:rsidRDefault="00913927" w:rsidP="00AC1E3A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913927" w:rsidRPr="00B32AE0" w:rsidRDefault="00913927" w:rsidP="00AC1E3A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913927" w:rsidRPr="00B32AE0" w:rsidRDefault="00913927" w:rsidP="00AC1E3A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913927" w:rsidRPr="00B32AE0" w:rsidRDefault="00913927" w:rsidP="00AC1E3A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913927" w:rsidRPr="00B32AE0" w:rsidRDefault="00913927" w:rsidP="00AC1E3A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913927" w:rsidRPr="00B32AE0" w:rsidRDefault="00913927" w:rsidP="00AC1E3A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913927" w:rsidRPr="00B32AE0" w:rsidRDefault="00913927" w:rsidP="00426AE8">
      <w:pPr>
        <w:pStyle w:val="Title"/>
        <w:spacing w:line="240" w:lineRule="auto"/>
        <w:rPr>
          <w:rFonts w:ascii="Arial" w:hAnsi="Arial"/>
          <w:sz w:val="24"/>
          <w:szCs w:val="24"/>
        </w:rPr>
      </w:pPr>
    </w:p>
    <w:p w:rsidR="00AC1E3A" w:rsidRPr="00B32AE0" w:rsidRDefault="00AC1E3A" w:rsidP="00AC1E3A">
      <w:pPr>
        <w:pStyle w:val="Title"/>
        <w:spacing w:before="0" w:after="0"/>
        <w:rPr>
          <w:rFonts w:cs="Times New Roman"/>
          <w:sz w:val="28"/>
          <w:szCs w:val="28"/>
        </w:rPr>
      </w:pPr>
    </w:p>
    <w:p w:rsidR="00AC1E3A" w:rsidRPr="00B32AE0" w:rsidRDefault="00AC1E3A" w:rsidP="00AC1E3A">
      <w:pPr>
        <w:pStyle w:val="Title"/>
        <w:spacing w:before="0" w:after="0"/>
        <w:rPr>
          <w:rFonts w:cs="Times New Roman"/>
          <w:sz w:val="22"/>
          <w:szCs w:val="22"/>
        </w:rPr>
      </w:pPr>
    </w:p>
    <w:p w:rsidR="00AC1E3A" w:rsidRPr="00B32AE0" w:rsidRDefault="00AC1E3A" w:rsidP="00AC1E3A">
      <w:pPr>
        <w:pStyle w:val="Title"/>
        <w:spacing w:before="0" w:after="0"/>
        <w:rPr>
          <w:rFonts w:cs="Times New Roman"/>
          <w:sz w:val="22"/>
          <w:szCs w:val="22"/>
        </w:rPr>
      </w:pPr>
    </w:p>
    <w:p w:rsidR="00AC1E3A" w:rsidRPr="00B32AE0" w:rsidRDefault="00AC1E3A" w:rsidP="00AC1E3A">
      <w:pPr>
        <w:pStyle w:val="Title"/>
        <w:spacing w:before="0" w:after="0"/>
        <w:rPr>
          <w:rFonts w:cs="Times New Roman"/>
          <w:sz w:val="22"/>
          <w:szCs w:val="22"/>
        </w:rPr>
      </w:pPr>
    </w:p>
    <w:p w:rsidR="00AC1E3A" w:rsidRPr="00B32AE0" w:rsidRDefault="00AC1E3A" w:rsidP="00AC1E3A">
      <w:pPr>
        <w:pStyle w:val="Title"/>
        <w:spacing w:before="0" w:after="0"/>
        <w:rPr>
          <w:rFonts w:cs="Times New Roman"/>
          <w:sz w:val="22"/>
          <w:szCs w:val="22"/>
        </w:rPr>
      </w:pPr>
    </w:p>
    <w:p w:rsidR="00AC1E3A" w:rsidRPr="00B32AE0" w:rsidRDefault="00AC1E3A" w:rsidP="00AC1E3A">
      <w:pPr>
        <w:pStyle w:val="Title"/>
        <w:spacing w:before="0" w:after="0"/>
        <w:rPr>
          <w:rFonts w:cs="Times New Roman"/>
          <w:sz w:val="22"/>
          <w:szCs w:val="22"/>
        </w:rPr>
      </w:pPr>
    </w:p>
    <w:p w:rsidR="00AC1E3A" w:rsidRPr="00B32AE0" w:rsidRDefault="00AC1E3A" w:rsidP="00AC1E3A">
      <w:pPr>
        <w:pStyle w:val="Title"/>
        <w:spacing w:before="0" w:after="0"/>
        <w:rPr>
          <w:rFonts w:cs="Times New Roman"/>
          <w:sz w:val="22"/>
          <w:szCs w:val="22"/>
        </w:rPr>
      </w:pPr>
    </w:p>
    <w:p w:rsidR="00AC1E3A" w:rsidRPr="00B32AE0" w:rsidRDefault="00AC1E3A" w:rsidP="00AC1E3A">
      <w:pPr>
        <w:pStyle w:val="Title"/>
        <w:spacing w:before="0" w:after="0"/>
        <w:rPr>
          <w:rFonts w:cs="Times New Roman"/>
          <w:sz w:val="22"/>
          <w:szCs w:val="22"/>
        </w:rPr>
      </w:pPr>
    </w:p>
    <w:p w:rsidR="00AC1E3A" w:rsidRPr="00B32AE0" w:rsidRDefault="00AC1E3A" w:rsidP="00AC1E3A">
      <w:pPr>
        <w:pStyle w:val="Title"/>
        <w:spacing w:before="0" w:after="0"/>
        <w:rPr>
          <w:rFonts w:cs="Times New Roman"/>
          <w:sz w:val="22"/>
          <w:szCs w:val="22"/>
        </w:rPr>
      </w:pPr>
    </w:p>
    <w:p w:rsidR="00AC1E3A" w:rsidRPr="00B32AE0" w:rsidRDefault="00AC1E3A" w:rsidP="00AC1E3A">
      <w:pPr>
        <w:pStyle w:val="Title"/>
        <w:spacing w:before="0" w:after="0"/>
        <w:rPr>
          <w:rFonts w:cs="Times New Roman"/>
          <w:sz w:val="22"/>
          <w:szCs w:val="22"/>
        </w:rPr>
      </w:pPr>
    </w:p>
    <w:p w:rsidR="00AC1E3A" w:rsidRPr="00B32AE0" w:rsidRDefault="00AC1E3A" w:rsidP="00AC1E3A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AC1E3A" w:rsidRPr="00B32AE0" w:rsidRDefault="00AC1E3A" w:rsidP="00AC1E3A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AC1E3A" w:rsidRPr="00B32AE0" w:rsidRDefault="00AC1E3A" w:rsidP="00AC1E3A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AC1E3A" w:rsidRPr="00B32AE0" w:rsidRDefault="00AC1E3A" w:rsidP="00AC1E3A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AC1E3A" w:rsidRPr="00B32AE0" w:rsidRDefault="00AC1E3A" w:rsidP="00AC1E3A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AC1E3A" w:rsidRPr="00B32AE0" w:rsidRDefault="00AC1E3A" w:rsidP="00AC1E3A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AC1E3A" w:rsidRPr="00B32AE0" w:rsidRDefault="00AC1E3A" w:rsidP="00AC1E3A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AC1E3A" w:rsidRPr="00B32AE0" w:rsidRDefault="00AC1E3A" w:rsidP="00AC1E3A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266CFA" w:rsidRPr="00B32AE0" w:rsidRDefault="00266CFA" w:rsidP="00AC1E3A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266CFA" w:rsidRPr="00B32AE0" w:rsidRDefault="00266CFA" w:rsidP="00266CFA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266CFA" w:rsidRPr="00B32AE0" w:rsidRDefault="00266CFA" w:rsidP="00266CFA">
      <w:pPr>
        <w:pStyle w:val="Title"/>
        <w:spacing w:before="0" w:after="0"/>
        <w:rPr>
          <w:rFonts w:cs="Times New Roman"/>
          <w:sz w:val="28"/>
          <w:szCs w:val="28"/>
        </w:rPr>
        <w:sectPr w:rsidR="00266CFA" w:rsidRPr="00B32AE0" w:rsidSect="00266CFA">
          <w:footerReference w:type="even" r:id="rId9"/>
          <w:pgSz w:w="11907" w:h="16840" w:code="9"/>
          <w:pgMar w:top="1701" w:right="1134" w:bottom="1134" w:left="1701" w:header="720" w:footer="567" w:gutter="0"/>
          <w:pgNumType w:fmt="upperRoman" w:start="1"/>
          <w:cols w:space="720"/>
          <w:docGrid w:linePitch="360"/>
        </w:sectPr>
      </w:pPr>
    </w:p>
    <w:p w:rsidR="008850C1" w:rsidRPr="00B32AE0" w:rsidRDefault="00756A9F" w:rsidP="00554414">
      <w:pPr>
        <w:spacing w:before="0" w:after="0"/>
        <w:jc w:val="center"/>
        <w:rPr>
          <w:rStyle w:val="HTMLSample"/>
          <w:rFonts w:ascii="Times New Roman" w:hAnsi="Times New Roman" w:cs="Times New Roman"/>
          <w:b/>
          <w:sz w:val="28"/>
          <w:szCs w:val="28"/>
        </w:rPr>
      </w:pPr>
      <w:r w:rsidRPr="00B32AE0">
        <w:rPr>
          <w:rStyle w:val="HTMLSample"/>
          <w:rFonts w:ascii="Times New Roman" w:hAnsi="Times New Roman" w:cs="Times New Roman"/>
          <w:b/>
          <w:sz w:val="28"/>
          <w:szCs w:val="28"/>
        </w:rPr>
        <w:lastRenderedPageBreak/>
        <w:t>ÍNDICE</w:t>
      </w:r>
    </w:p>
    <w:p w:rsidR="00554414" w:rsidRPr="00B32AE0" w:rsidRDefault="00554414" w:rsidP="00554414">
      <w:pPr>
        <w:spacing w:before="0" w:after="0"/>
        <w:jc w:val="center"/>
        <w:rPr>
          <w:rStyle w:val="HTMLSample"/>
          <w:rFonts w:ascii="Times New Roman" w:hAnsi="Times New Roman" w:cs="Times New Roman"/>
          <w:b/>
          <w:sz w:val="28"/>
          <w:szCs w:val="28"/>
        </w:rPr>
      </w:pPr>
    </w:p>
    <w:p w:rsidR="00787609" w:rsidRPr="00B32AE0" w:rsidRDefault="00756A9F" w:rsidP="0005259B">
      <w:pPr>
        <w:pStyle w:val="TOC1"/>
        <w:rPr>
          <w:noProof w:val="0"/>
        </w:rPr>
      </w:pPr>
      <w:r w:rsidRPr="00B32AE0">
        <w:rPr>
          <w:noProof w:val="0"/>
        </w:rPr>
        <w:fldChar w:fldCharType="begin"/>
      </w:r>
      <w:r w:rsidRPr="00B32AE0">
        <w:rPr>
          <w:noProof w:val="0"/>
        </w:rPr>
        <w:instrText xml:space="preserve"> TOC \o "1-3" \h \z \u </w:instrText>
      </w:r>
      <w:r w:rsidRPr="00B32AE0">
        <w:rPr>
          <w:noProof w:val="0"/>
        </w:rPr>
        <w:fldChar w:fldCharType="separate"/>
      </w:r>
      <w:hyperlink w:anchor="_Toc266353741" w:history="1">
        <w:r w:rsidR="00787609" w:rsidRPr="00B32AE0">
          <w:rPr>
            <w:rStyle w:val="Hyperlink"/>
            <w:noProof w:val="0"/>
          </w:rPr>
          <w:t>AGRADECIMENTOS</w:t>
        </w:r>
        <w:r w:rsidR="00787609" w:rsidRPr="00B32AE0">
          <w:rPr>
            <w:noProof w:val="0"/>
            <w:webHidden/>
          </w:rPr>
          <w:tab/>
        </w:r>
        <w:r w:rsidR="00787609" w:rsidRPr="00B32AE0">
          <w:rPr>
            <w:noProof w:val="0"/>
            <w:webHidden/>
          </w:rPr>
          <w:fldChar w:fldCharType="begin"/>
        </w:r>
        <w:r w:rsidR="00787609" w:rsidRPr="00B32AE0">
          <w:rPr>
            <w:noProof w:val="0"/>
            <w:webHidden/>
          </w:rPr>
          <w:instrText xml:space="preserve"> PAGEREF _Toc266353741 \h </w:instrText>
        </w:r>
        <w:r w:rsidR="00787609" w:rsidRPr="00B32AE0">
          <w:rPr>
            <w:noProof w:val="0"/>
            <w:webHidden/>
          </w:rPr>
        </w:r>
        <w:r w:rsidR="00787609" w:rsidRPr="00B32AE0">
          <w:rPr>
            <w:noProof w:val="0"/>
            <w:webHidden/>
          </w:rPr>
          <w:fldChar w:fldCharType="separate"/>
        </w:r>
        <w:r w:rsidR="0005259B" w:rsidRPr="00B32AE0">
          <w:rPr>
            <w:noProof w:val="0"/>
            <w:webHidden/>
          </w:rPr>
          <w:t>III</w:t>
        </w:r>
        <w:r w:rsidR="00787609" w:rsidRPr="00B32AE0">
          <w:rPr>
            <w:noProof w:val="0"/>
            <w:webHidden/>
          </w:rPr>
          <w:fldChar w:fldCharType="end"/>
        </w:r>
      </w:hyperlink>
    </w:p>
    <w:p w:rsidR="00787609" w:rsidRPr="00B32AE0" w:rsidRDefault="00810F5E" w:rsidP="0005259B">
      <w:pPr>
        <w:pStyle w:val="TOC1"/>
        <w:rPr>
          <w:noProof w:val="0"/>
        </w:rPr>
      </w:pPr>
      <w:hyperlink w:anchor="_Toc266353742" w:history="1">
        <w:r w:rsidR="00787609" w:rsidRPr="00B32AE0">
          <w:rPr>
            <w:rStyle w:val="Hyperlink"/>
            <w:noProof w:val="0"/>
          </w:rPr>
          <w:t>DEDICATÓRIA</w:t>
        </w:r>
        <w:r w:rsidR="00787609" w:rsidRPr="00B32AE0">
          <w:rPr>
            <w:noProof w:val="0"/>
            <w:webHidden/>
          </w:rPr>
          <w:tab/>
        </w:r>
        <w:r w:rsidR="00787609" w:rsidRPr="00B32AE0">
          <w:rPr>
            <w:noProof w:val="0"/>
            <w:webHidden/>
          </w:rPr>
          <w:fldChar w:fldCharType="begin"/>
        </w:r>
        <w:r w:rsidR="00787609" w:rsidRPr="00B32AE0">
          <w:rPr>
            <w:noProof w:val="0"/>
            <w:webHidden/>
          </w:rPr>
          <w:instrText xml:space="preserve"> PAGEREF _Toc266353742 \h </w:instrText>
        </w:r>
        <w:r w:rsidR="00787609" w:rsidRPr="00B32AE0">
          <w:rPr>
            <w:noProof w:val="0"/>
            <w:webHidden/>
          </w:rPr>
        </w:r>
        <w:r w:rsidR="00787609" w:rsidRPr="00B32AE0">
          <w:rPr>
            <w:noProof w:val="0"/>
            <w:webHidden/>
          </w:rPr>
          <w:fldChar w:fldCharType="separate"/>
        </w:r>
        <w:r w:rsidR="0005259B" w:rsidRPr="00B32AE0">
          <w:rPr>
            <w:noProof w:val="0"/>
            <w:webHidden/>
          </w:rPr>
          <w:t>IV</w:t>
        </w:r>
        <w:r w:rsidR="00787609" w:rsidRPr="00B32AE0">
          <w:rPr>
            <w:noProof w:val="0"/>
            <w:webHidden/>
          </w:rPr>
          <w:fldChar w:fldCharType="end"/>
        </w:r>
      </w:hyperlink>
    </w:p>
    <w:p w:rsidR="00787609" w:rsidRPr="00B32AE0" w:rsidRDefault="00810F5E" w:rsidP="0005259B">
      <w:pPr>
        <w:pStyle w:val="TOC1"/>
        <w:rPr>
          <w:noProof w:val="0"/>
        </w:rPr>
      </w:pPr>
      <w:hyperlink w:anchor="_Toc266353743" w:history="1">
        <w:r w:rsidR="00787609" w:rsidRPr="00B32AE0">
          <w:rPr>
            <w:rStyle w:val="Hyperlink"/>
            <w:noProof w:val="0"/>
          </w:rPr>
          <w:t>DECLARAÇÃO DE HONRA</w:t>
        </w:r>
        <w:r w:rsidR="00787609" w:rsidRPr="00B32AE0">
          <w:rPr>
            <w:noProof w:val="0"/>
            <w:webHidden/>
          </w:rPr>
          <w:tab/>
        </w:r>
        <w:r w:rsidR="00787609" w:rsidRPr="00B32AE0">
          <w:rPr>
            <w:noProof w:val="0"/>
            <w:webHidden/>
          </w:rPr>
          <w:fldChar w:fldCharType="begin"/>
        </w:r>
        <w:r w:rsidR="00787609" w:rsidRPr="00B32AE0">
          <w:rPr>
            <w:noProof w:val="0"/>
            <w:webHidden/>
          </w:rPr>
          <w:instrText xml:space="preserve"> PAGEREF _Toc266353743 \h </w:instrText>
        </w:r>
        <w:r w:rsidR="00787609" w:rsidRPr="00B32AE0">
          <w:rPr>
            <w:noProof w:val="0"/>
            <w:webHidden/>
          </w:rPr>
        </w:r>
        <w:r w:rsidR="00787609" w:rsidRPr="00B32AE0">
          <w:rPr>
            <w:noProof w:val="0"/>
            <w:webHidden/>
          </w:rPr>
          <w:fldChar w:fldCharType="separate"/>
        </w:r>
        <w:r w:rsidR="0005259B" w:rsidRPr="00B32AE0">
          <w:rPr>
            <w:noProof w:val="0"/>
            <w:webHidden/>
          </w:rPr>
          <w:t>V</w:t>
        </w:r>
        <w:r w:rsidR="00787609" w:rsidRPr="00B32AE0">
          <w:rPr>
            <w:noProof w:val="0"/>
            <w:webHidden/>
          </w:rPr>
          <w:fldChar w:fldCharType="end"/>
        </w:r>
      </w:hyperlink>
    </w:p>
    <w:p w:rsidR="00787609" w:rsidRPr="00B32AE0" w:rsidRDefault="00810F5E" w:rsidP="0005259B">
      <w:pPr>
        <w:pStyle w:val="TOC1"/>
        <w:rPr>
          <w:noProof w:val="0"/>
        </w:rPr>
      </w:pPr>
      <w:hyperlink w:anchor="_Toc266353744" w:history="1">
        <w:r w:rsidR="00787609" w:rsidRPr="00B32AE0">
          <w:rPr>
            <w:rStyle w:val="Hyperlink"/>
            <w:noProof w:val="0"/>
          </w:rPr>
          <w:t>ÍNDICE DE TABELAS</w:t>
        </w:r>
        <w:r w:rsidR="00787609" w:rsidRPr="00B32AE0">
          <w:rPr>
            <w:noProof w:val="0"/>
            <w:webHidden/>
          </w:rPr>
          <w:tab/>
        </w:r>
        <w:r w:rsidR="00787609" w:rsidRPr="00B32AE0">
          <w:rPr>
            <w:noProof w:val="0"/>
            <w:webHidden/>
          </w:rPr>
          <w:fldChar w:fldCharType="begin"/>
        </w:r>
        <w:r w:rsidR="00787609" w:rsidRPr="00B32AE0">
          <w:rPr>
            <w:noProof w:val="0"/>
            <w:webHidden/>
          </w:rPr>
          <w:instrText xml:space="preserve"> PAGEREF _Toc266353744 \h </w:instrText>
        </w:r>
        <w:r w:rsidR="00787609" w:rsidRPr="00B32AE0">
          <w:rPr>
            <w:noProof w:val="0"/>
            <w:webHidden/>
          </w:rPr>
        </w:r>
        <w:r w:rsidR="00787609" w:rsidRPr="00B32AE0">
          <w:rPr>
            <w:noProof w:val="0"/>
            <w:webHidden/>
          </w:rPr>
          <w:fldChar w:fldCharType="separate"/>
        </w:r>
        <w:r w:rsidR="0005259B" w:rsidRPr="00B32AE0">
          <w:rPr>
            <w:noProof w:val="0"/>
            <w:webHidden/>
          </w:rPr>
          <w:t>VI</w:t>
        </w:r>
        <w:r w:rsidR="00787609" w:rsidRPr="00B32AE0">
          <w:rPr>
            <w:noProof w:val="0"/>
            <w:webHidden/>
          </w:rPr>
          <w:fldChar w:fldCharType="end"/>
        </w:r>
      </w:hyperlink>
    </w:p>
    <w:p w:rsidR="00787609" w:rsidRPr="00B32AE0" w:rsidRDefault="00810F5E" w:rsidP="0005259B">
      <w:pPr>
        <w:pStyle w:val="TOC1"/>
        <w:rPr>
          <w:noProof w:val="0"/>
        </w:rPr>
      </w:pPr>
      <w:hyperlink w:anchor="_Toc266353745" w:history="1">
        <w:r w:rsidR="00787609" w:rsidRPr="00B32AE0">
          <w:rPr>
            <w:rStyle w:val="Hyperlink"/>
            <w:noProof w:val="0"/>
          </w:rPr>
          <w:t>ÍNDICE DE FIGURAS</w:t>
        </w:r>
        <w:r w:rsidR="00787609" w:rsidRPr="00B32AE0">
          <w:rPr>
            <w:noProof w:val="0"/>
            <w:webHidden/>
          </w:rPr>
          <w:tab/>
        </w:r>
        <w:r w:rsidR="00787609" w:rsidRPr="00B32AE0">
          <w:rPr>
            <w:noProof w:val="0"/>
            <w:webHidden/>
          </w:rPr>
          <w:fldChar w:fldCharType="begin"/>
        </w:r>
        <w:r w:rsidR="00787609" w:rsidRPr="00B32AE0">
          <w:rPr>
            <w:noProof w:val="0"/>
            <w:webHidden/>
          </w:rPr>
          <w:instrText xml:space="preserve"> PAGEREF _Toc266353745 \h </w:instrText>
        </w:r>
        <w:r w:rsidR="00787609" w:rsidRPr="00B32AE0">
          <w:rPr>
            <w:noProof w:val="0"/>
            <w:webHidden/>
          </w:rPr>
        </w:r>
        <w:r w:rsidR="00787609" w:rsidRPr="00B32AE0">
          <w:rPr>
            <w:noProof w:val="0"/>
            <w:webHidden/>
          </w:rPr>
          <w:fldChar w:fldCharType="separate"/>
        </w:r>
        <w:r w:rsidR="0005259B" w:rsidRPr="00B32AE0">
          <w:rPr>
            <w:noProof w:val="0"/>
            <w:webHidden/>
          </w:rPr>
          <w:t>VII</w:t>
        </w:r>
        <w:r w:rsidR="00787609" w:rsidRPr="00B32AE0">
          <w:rPr>
            <w:noProof w:val="0"/>
            <w:webHidden/>
          </w:rPr>
          <w:fldChar w:fldCharType="end"/>
        </w:r>
      </w:hyperlink>
    </w:p>
    <w:p w:rsidR="00787609" w:rsidRPr="00B32AE0" w:rsidRDefault="00810F5E" w:rsidP="0005259B">
      <w:pPr>
        <w:pStyle w:val="TOC1"/>
        <w:rPr>
          <w:noProof w:val="0"/>
        </w:rPr>
      </w:pPr>
      <w:hyperlink w:anchor="_Toc266353746" w:history="1">
        <w:r w:rsidR="00787609" w:rsidRPr="00B32AE0">
          <w:rPr>
            <w:rStyle w:val="Hyperlink"/>
            <w:noProof w:val="0"/>
          </w:rPr>
          <w:t>ÍNDICE DE GRÁFICOS</w:t>
        </w:r>
        <w:r w:rsidR="00787609" w:rsidRPr="00B32AE0">
          <w:rPr>
            <w:noProof w:val="0"/>
            <w:webHidden/>
          </w:rPr>
          <w:tab/>
        </w:r>
        <w:r w:rsidR="00787609" w:rsidRPr="00B32AE0">
          <w:rPr>
            <w:noProof w:val="0"/>
            <w:webHidden/>
          </w:rPr>
          <w:fldChar w:fldCharType="begin"/>
        </w:r>
        <w:r w:rsidR="00787609" w:rsidRPr="00B32AE0">
          <w:rPr>
            <w:noProof w:val="0"/>
            <w:webHidden/>
          </w:rPr>
          <w:instrText xml:space="preserve"> PAGEREF _Toc266353746 \h </w:instrText>
        </w:r>
        <w:r w:rsidR="00787609" w:rsidRPr="00B32AE0">
          <w:rPr>
            <w:noProof w:val="0"/>
            <w:webHidden/>
          </w:rPr>
        </w:r>
        <w:r w:rsidR="00787609" w:rsidRPr="00B32AE0">
          <w:rPr>
            <w:noProof w:val="0"/>
            <w:webHidden/>
          </w:rPr>
          <w:fldChar w:fldCharType="separate"/>
        </w:r>
        <w:r w:rsidR="0005259B" w:rsidRPr="00B32AE0">
          <w:rPr>
            <w:noProof w:val="0"/>
            <w:webHidden/>
          </w:rPr>
          <w:t>VIII</w:t>
        </w:r>
        <w:r w:rsidR="00787609" w:rsidRPr="00B32AE0">
          <w:rPr>
            <w:noProof w:val="0"/>
            <w:webHidden/>
          </w:rPr>
          <w:fldChar w:fldCharType="end"/>
        </w:r>
      </w:hyperlink>
    </w:p>
    <w:p w:rsidR="00787609" w:rsidRPr="00B32AE0" w:rsidRDefault="00810F5E" w:rsidP="0005259B">
      <w:pPr>
        <w:pStyle w:val="TOC1"/>
        <w:rPr>
          <w:noProof w:val="0"/>
        </w:rPr>
      </w:pPr>
      <w:hyperlink w:anchor="_Toc266353747" w:history="1">
        <w:r w:rsidR="00787609" w:rsidRPr="00B32AE0">
          <w:rPr>
            <w:rStyle w:val="Hyperlink"/>
            <w:noProof w:val="0"/>
          </w:rPr>
          <w:t>LISTA DAS ABREVIATURAS UTILIZADAS</w:t>
        </w:r>
        <w:r w:rsidR="00787609" w:rsidRPr="00B32AE0">
          <w:rPr>
            <w:noProof w:val="0"/>
            <w:webHidden/>
          </w:rPr>
          <w:tab/>
        </w:r>
        <w:r w:rsidR="00787609" w:rsidRPr="00B32AE0">
          <w:rPr>
            <w:noProof w:val="0"/>
            <w:webHidden/>
          </w:rPr>
          <w:fldChar w:fldCharType="begin"/>
        </w:r>
        <w:r w:rsidR="00787609" w:rsidRPr="00B32AE0">
          <w:rPr>
            <w:noProof w:val="0"/>
            <w:webHidden/>
          </w:rPr>
          <w:instrText xml:space="preserve"> PAGEREF _Toc266353747 \h </w:instrText>
        </w:r>
        <w:r w:rsidR="00787609" w:rsidRPr="00B32AE0">
          <w:rPr>
            <w:noProof w:val="0"/>
            <w:webHidden/>
          </w:rPr>
        </w:r>
        <w:r w:rsidR="00787609" w:rsidRPr="00B32AE0">
          <w:rPr>
            <w:noProof w:val="0"/>
            <w:webHidden/>
          </w:rPr>
          <w:fldChar w:fldCharType="separate"/>
        </w:r>
        <w:r w:rsidR="0005259B" w:rsidRPr="00B32AE0">
          <w:rPr>
            <w:noProof w:val="0"/>
            <w:webHidden/>
          </w:rPr>
          <w:t>IX</w:t>
        </w:r>
        <w:r w:rsidR="00787609" w:rsidRPr="00B32AE0">
          <w:rPr>
            <w:noProof w:val="0"/>
            <w:webHidden/>
          </w:rPr>
          <w:fldChar w:fldCharType="end"/>
        </w:r>
      </w:hyperlink>
    </w:p>
    <w:p w:rsidR="00787609" w:rsidRPr="00B32AE0" w:rsidRDefault="00810F5E" w:rsidP="0005259B">
      <w:pPr>
        <w:pStyle w:val="TOC1"/>
        <w:rPr>
          <w:noProof w:val="0"/>
        </w:rPr>
      </w:pPr>
      <w:hyperlink w:anchor="_Toc266353748" w:history="1">
        <w:r w:rsidR="00787609" w:rsidRPr="00B32AE0">
          <w:rPr>
            <w:rStyle w:val="Hyperlink"/>
            <w:noProof w:val="0"/>
          </w:rPr>
          <w:t>RESUMO</w:t>
        </w:r>
        <w:r w:rsidR="00787609" w:rsidRPr="00B32AE0">
          <w:rPr>
            <w:noProof w:val="0"/>
            <w:webHidden/>
          </w:rPr>
          <w:tab/>
        </w:r>
        <w:r w:rsidR="00787609" w:rsidRPr="00B32AE0">
          <w:rPr>
            <w:noProof w:val="0"/>
            <w:webHidden/>
          </w:rPr>
          <w:fldChar w:fldCharType="begin"/>
        </w:r>
        <w:r w:rsidR="00787609" w:rsidRPr="00B32AE0">
          <w:rPr>
            <w:noProof w:val="0"/>
            <w:webHidden/>
          </w:rPr>
          <w:instrText xml:space="preserve"> PAGEREF _Toc266353748 \h </w:instrText>
        </w:r>
        <w:r w:rsidR="00787609" w:rsidRPr="00B32AE0">
          <w:rPr>
            <w:noProof w:val="0"/>
            <w:webHidden/>
          </w:rPr>
        </w:r>
        <w:r w:rsidR="00787609" w:rsidRPr="00B32AE0">
          <w:rPr>
            <w:noProof w:val="0"/>
            <w:webHidden/>
          </w:rPr>
          <w:fldChar w:fldCharType="separate"/>
        </w:r>
        <w:r w:rsidR="0005259B" w:rsidRPr="00B32AE0">
          <w:rPr>
            <w:noProof w:val="0"/>
            <w:webHidden/>
          </w:rPr>
          <w:t>X</w:t>
        </w:r>
        <w:r w:rsidR="00787609" w:rsidRPr="00B32AE0">
          <w:rPr>
            <w:noProof w:val="0"/>
            <w:webHidden/>
          </w:rPr>
          <w:fldChar w:fldCharType="end"/>
        </w:r>
      </w:hyperlink>
    </w:p>
    <w:p w:rsidR="00787609" w:rsidRPr="00B32AE0" w:rsidRDefault="00810F5E" w:rsidP="0005259B">
      <w:pPr>
        <w:pStyle w:val="TOC1"/>
        <w:rPr>
          <w:noProof w:val="0"/>
        </w:rPr>
      </w:pPr>
      <w:hyperlink w:anchor="_Toc266353749" w:history="1">
        <w:r w:rsidR="00787609" w:rsidRPr="00B32AE0">
          <w:rPr>
            <w:rStyle w:val="Hyperlink"/>
            <w:noProof w:val="0"/>
          </w:rPr>
          <w:t>CAPÍTULO 1 - INTRODUÇÃO</w:t>
        </w:r>
        <w:r w:rsidR="00787609" w:rsidRPr="00B32AE0">
          <w:rPr>
            <w:noProof w:val="0"/>
            <w:webHidden/>
          </w:rPr>
          <w:tab/>
        </w:r>
        <w:r w:rsidR="00787609" w:rsidRPr="00B32AE0">
          <w:rPr>
            <w:noProof w:val="0"/>
            <w:webHidden/>
          </w:rPr>
          <w:fldChar w:fldCharType="begin"/>
        </w:r>
        <w:r w:rsidR="00787609" w:rsidRPr="00B32AE0">
          <w:rPr>
            <w:noProof w:val="0"/>
            <w:webHidden/>
          </w:rPr>
          <w:instrText xml:space="preserve"> PAGEREF _Toc266353749 \h </w:instrText>
        </w:r>
        <w:r w:rsidR="00787609" w:rsidRPr="00B32AE0">
          <w:rPr>
            <w:noProof w:val="0"/>
            <w:webHidden/>
          </w:rPr>
        </w:r>
        <w:r w:rsidR="00787609" w:rsidRPr="00B32AE0">
          <w:rPr>
            <w:noProof w:val="0"/>
            <w:webHidden/>
          </w:rPr>
          <w:fldChar w:fldCharType="separate"/>
        </w:r>
        <w:r w:rsidR="0005259B" w:rsidRPr="00B32AE0">
          <w:rPr>
            <w:noProof w:val="0"/>
            <w:webHidden/>
          </w:rPr>
          <w:t>1</w:t>
        </w:r>
        <w:r w:rsidR="00787609" w:rsidRPr="00B32AE0">
          <w:rPr>
            <w:noProof w:val="0"/>
            <w:webHidden/>
          </w:rPr>
          <w:fldChar w:fldCharType="end"/>
        </w:r>
      </w:hyperlink>
    </w:p>
    <w:p w:rsidR="00787609" w:rsidRPr="00B32AE0" w:rsidRDefault="00810F5E" w:rsidP="00787609">
      <w:pPr>
        <w:pStyle w:val="TOC2"/>
        <w:tabs>
          <w:tab w:val="right" w:leader="dot" w:pos="9062"/>
        </w:tabs>
        <w:spacing w:line="360" w:lineRule="auto"/>
      </w:pPr>
      <w:hyperlink w:anchor="_Toc266353750" w:history="1">
        <w:r w:rsidR="00787609" w:rsidRPr="00B32AE0">
          <w:rPr>
            <w:rStyle w:val="Hyperlink"/>
          </w:rPr>
          <w:t>1.1 Justificação do tema</w:t>
        </w:r>
        <w:r w:rsidR="00787609" w:rsidRPr="00B32AE0">
          <w:rPr>
            <w:webHidden/>
          </w:rPr>
          <w:tab/>
        </w:r>
        <w:r w:rsidR="00787609" w:rsidRPr="00B32AE0">
          <w:rPr>
            <w:webHidden/>
          </w:rPr>
          <w:fldChar w:fldCharType="begin"/>
        </w:r>
        <w:r w:rsidR="00787609" w:rsidRPr="00B32AE0">
          <w:rPr>
            <w:webHidden/>
          </w:rPr>
          <w:instrText xml:space="preserve"> PAGEREF _Toc266353750 \h </w:instrText>
        </w:r>
        <w:r w:rsidR="00787609" w:rsidRPr="00B32AE0">
          <w:rPr>
            <w:webHidden/>
          </w:rPr>
        </w:r>
        <w:r w:rsidR="00787609" w:rsidRPr="00B32AE0">
          <w:rPr>
            <w:webHidden/>
          </w:rPr>
          <w:fldChar w:fldCharType="separate"/>
        </w:r>
        <w:r w:rsidR="0005259B" w:rsidRPr="00B32AE0">
          <w:rPr>
            <w:webHidden/>
          </w:rPr>
          <w:t>1</w:t>
        </w:r>
        <w:r w:rsidR="00787609" w:rsidRPr="00B32AE0">
          <w:rPr>
            <w:webHidden/>
          </w:rPr>
          <w:fldChar w:fldCharType="end"/>
        </w:r>
      </w:hyperlink>
    </w:p>
    <w:p w:rsidR="00787609" w:rsidRPr="00B32AE0" w:rsidRDefault="00810F5E" w:rsidP="00787609">
      <w:pPr>
        <w:pStyle w:val="TOC2"/>
        <w:tabs>
          <w:tab w:val="right" w:leader="dot" w:pos="9062"/>
        </w:tabs>
        <w:spacing w:line="360" w:lineRule="auto"/>
      </w:pPr>
      <w:hyperlink w:anchor="_Toc266353751" w:history="1">
        <w:r w:rsidR="00787609" w:rsidRPr="00B32AE0">
          <w:rPr>
            <w:rStyle w:val="Hyperlink"/>
          </w:rPr>
          <w:t>1.2 Desenho teórico</w:t>
        </w:r>
        <w:r w:rsidR="00787609" w:rsidRPr="00B32AE0">
          <w:rPr>
            <w:webHidden/>
          </w:rPr>
          <w:tab/>
        </w:r>
        <w:r w:rsidR="00787609" w:rsidRPr="00B32AE0">
          <w:rPr>
            <w:webHidden/>
          </w:rPr>
          <w:fldChar w:fldCharType="begin"/>
        </w:r>
        <w:r w:rsidR="00787609" w:rsidRPr="00B32AE0">
          <w:rPr>
            <w:webHidden/>
          </w:rPr>
          <w:instrText xml:space="preserve"> PAGEREF _Toc266353751 \h </w:instrText>
        </w:r>
        <w:r w:rsidR="00787609" w:rsidRPr="00B32AE0">
          <w:rPr>
            <w:webHidden/>
          </w:rPr>
        </w:r>
        <w:r w:rsidR="00787609" w:rsidRPr="00B32AE0">
          <w:rPr>
            <w:webHidden/>
          </w:rPr>
          <w:fldChar w:fldCharType="separate"/>
        </w:r>
        <w:r w:rsidR="0005259B" w:rsidRPr="00B32AE0">
          <w:rPr>
            <w:webHidden/>
          </w:rPr>
          <w:t>1</w:t>
        </w:r>
        <w:r w:rsidR="00787609" w:rsidRPr="00B32AE0">
          <w:rPr>
            <w:webHidden/>
          </w:rPr>
          <w:fldChar w:fldCharType="end"/>
        </w:r>
      </w:hyperlink>
    </w:p>
    <w:p w:rsidR="00787609" w:rsidRPr="00B32AE0" w:rsidRDefault="00810F5E" w:rsidP="00787609">
      <w:pPr>
        <w:pStyle w:val="TOC2"/>
        <w:tabs>
          <w:tab w:val="right" w:leader="dot" w:pos="9062"/>
        </w:tabs>
        <w:spacing w:line="360" w:lineRule="auto"/>
      </w:pPr>
      <w:hyperlink w:anchor="_Toc266353752" w:history="1">
        <w:r w:rsidR="00787609" w:rsidRPr="00B32AE0">
          <w:rPr>
            <w:rStyle w:val="Hyperlink"/>
          </w:rPr>
          <w:t>1.3 Metodologia</w:t>
        </w:r>
        <w:r w:rsidR="00787609" w:rsidRPr="00B32AE0">
          <w:rPr>
            <w:webHidden/>
          </w:rPr>
          <w:tab/>
        </w:r>
        <w:r w:rsidR="00787609" w:rsidRPr="00B32AE0">
          <w:rPr>
            <w:webHidden/>
          </w:rPr>
          <w:fldChar w:fldCharType="begin"/>
        </w:r>
        <w:r w:rsidR="00787609" w:rsidRPr="00B32AE0">
          <w:rPr>
            <w:webHidden/>
          </w:rPr>
          <w:instrText xml:space="preserve"> PAGEREF _Toc266353752 \h </w:instrText>
        </w:r>
        <w:r w:rsidR="00787609" w:rsidRPr="00B32AE0">
          <w:rPr>
            <w:webHidden/>
          </w:rPr>
        </w:r>
        <w:r w:rsidR="00787609" w:rsidRPr="00B32AE0">
          <w:rPr>
            <w:webHidden/>
          </w:rPr>
          <w:fldChar w:fldCharType="separate"/>
        </w:r>
        <w:r w:rsidR="0005259B" w:rsidRPr="00B32AE0">
          <w:rPr>
            <w:webHidden/>
          </w:rPr>
          <w:t>1</w:t>
        </w:r>
        <w:r w:rsidR="00787609" w:rsidRPr="00B32AE0">
          <w:rPr>
            <w:webHidden/>
          </w:rPr>
          <w:fldChar w:fldCharType="end"/>
        </w:r>
      </w:hyperlink>
    </w:p>
    <w:p w:rsidR="00787609" w:rsidRPr="00B32AE0" w:rsidRDefault="00810F5E" w:rsidP="0005259B">
      <w:pPr>
        <w:pStyle w:val="TOC1"/>
        <w:rPr>
          <w:noProof w:val="0"/>
        </w:rPr>
      </w:pPr>
      <w:hyperlink w:anchor="_Toc266353753" w:history="1">
        <w:r w:rsidR="00787609" w:rsidRPr="00B32AE0">
          <w:rPr>
            <w:rStyle w:val="Hyperlink"/>
            <w:noProof w:val="0"/>
          </w:rPr>
          <w:t>CApítulo 2 - MARCO TEÓRICO-CONCEITUAL DA INVESTIGAÇÃO</w:t>
        </w:r>
        <w:r w:rsidR="00787609" w:rsidRPr="00B32AE0">
          <w:rPr>
            <w:noProof w:val="0"/>
            <w:webHidden/>
          </w:rPr>
          <w:tab/>
        </w:r>
        <w:r w:rsidR="00787609" w:rsidRPr="00B32AE0">
          <w:rPr>
            <w:noProof w:val="0"/>
            <w:webHidden/>
          </w:rPr>
          <w:fldChar w:fldCharType="begin"/>
        </w:r>
        <w:r w:rsidR="00787609" w:rsidRPr="00B32AE0">
          <w:rPr>
            <w:noProof w:val="0"/>
            <w:webHidden/>
          </w:rPr>
          <w:instrText xml:space="preserve"> PAGEREF _Toc266353753 \h </w:instrText>
        </w:r>
        <w:r w:rsidR="00787609" w:rsidRPr="00B32AE0">
          <w:rPr>
            <w:noProof w:val="0"/>
            <w:webHidden/>
          </w:rPr>
        </w:r>
        <w:r w:rsidR="00787609" w:rsidRPr="00B32AE0">
          <w:rPr>
            <w:noProof w:val="0"/>
            <w:webHidden/>
          </w:rPr>
          <w:fldChar w:fldCharType="separate"/>
        </w:r>
        <w:r w:rsidR="0005259B" w:rsidRPr="00B32AE0">
          <w:rPr>
            <w:noProof w:val="0"/>
            <w:webHidden/>
          </w:rPr>
          <w:t>2</w:t>
        </w:r>
        <w:r w:rsidR="00787609" w:rsidRPr="00B32AE0">
          <w:rPr>
            <w:noProof w:val="0"/>
            <w:webHidden/>
          </w:rPr>
          <w:fldChar w:fldCharType="end"/>
        </w:r>
      </w:hyperlink>
    </w:p>
    <w:p w:rsidR="00787609" w:rsidRPr="00B32AE0" w:rsidRDefault="00810F5E" w:rsidP="00787609">
      <w:pPr>
        <w:pStyle w:val="TOC2"/>
        <w:tabs>
          <w:tab w:val="right" w:leader="dot" w:pos="9062"/>
        </w:tabs>
        <w:spacing w:line="360" w:lineRule="auto"/>
      </w:pPr>
      <w:hyperlink w:anchor="_Toc266353754" w:history="1">
        <w:r w:rsidR="00787609" w:rsidRPr="00B32AE0">
          <w:rPr>
            <w:rStyle w:val="Hyperlink"/>
          </w:rPr>
          <w:t>2.1 Estado actual da teoria (revisão de literatura ou pesquisa bibliográfica)</w:t>
        </w:r>
        <w:r w:rsidR="00787609" w:rsidRPr="00B32AE0">
          <w:rPr>
            <w:webHidden/>
          </w:rPr>
          <w:tab/>
        </w:r>
        <w:r w:rsidR="00787609" w:rsidRPr="00B32AE0">
          <w:rPr>
            <w:webHidden/>
          </w:rPr>
          <w:fldChar w:fldCharType="begin"/>
        </w:r>
        <w:r w:rsidR="00787609" w:rsidRPr="00B32AE0">
          <w:rPr>
            <w:webHidden/>
          </w:rPr>
          <w:instrText xml:space="preserve"> PAGEREF _Toc266353754 \h </w:instrText>
        </w:r>
        <w:r w:rsidR="00787609" w:rsidRPr="00B32AE0">
          <w:rPr>
            <w:webHidden/>
          </w:rPr>
        </w:r>
        <w:r w:rsidR="00787609" w:rsidRPr="00B32AE0">
          <w:rPr>
            <w:webHidden/>
          </w:rPr>
          <w:fldChar w:fldCharType="separate"/>
        </w:r>
        <w:r w:rsidR="0005259B" w:rsidRPr="00B32AE0">
          <w:rPr>
            <w:webHidden/>
          </w:rPr>
          <w:t>2</w:t>
        </w:r>
        <w:r w:rsidR="00787609" w:rsidRPr="00B32AE0">
          <w:rPr>
            <w:webHidden/>
          </w:rPr>
          <w:fldChar w:fldCharType="end"/>
        </w:r>
      </w:hyperlink>
    </w:p>
    <w:p w:rsidR="00787609" w:rsidRPr="00B32AE0" w:rsidRDefault="00810F5E" w:rsidP="00787609">
      <w:pPr>
        <w:pStyle w:val="TOC3"/>
        <w:tabs>
          <w:tab w:val="right" w:leader="dot" w:pos="9062"/>
        </w:tabs>
        <w:spacing w:before="0" w:after="0"/>
      </w:pPr>
      <w:hyperlink w:anchor="_Toc266353755" w:history="1">
        <w:r w:rsidR="00787609" w:rsidRPr="00B32AE0">
          <w:rPr>
            <w:rStyle w:val="Hyperlink"/>
          </w:rPr>
          <w:t>2.1.1 Conceitos básicos</w:t>
        </w:r>
        <w:r w:rsidR="00787609" w:rsidRPr="00B32AE0">
          <w:rPr>
            <w:webHidden/>
          </w:rPr>
          <w:tab/>
        </w:r>
        <w:r w:rsidR="00787609" w:rsidRPr="00B32AE0">
          <w:rPr>
            <w:webHidden/>
          </w:rPr>
          <w:fldChar w:fldCharType="begin"/>
        </w:r>
        <w:r w:rsidR="00787609" w:rsidRPr="00B32AE0">
          <w:rPr>
            <w:webHidden/>
          </w:rPr>
          <w:instrText xml:space="preserve"> PAGEREF _Toc266353755 \h </w:instrText>
        </w:r>
        <w:r w:rsidR="00787609" w:rsidRPr="00B32AE0">
          <w:rPr>
            <w:webHidden/>
          </w:rPr>
        </w:r>
        <w:r w:rsidR="00787609" w:rsidRPr="00B32AE0">
          <w:rPr>
            <w:webHidden/>
          </w:rPr>
          <w:fldChar w:fldCharType="separate"/>
        </w:r>
        <w:r w:rsidR="0005259B" w:rsidRPr="00B32AE0">
          <w:rPr>
            <w:webHidden/>
          </w:rPr>
          <w:t>2</w:t>
        </w:r>
        <w:r w:rsidR="00787609" w:rsidRPr="00B32AE0">
          <w:rPr>
            <w:webHidden/>
          </w:rPr>
          <w:fldChar w:fldCharType="end"/>
        </w:r>
      </w:hyperlink>
    </w:p>
    <w:p w:rsidR="00787609" w:rsidRPr="00B32AE0" w:rsidRDefault="00810F5E" w:rsidP="00787609">
      <w:pPr>
        <w:pStyle w:val="TOC3"/>
        <w:tabs>
          <w:tab w:val="right" w:leader="dot" w:pos="9062"/>
        </w:tabs>
        <w:spacing w:before="0" w:after="0"/>
      </w:pPr>
      <w:hyperlink w:anchor="_Toc266353756" w:history="1">
        <w:r w:rsidR="00787609" w:rsidRPr="00B32AE0">
          <w:rPr>
            <w:rStyle w:val="Hyperlink"/>
          </w:rPr>
          <w:t>2.1.2 Teorias principais</w:t>
        </w:r>
        <w:r w:rsidR="00787609" w:rsidRPr="00B32AE0">
          <w:rPr>
            <w:webHidden/>
          </w:rPr>
          <w:tab/>
        </w:r>
        <w:r w:rsidR="00787609" w:rsidRPr="00B32AE0">
          <w:rPr>
            <w:webHidden/>
          </w:rPr>
          <w:fldChar w:fldCharType="begin"/>
        </w:r>
        <w:r w:rsidR="00787609" w:rsidRPr="00B32AE0">
          <w:rPr>
            <w:webHidden/>
          </w:rPr>
          <w:instrText xml:space="preserve"> PAGEREF _Toc266353756 \h </w:instrText>
        </w:r>
        <w:r w:rsidR="00787609" w:rsidRPr="00B32AE0">
          <w:rPr>
            <w:webHidden/>
          </w:rPr>
        </w:r>
        <w:r w:rsidR="00787609" w:rsidRPr="00B32AE0">
          <w:rPr>
            <w:webHidden/>
          </w:rPr>
          <w:fldChar w:fldCharType="separate"/>
        </w:r>
        <w:r w:rsidR="0005259B" w:rsidRPr="00B32AE0">
          <w:rPr>
            <w:webHidden/>
          </w:rPr>
          <w:t>2</w:t>
        </w:r>
        <w:r w:rsidR="00787609" w:rsidRPr="00B32AE0">
          <w:rPr>
            <w:webHidden/>
          </w:rPr>
          <w:fldChar w:fldCharType="end"/>
        </w:r>
      </w:hyperlink>
    </w:p>
    <w:p w:rsidR="00787609" w:rsidRPr="00B32AE0" w:rsidRDefault="00810F5E" w:rsidP="00787609">
      <w:pPr>
        <w:pStyle w:val="TOC3"/>
        <w:tabs>
          <w:tab w:val="right" w:leader="dot" w:pos="9062"/>
        </w:tabs>
        <w:spacing w:before="0" w:after="0"/>
      </w:pPr>
      <w:hyperlink w:anchor="_Toc266353757" w:history="1">
        <w:r w:rsidR="00787609" w:rsidRPr="00B32AE0">
          <w:rPr>
            <w:rStyle w:val="Hyperlink"/>
          </w:rPr>
          <w:t>2.1.3 Evolução histórica do objecto</w:t>
        </w:r>
        <w:r w:rsidR="00787609" w:rsidRPr="00B32AE0">
          <w:rPr>
            <w:webHidden/>
          </w:rPr>
          <w:tab/>
        </w:r>
        <w:r w:rsidR="00787609" w:rsidRPr="00B32AE0">
          <w:rPr>
            <w:webHidden/>
          </w:rPr>
          <w:fldChar w:fldCharType="begin"/>
        </w:r>
        <w:r w:rsidR="00787609" w:rsidRPr="00B32AE0">
          <w:rPr>
            <w:webHidden/>
          </w:rPr>
          <w:instrText xml:space="preserve"> PAGEREF _Toc266353757 \h </w:instrText>
        </w:r>
        <w:r w:rsidR="00787609" w:rsidRPr="00B32AE0">
          <w:rPr>
            <w:webHidden/>
          </w:rPr>
        </w:r>
        <w:r w:rsidR="00787609" w:rsidRPr="00B32AE0">
          <w:rPr>
            <w:webHidden/>
          </w:rPr>
          <w:fldChar w:fldCharType="separate"/>
        </w:r>
        <w:r w:rsidR="0005259B" w:rsidRPr="00B32AE0">
          <w:rPr>
            <w:webHidden/>
          </w:rPr>
          <w:t>2</w:t>
        </w:r>
        <w:r w:rsidR="00787609" w:rsidRPr="00B32AE0">
          <w:rPr>
            <w:webHidden/>
          </w:rPr>
          <w:fldChar w:fldCharType="end"/>
        </w:r>
      </w:hyperlink>
    </w:p>
    <w:p w:rsidR="00787609" w:rsidRPr="00B32AE0" w:rsidRDefault="00810F5E" w:rsidP="0005259B">
      <w:pPr>
        <w:pStyle w:val="TOC1"/>
        <w:rPr>
          <w:noProof w:val="0"/>
        </w:rPr>
      </w:pPr>
      <w:hyperlink w:anchor="_Toc266353758" w:history="1">
        <w:r w:rsidR="00787609" w:rsidRPr="00B32AE0">
          <w:rPr>
            <w:rStyle w:val="Hyperlink"/>
            <w:noProof w:val="0"/>
          </w:rPr>
          <w:t>CApítulo 3 - MARCO CONTEXTUAL DA INVESTIGAÇÃO</w:t>
        </w:r>
        <w:r w:rsidR="00787609" w:rsidRPr="00B32AE0">
          <w:rPr>
            <w:noProof w:val="0"/>
            <w:webHidden/>
          </w:rPr>
          <w:tab/>
        </w:r>
        <w:r w:rsidR="00787609" w:rsidRPr="00B32AE0">
          <w:rPr>
            <w:noProof w:val="0"/>
            <w:webHidden/>
          </w:rPr>
          <w:fldChar w:fldCharType="begin"/>
        </w:r>
        <w:r w:rsidR="00787609" w:rsidRPr="00B32AE0">
          <w:rPr>
            <w:noProof w:val="0"/>
            <w:webHidden/>
          </w:rPr>
          <w:instrText xml:space="preserve"> PAGEREF _Toc266353758 \h </w:instrText>
        </w:r>
        <w:r w:rsidR="00787609" w:rsidRPr="00B32AE0">
          <w:rPr>
            <w:noProof w:val="0"/>
            <w:webHidden/>
          </w:rPr>
        </w:r>
        <w:r w:rsidR="00787609" w:rsidRPr="00B32AE0">
          <w:rPr>
            <w:noProof w:val="0"/>
            <w:webHidden/>
          </w:rPr>
          <w:fldChar w:fldCharType="separate"/>
        </w:r>
        <w:r w:rsidR="0005259B" w:rsidRPr="00B32AE0">
          <w:rPr>
            <w:noProof w:val="0"/>
            <w:webHidden/>
          </w:rPr>
          <w:t>3</w:t>
        </w:r>
        <w:r w:rsidR="00787609" w:rsidRPr="00B32AE0">
          <w:rPr>
            <w:noProof w:val="0"/>
            <w:webHidden/>
          </w:rPr>
          <w:fldChar w:fldCharType="end"/>
        </w:r>
      </w:hyperlink>
    </w:p>
    <w:p w:rsidR="00787609" w:rsidRPr="00B32AE0" w:rsidRDefault="00810F5E" w:rsidP="00787609">
      <w:pPr>
        <w:pStyle w:val="TOC2"/>
        <w:tabs>
          <w:tab w:val="right" w:leader="dot" w:pos="9062"/>
        </w:tabs>
        <w:spacing w:line="360" w:lineRule="auto"/>
      </w:pPr>
      <w:hyperlink w:anchor="_Toc266353759" w:history="1">
        <w:r w:rsidR="00787609" w:rsidRPr="00B32AE0">
          <w:rPr>
            <w:rStyle w:val="Hyperlink"/>
          </w:rPr>
          <w:t>3.1 Estado actual do objecto da investigação (descrição do contexto de investigação)</w:t>
        </w:r>
        <w:r w:rsidR="00787609" w:rsidRPr="00B32AE0">
          <w:rPr>
            <w:webHidden/>
          </w:rPr>
          <w:tab/>
        </w:r>
        <w:r w:rsidR="00787609" w:rsidRPr="00B32AE0">
          <w:rPr>
            <w:webHidden/>
          </w:rPr>
          <w:fldChar w:fldCharType="begin"/>
        </w:r>
        <w:r w:rsidR="00787609" w:rsidRPr="00B32AE0">
          <w:rPr>
            <w:webHidden/>
          </w:rPr>
          <w:instrText xml:space="preserve"> PAGEREF _Toc266353759 \h </w:instrText>
        </w:r>
        <w:r w:rsidR="00787609" w:rsidRPr="00B32AE0">
          <w:rPr>
            <w:webHidden/>
          </w:rPr>
        </w:r>
        <w:r w:rsidR="00787609" w:rsidRPr="00B32AE0">
          <w:rPr>
            <w:webHidden/>
          </w:rPr>
          <w:fldChar w:fldCharType="separate"/>
        </w:r>
        <w:r w:rsidR="0005259B" w:rsidRPr="00B32AE0">
          <w:rPr>
            <w:webHidden/>
          </w:rPr>
          <w:t>3</w:t>
        </w:r>
        <w:r w:rsidR="00787609" w:rsidRPr="00B32AE0">
          <w:rPr>
            <w:webHidden/>
          </w:rPr>
          <w:fldChar w:fldCharType="end"/>
        </w:r>
      </w:hyperlink>
    </w:p>
    <w:p w:rsidR="00787609" w:rsidRPr="00B32AE0" w:rsidRDefault="00810F5E" w:rsidP="00787609">
      <w:pPr>
        <w:pStyle w:val="TOC3"/>
        <w:tabs>
          <w:tab w:val="right" w:leader="dot" w:pos="9062"/>
        </w:tabs>
        <w:spacing w:before="0" w:after="0"/>
      </w:pPr>
      <w:hyperlink w:anchor="_Toc266353760" w:history="1">
        <w:r w:rsidR="00787609" w:rsidRPr="00B32AE0">
          <w:rPr>
            <w:rStyle w:val="Hyperlink"/>
          </w:rPr>
          <w:t>3.1.1</w:t>
        </w:r>
        <w:r w:rsidR="00787609" w:rsidRPr="00B32AE0">
          <w:rPr>
            <w:webHidden/>
          </w:rPr>
          <w:tab/>
        </w:r>
        <w:r w:rsidR="00787609" w:rsidRPr="00B32AE0">
          <w:rPr>
            <w:webHidden/>
          </w:rPr>
          <w:fldChar w:fldCharType="begin"/>
        </w:r>
        <w:r w:rsidR="00787609" w:rsidRPr="00B32AE0">
          <w:rPr>
            <w:webHidden/>
          </w:rPr>
          <w:instrText xml:space="preserve"> PAGEREF _Toc266353760 \h </w:instrText>
        </w:r>
        <w:r w:rsidR="00787609" w:rsidRPr="00B32AE0">
          <w:rPr>
            <w:webHidden/>
          </w:rPr>
        </w:r>
        <w:r w:rsidR="00787609" w:rsidRPr="00B32AE0">
          <w:rPr>
            <w:webHidden/>
          </w:rPr>
          <w:fldChar w:fldCharType="separate"/>
        </w:r>
        <w:r w:rsidR="0005259B" w:rsidRPr="00B32AE0">
          <w:rPr>
            <w:webHidden/>
          </w:rPr>
          <w:t>3</w:t>
        </w:r>
        <w:r w:rsidR="00787609" w:rsidRPr="00B32AE0">
          <w:rPr>
            <w:webHidden/>
          </w:rPr>
          <w:fldChar w:fldCharType="end"/>
        </w:r>
      </w:hyperlink>
    </w:p>
    <w:p w:rsidR="00787609" w:rsidRPr="00B32AE0" w:rsidRDefault="00810F5E" w:rsidP="00787609">
      <w:pPr>
        <w:pStyle w:val="TOC3"/>
        <w:tabs>
          <w:tab w:val="right" w:leader="dot" w:pos="9062"/>
        </w:tabs>
        <w:spacing w:before="0" w:after="0"/>
      </w:pPr>
      <w:hyperlink w:anchor="_Toc266353761" w:history="1">
        <w:r w:rsidR="00787609" w:rsidRPr="00B32AE0">
          <w:rPr>
            <w:rStyle w:val="Hyperlink"/>
          </w:rPr>
          <w:t>3.2</w:t>
        </w:r>
        <w:r w:rsidR="00787609" w:rsidRPr="00B32AE0">
          <w:rPr>
            <w:webHidden/>
          </w:rPr>
          <w:tab/>
        </w:r>
        <w:r w:rsidR="00787609" w:rsidRPr="00B32AE0">
          <w:rPr>
            <w:webHidden/>
          </w:rPr>
          <w:fldChar w:fldCharType="begin"/>
        </w:r>
        <w:r w:rsidR="00787609" w:rsidRPr="00B32AE0">
          <w:rPr>
            <w:webHidden/>
          </w:rPr>
          <w:instrText xml:space="preserve"> PAGEREF _Toc266353761 \h </w:instrText>
        </w:r>
        <w:r w:rsidR="00787609" w:rsidRPr="00B32AE0">
          <w:rPr>
            <w:webHidden/>
          </w:rPr>
        </w:r>
        <w:r w:rsidR="00787609" w:rsidRPr="00B32AE0">
          <w:rPr>
            <w:webHidden/>
          </w:rPr>
          <w:fldChar w:fldCharType="separate"/>
        </w:r>
        <w:r w:rsidR="0005259B" w:rsidRPr="00B32AE0">
          <w:rPr>
            <w:webHidden/>
          </w:rPr>
          <w:t>3</w:t>
        </w:r>
        <w:r w:rsidR="00787609" w:rsidRPr="00B32AE0">
          <w:rPr>
            <w:webHidden/>
          </w:rPr>
          <w:fldChar w:fldCharType="end"/>
        </w:r>
      </w:hyperlink>
    </w:p>
    <w:p w:rsidR="00787609" w:rsidRPr="00B32AE0" w:rsidRDefault="00810F5E" w:rsidP="0005259B">
      <w:pPr>
        <w:pStyle w:val="TOC1"/>
        <w:rPr>
          <w:noProof w:val="0"/>
        </w:rPr>
      </w:pPr>
      <w:hyperlink w:anchor="_Toc266353762" w:history="1">
        <w:r w:rsidR="00787609" w:rsidRPr="00B32AE0">
          <w:rPr>
            <w:rStyle w:val="Hyperlink"/>
            <w:noProof w:val="0"/>
          </w:rPr>
          <w:t>CApÍtulo 4 - METODOLOGIA DE RESOLUÇÃO DO PROBLEMA E APRESENTAÇÃO DE RESULTADOS</w:t>
        </w:r>
        <w:r w:rsidR="00787609" w:rsidRPr="00B32AE0">
          <w:rPr>
            <w:noProof w:val="0"/>
            <w:webHidden/>
          </w:rPr>
          <w:tab/>
        </w:r>
        <w:r w:rsidR="00787609" w:rsidRPr="00B32AE0">
          <w:rPr>
            <w:noProof w:val="0"/>
            <w:webHidden/>
          </w:rPr>
          <w:fldChar w:fldCharType="begin"/>
        </w:r>
        <w:r w:rsidR="00787609" w:rsidRPr="00B32AE0">
          <w:rPr>
            <w:noProof w:val="0"/>
            <w:webHidden/>
          </w:rPr>
          <w:instrText xml:space="preserve"> PAGEREF _Toc266353762 \h </w:instrText>
        </w:r>
        <w:r w:rsidR="00787609" w:rsidRPr="00B32AE0">
          <w:rPr>
            <w:noProof w:val="0"/>
            <w:webHidden/>
          </w:rPr>
        </w:r>
        <w:r w:rsidR="00787609" w:rsidRPr="00B32AE0">
          <w:rPr>
            <w:noProof w:val="0"/>
            <w:webHidden/>
          </w:rPr>
          <w:fldChar w:fldCharType="separate"/>
        </w:r>
        <w:r w:rsidR="0005259B" w:rsidRPr="00B32AE0">
          <w:rPr>
            <w:noProof w:val="0"/>
            <w:webHidden/>
          </w:rPr>
          <w:t>4</w:t>
        </w:r>
        <w:r w:rsidR="00787609" w:rsidRPr="00B32AE0">
          <w:rPr>
            <w:noProof w:val="0"/>
            <w:webHidden/>
          </w:rPr>
          <w:fldChar w:fldCharType="end"/>
        </w:r>
      </w:hyperlink>
    </w:p>
    <w:p w:rsidR="00787609" w:rsidRPr="00B32AE0" w:rsidRDefault="00810F5E" w:rsidP="00787609">
      <w:pPr>
        <w:pStyle w:val="TOC2"/>
        <w:tabs>
          <w:tab w:val="right" w:leader="dot" w:pos="9062"/>
        </w:tabs>
        <w:spacing w:line="360" w:lineRule="auto"/>
      </w:pPr>
      <w:hyperlink w:anchor="_Toc266353763" w:history="1">
        <w:r w:rsidR="00787609" w:rsidRPr="00B32AE0">
          <w:rPr>
            <w:rStyle w:val="Hyperlink"/>
          </w:rPr>
          <w:t>4.1</w:t>
        </w:r>
        <w:r w:rsidR="00787609" w:rsidRPr="00B32AE0">
          <w:rPr>
            <w:webHidden/>
          </w:rPr>
          <w:tab/>
        </w:r>
        <w:r w:rsidR="00787609" w:rsidRPr="00B32AE0">
          <w:rPr>
            <w:webHidden/>
          </w:rPr>
          <w:fldChar w:fldCharType="begin"/>
        </w:r>
        <w:r w:rsidR="00787609" w:rsidRPr="00B32AE0">
          <w:rPr>
            <w:webHidden/>
          </w:rPr>
          <w:instrText xml:space="preserve"> PAGEREF _Toc266353763 \h </w:instrText>
        </w:r>
        <w:r w:rsidR="00787609" w:rsidRPr="00B32AE0">
          <w:rPr>
            <w:webHidden/>
          </w:rPr>
        </w:r>
        <w:r w:rsidR="00787609" w:rsidRPr="00B32AE0">
          <w:rPr>
            <w:webHidden/>
          </w:rPr>
          <w:fldChar w:fldCharType="separate"/>
        </w:r>
        <w:r w:rsidR="0005259B" w:rsidRPr="00B32AE0">
          <w:rPr>
            <w:webHidden/>
          </w:rPr>
          <w:t>4</w:t>
        </w:r>
        <w:r w:rsidR="00787609" w:rsidRPr="00B32AE0">
          <w:rPr>
            <w:webHidden/>
          </w:rPr>
          <w:fldChar w:fldCharType="end"/>
        </w:r>
      </w:hyperlink>
    </w:p>
    <w:p w:rsidR="00787609" w:rsidRPr="00B32AE0" w:rsidRDefault="00810F5E" w:rsidP="00787609">
      <w:pPr>
        <w:pStyle w:val="TOC3"/>
        <w:tabs>
          <w:tab w:val="right" w:leader="dot" w:pos="9062"/>
        </w:tabs>
        <w:spacing w:before="0" w:after="0"/>
      </w:pPr>
      <w:hyperlink w:anchor="_Toc266353764" w:history="1">
        <w:r w:rsidR="00787609" w:rsidRPr="00B32AE0">
          <w:rPr>
            <w:rStyle w:val="Hyperlink"/>
          </w:rPr>
          <w:t>4.1.1</w:t>
        </w:r>
        <w:r w:rsidR="00787609" w:rsidRPr="00B32AE0">
          <w:rPr>
            <w:webHidden/>
          </w:rPr>
          <w:tab/>
        </w:r>
        <w:r w:rsidR="00787609" w:rsidRPr="00B32AE0">
          <w:rPr>
            <w:webHidden/>
          </w:rPr>
          <w:fldChar w:fldCharType="begin"/>
        </w:r>
        <w:r w:rsidR="00787609" w:rsidRPr="00B32AE0">
          <w:rPr>
            <w:webHidden/>
          </w:rPr>
          <w:instrText xml:space="preserve"> PAGEREF _Toc266353764 \h </w:instrText>
        </w:r>
        <w:r w:rsidR="00787609" w:rsidRPr="00B32AE0">
          <w:rPr>
            <w:webHidden/>
          </w:rPr>
        </w:r>
        <w:r w:rsidR="00787609" w:rsidRPr="00B32AE0">
          <w:rPr>
            <w:webHidden/>
          </w:rPr>
          <w:fldChar w:fldCharType="separate"/>
        </w:r>
        <w:r w:rsidR="0005259B" w:rsidRPr="00B32AE0">
          <w:rPr>
            <w:webHidden/>
          </w:rPr>
          <w:t>4</w:t>
        </w:r>
        <w:r w:rsidR="00787609" w:rsidRPr="00B32AE0">
          <w:rPr>
            <w:webHidden/>
          </w:rPr>
          <w:fldChar w:fldCharType="end"/>
        </w:r>
      </w:hyperlink>
    </w:p>
    <w:p w:rsidR="00787609" w:rsidRPr="00B32AE0" w:rsidRDefault="00810F5E" w:rsidP="00787609">
      <w:pPr>
        <w:pStyle w:val="TOC3"/>
        <w:tabs>
          <w:tab w:val="right" w:leader="dot" w:pos="9062"/>
        </w:tabs>
        <w:spacing w:before="0" w:after="0"/>
      </w:pPr>
      <w:hyperlink w:anchor="_Toc266353765" w:history="1">
        <w:r w:rsidR="00787609" w:rsidRPr="00B32AE0">
          <w:rPr>
            <w:rStyle w:val="Hyperlink"/>
          </w:rPr>
          <w:t>4.1.2</w:t>
        </w:r>
        <w:r w:rsidR="00787609" w:rsidRPr="00B32AE0">
          <w:rPr>
            <w:webHidden/>
          </w:rPr>
          <w:tab/>
        </w:r>
        <w:r w:rsidR="00787609" w:rsidRPr="00B32AE0">
          <w:rPr>
            <w:webHidden/>
          </w:rPr>
          <w:fldChar w:fldCharType="begin"/>
        </w:r>
        <w:r w:rsidR="00787609" w:rsidRPr="00B32AE0">
          <w:rPr>
            <w:webHidden/>
          </w:rPr>
          <w:instrText xml:space="preserve"> PAGEREF _Toc266353765 \h </w:instrText>
        </w:r>
        <w:r w:rsidR="00787609" w:rsidRPr="00B32AE0">
          <w:rPr>
            <w:webHidden/>
          </w:rPr>
        </w:r>
        <w:r w:rsidR="00787609" w:rsidRPr="00B32AE0">
          <w:rPr>
            <w:webHidden/>
          </w:rPr>
          <w:fldChar w:fldCharType="separate"/>
        </w:r>
        <w:r w:rsidR="0005259B" w:rsidRPr="00B32AE0">
          <w:rPr>
            <w:webHidden/>
          </w:rPr>
          <w:t>4</w:t>
        </w:r>
        <w:r w:rsidR="00787609" w:rsidRPr="00B32AE0">
          <w:rPr>
            <w:webHidden/>
          </w:rPr>
          <w:fldChar w:fldCharType="end"/>
        </w:r>
      </w:hyperlink>
    </w:p>
    <w:p w:rsidR="00787609" w:rsidRPr="00B32AE0" w:rsidRDefault="00810F5E" w:rsidP="00787609">
      <w:pPr>
        <w:pStyle w:val="TOC3"/>
        <w:tabs>
          <w:tab w:val="right" w:leader="dot" w:pos="9062"/>
        </w:tabs>
        <w:spacing w:before="0" w:after="0"/>
      </w:pPr>
      <w:hyperlink w:anchor="_Toc266353766" w:history="1">
        <w:r w:rsidR="00787609" w:rsidRPr="00B32AE0">
          <w:rPr>
            <w:rStyle w:val="Hyperlink"/>
          </w:rPr>
          <w:t>4.1.3</w:t>
        </w:r>
        <w:r w:rsidR="00787609" w:rsidRPr="00B32AE0">
          <w:rPr>
            <w:webHidden/>
          </w:rPr>
          <w:tab/>
        </w:r>
        <w:r w:rsidR="00787609" w:rsidRPr="00B32AE0">
          <w:rPr>
            <w:webHidden/>
          </w:rPr>
          <w:fldChar w:fldCharType="begin"/>
        </w:r>
        <w:r w:rsidR="00787609" w:rsidRPr="00B32AE0">
          <w:rPr>
            <w:webHidden/>
          </w:rPr>
          <w:instrText xml:space="preserve"> PAGEREF _Toc266353766 \h </w:instrText>
        </w:r>
        <w:r w:rsidR="00787609" w:rsidRPr="00B32AE0">
          <w:rPr>
            <w:webHidden/>
          </w:rPr>
        </w:r>
        <w:r w:rsidR="00787609" w:rsidRPr="00B32AE0">
          <w:rPr>
            <w:webHidden/>
          </w:rPr>
          <w:fldChar w:fldCharType="separate"/>
        </w:r>
        <w:r w:rsidR="0005259B" w:rsidRPr="00B32AE0">
          <w:rPr>
            <w:webHidden/>
          </w:rPr>
          <w:t>4</w:t>
        </w:r>
        <w:r w:rsidR="00787609" w:rsidRPr="00B32AE0">
          <w:rPr>
            <w:webHidden/>
          </w:rPr>
          <w:fldChar w:fldCharType="end"/>
        </w:r>
      </w:hyperlink>
    </w:p>
    <w:p w:rsidR="00787609" w:rsidRPr="00B32AE0" w:rsidRDefault="00810F5E" w:rsidP="00787609">
      <w:pPr>
        <w:pStyle w:val="TOC2"/>
        <w:tabs>
          <w:tab w:val="right" w:leader="dot" w:pos="9062"/>
        </w:tabs>
        <w:spacing w:line="360" w:lineRule="auto"/>
      </w:pPr>
      <w:hyperlink w:anchor="_Toc266353767" w:history="1">
        <w:r w:rsidR="00787609" w:rsidRPr="00B32AE0">
          <w:rPr>
            <w:rStyle w:val="Hyperlink"/>
          </w:rPr>
          <w:t>4.2.</w:t>
        </w:r>
        <w:r w:rsidR="00787609" w:rsidRPr="00B32AE0">
          <w:rPr>
            <w:webHidden/>
          </w:rPr>
          <w:tab/>
        </w:r>
        <w:r w:rsidR="00787609" w:rsidRPr="00B32AE0">
          <w:rPr>
            <w:webHidden/>
          </w:rPr>
          <w:fldChar w:fldCharType="begin"/>
        </w:r>
        <w:r w:rsidR="00787609" w:rsidRPr="00B32AE0">
          <w:rPr>
            <w:webHidden/>
          </w:rPr>
          <w:instrText xml:space="preserve"> PAGEREF _Toc266353767 \h </w:instrText>
        </w:r>
        <w:r w:rsidR="00787609" w:rsidRPr="00B32AE0">
          <w:rPr>
            <w:webHidden/>
          </w:rPr>
        </w:r>
        <w:r w:rsidR="00787609" w:rsidRPr="00B32AE0">
          <w:rPr>
            <w:webHidden/>
          </w:rPr>
          <w:fldChar w:fldCharType="separate"/>
        </w:r>
        <w:r w:rsidR="0005259B" w:rsidRPr="00B32AE0">
          <w:rPr>
            <w:webHidden/>
          </w:rPr>
          <w:t>4</w:t>
        </w:r>
        <w:r w:rsidR="00787609" w:rsidRPr="00B32AE0">
          <w:rPr>
            <w:webHidden/>
          </w:rPr>
          <w:fldChar w:fldCharType="end"/>
        </w:r>
      </w:hyperlink>
    </w:p>
    <w:p w:rsidR="00787609" w:rsidRPr="00B32AE0" w:rsidRDefault="00810F5E" w:rsidP="00787609">
      <w:pPr>
        <w:pStyle w:val="TOC3"/>
        <w:tabs>
          <w:tab w:val="right" w:leader="dot" w:pos="9062"/>
        </w:tabs>
        <w:spacing w:before="0" w:after="0"/>
      </w:pPr>
      <w:hyperlink w:anchor="_Toc266353768" w:history="1">
        <w:r w:rsidR="00787609" w:rsidRPr="00B32AE0">
          <w:rPr>
            <w:rStyle w:val="Hyperlink"/>
          </w:rPr>
          <w:t>4.2.1</w:t>
        </w:r>
        <w:r w:rsidR="00787609" w:rsidRPr="00B32AE0">
          <w:rPr>
            <w:webHidden/>
          </w:rPr>
          <w:tab/>
        </w:r>
        <w:r w:rsidR="00787609" w:rsidRPr="00B32AE0">
          <w:rPr>
            <w:webHidden/>
          </w:rPr>
          <w:fldChar w:fldCharType="begin"/>
        </w:r>
        <w:r w:rsidR="00787609" w:rsidRPr="00B32AE0">
          <w:rPr>
            <w:webHidden/>
          </w:rPr>
          <w:instrText xml:space="preserve"> PAGEREF _Toc266353768 \h </w:instrText>
        </w:r>
        <w:r w:rsidR="00787609" w:rsidRPr="00B32AE0">
          <w:rPr>
            <w:webHidden/>
          </w:rPr>
        </w:r>
        <w:r w:rsidR="00787609" w:rsidRPr="00B32AE0">
          <w:rPr>
            <w:webHidden/>
          </w:rPr>
          <w:fldChar w:fldCharType="separate"/>
        </w:r>
        <w:r w:rsidR="0005259B" w:rsidRPr="00B32AE0">
          <w:rPr>
            <w:webHidden/>
          </w:rPr>
          <w:t>5</w:t>
        </w:r>
        <w:r w:rsidR="00787609" w:rsidRPr="00B32AE0">
          <w:rPr>
            <w:webHidden/>
          </w:rPr>
          <w:fldChar w:fldCharType="end"/>
        </w:r>
      </w:hyperlink>
    </w:p>
    <w:p w:rsidR="00787609" w:rsidRPr="00B32AE0" w:rsidRDefault="00810F5E" w:rsidP="00787609">
      <w:pPr>
        <w:pStyle w:val="TOC3"/>
        <w:tabs>
          <w:tab w:val="right" w:leader="dot" w:pos="9062"/>
        </w:tabs>
        <w:spacing w:before="0" w:after="0"/>
      </w:pPr>
      <w:hyperlink w:anchor="_Toc266353769" w:history="1">
        <w:r w:rsidR="00787609" w:rsidRPr="00B32AE0">
          <w:rPr>
            <w:rStyle w:val="Hyperlink"/>
          </w:rPr>
          <w:t>4.2.2</w:t>
        </w:r>
        <w:r w:rsidR="00787609" w:rsidRPr="00B32AE0">
          <w:rPr>
            <w:webHidden/>
          </w:rPr>
          <w:tab/>
        </w:r>
        <w:r w:rsidR="00787609" w:rsidRPr="00B32AE0">
          <w:rPr>
            <w:webHidden/>
          </w:rPr>
          <w:fldChar w:fldCharType="begin"/>
        </w:r>
        <w:r w:rsidR="00787609" w:rsidRPr="00B32AE0">
          <w:rPr>
            <w:webHidden/>
          </w:rPr>
          <w:instrText xml:space="preserve"> PAGEREF _Toc266353769 \h </w:instrText>
        </w:r>
        <w:r w:rsidR="00787609" w:rsidRPr="00B32AE0">
          <w:rPr>
            <w:webHidden/>
          </w:rPr>
        </w:r>
        <w:r w:rsidR="00787609" w:rsidRPr="00B32AE0">
          <w:rPr>
            <w:webHidden/>
          </w:rPr>
          <w:fldChar w:fldCharType="separate"/>
        </w:r>
        <w:r w:rsidR="0005259B" w:rsidRPr="00B32AE0">
          <w:rPr>
            <w:webHidden/>
          </w:rPr>
          <w:t>5</w:t>
        </w:r>
        <w:r w:rsidR="00787609" w:rsidRPr="00B32AE0">
          <w:rPr>
            <w:webHidden/>
          </w:rPr>
          <w:fldChar w:fldCharType="end"/>
        </w:r>
      </w:hyperlink>
    </w:p>
    <w:p w:rsidR="00787609" w:rsidRPr="00B32AE0" w:rsidRDefault="00810F5E" w:rsidP="00787609">
      <w:pPr>
        <w:pStyle w:val="TOC3"/>
        <w:tabs>
          <w:tab w:val="right" w:leader="dot" w:pos="9062"/>
        </w:tabs>
        <w:spacing w:before="0" w:after="0"/>
      </w:pPr>
      <w:hyperlink w:anchor="_Toc266353770" w:history="1">
        <w:r w:rsidR="00787609" w:rsidRPr="00B32AE0">
          <w:rPr>
            <w:rStyle w:val="Hyperlink"/>
          </w:rPr>
          <w:t>4.2.3</w:t>
        </w:r>
        <w:r w:rsidR="00787609" w:rsidRPr="00B32AE0">
          <w:rPr>
            <w:webHidden/>
          </w:rPr>
          <w:tab/>
        </w:r>
        <w:r w:rsidR="00787609" w:rsidRPr="00B32AE0">
          <w:rPr>
            <w:webHidden/>
          </w:rPr>
          <w:fldChar w:fldCharType="begin"/>
        </w:r>
        <w:r w:rsidR="00787609" w:rsidRPr="00B32AE0">
          <w:rPr>
            <w:webHidden/>
          </w:rPr>
          <w:instrText xml:space="preserve"> PAGEREF _Toc266353770 \h </w:instrText>
        </w:r>
        <w:r w:rsidR="00787609" w:rsidRPr="00B32AE0">
          <w:rPr>
            <w:webHidden/>
          </w:rPr>
        </w:r>
        <w:r w:rsidR="00787609" w:rsidRPr="00B32AE0">
          <w:rPr>
            <w:webHidden/>
          </w:rPr>
          <w:fldChar w:fldCharType="separate"/>
        </w:r>
        <w:r w:rsidR="0005259B" w:rsidRPr="00B32AE0">
          <w:rPr>
            <w:webHidden/>
          </w:rPr>
          <w:t>5</w:t>
        </w:r>
        <w:r w:rsidR="00787609" w:rsidRPr="00B32AE0">
          <w:rPr>
            <w:webHidden/>
          </w:rPr>
          <w:fldChar w:fldCharType="end"/>
        </w:r>
      </w:hyperlink>
    </w:p>
    <w:p w:rsidR="00787609" w:rsidRPr="00B32AE0" w:rsidRDefault="00810F5E" w:rsidP="0005259B">
      <w:pPr>
        <w:pStyle w:val="TOC1"/>
        <w:rPr>
          <w:noProof w:val="0"/>
        </w:rPr>
      </w:pPr>
      <w:hyperlink w:anchor="_Toc266353771" w:history="1">
        <w:r w:rsidR="00787609" w:rsidRPr="00B32AE0">
          <w:rPr>
            <w:rStyle w:val="Hyperlink"/>
            <w:noProof w:val="0"/>
          </w:rPr>
          <w:t>CAPÍTULO 5 - CONCLUSÕES E RECOMENDACÕES</w:t>
        </w:r>
        <w:r w:rsidR="00787609" w:rsidRPr="00B32AE0">
          <w:rPr>
            <w:noProof w:val="0"/>
            <w:webHidden/>
          </w:rPr>
          <w:tab/>
        </w:r>
        <w:r w:rsidR="00787609" w:rsidRPr="00B32AE0">
          <w:rPr>
            <w:noProof w:val="0"/>
            <w:webHidden/>
          </w:rPr>
          <w:fldChar w:fldCharType="begin"/>
        </w:r>
        <w:r w:rsidR="00787609" w:rsidRPr="00B32AE0">
          <w:rPr>
            <w:noProof w:val="0"/>
            <w:webHidden/>
          </w:rPr>
          <w:instrText xml:space="preserve"> PAGEREF _Toc266353771 \h </w:instrText>
        </w:r>
        <w:r w:rsidR="00787609" w:rsidRPr="00B32AE0">
          <w:rPr>
            <w:noProof w:val="0"/>
            <w:webHidden/>
          </w:rPr>
        </w:r>
        <w:r w:rsidR="00787609" w:rsidRPr="00B32AE0">
          <w:rPr>
            <w:noProof w:val="0"/>
            <w:webHidden/>
          </w:rPr>
          <w:fldChar w:fldCharType="separate"/>
        </w:r>
        <w:r w:rsidR="0005259B" w:rsidRPr="00B32AE0">
          <w:rPr>
            <w:noProof w:val="0"/>
            <w:webHidden/>
          </w:rPr>
          <w:t>6</w:t>
        </w:r>
        <w:r w:rsidR="00787609" w:rsidRPr="00B32AE0">
          <w:rPr>
            <w:noProof w:val="0"/>
            <w:webHidden/>
          </w:rPr>
          <w:fldChar w:fldCharType="end"/>
        </w:r>
      </w:hyperlink>
    </w:p>
    <w:p w:rsidR="00787609" w:rsidRPr="00B32AE0" w:rsidRDefault="00810F5E" w:rsidP="00787609">
      <w:pPr>
        <w:pStyle w:val="TOC2"/>
        <w:tabs>
          <w:tab w:val="right" w:leader="dot" w:pos="9062"/>
        </w:tabs>
        <w:spacing w:line="360" w:lineRule="auto"/>
      </w:pPr>
      <w:hyperlink w:anchor="_Toc266353772" w:history="1">
        <w:r w:rsidR="00787609" w:rsidRPr="00B32AE0">
          <w:rPr>
            <w:rStyle w:val="Hyperlink"/>
          </w:rPr>
          <w:t>5.1 Conclusões</w:t>
        </w:r>
        <w:r w:rsidR="00787609" w:rsidRPr="00B32AE0">
          <w:rPr>
            <w:webHidden/>
          </w:rPr>
          <w:tab/>
        </w:r>
        <w:r w:rsidR="00787609" w:rsidRPr="00B32AE0">
          <w:rPr>
            <w:webHidden/>
          </w:rPr>
          <w:fldChar w:fldCharType="begin"/>
        </w:r>
        <w:r w:rsidR="00787609" w:rsidRPr="00B32AE0">
          <w:rPr>
            <w:webHidden/>
          </w:rPr>
          <w:instrText xml:space="preserve"> PAGEREF _Toc266353772 \h </w:instrText>
        </w:r>
        <w:r w:rsidR="00787609" w:rsidRPr="00B32AE0">
          <w:rPr>
            <w:webHidden/>
          </w:rPr>
        </w:r>
        <w:r w:rsidR="00787609" w:rsidRPr="00B32AE0">
          <w:rPr>
            <w:webHidden/>
          </w:rPr>
          <w:fldChar w:fldCharType="separate"/>
        </w:r>
        <w:r w:rsidR="0005259B" w:rsidRPr="00B32AE0">
          <w:rPr>
            <w:webHidden/>
          </w:rPr>
          <w:t>6</w:t>
        </w:r>
        <w:r w:rsidR="00787609" w:rsidRPr="00B32AE0">
          <w:rPr>
            <w:webHidden/>
          </w:rPr>
          <w:fldChar w:fldCharType="end"/>
        </w:r>
      </w:hyperlink>
    </w:p>
    <w:p w:rsidR="00787609" w:rsidRPr="00B32AE0" w:rsidRDefault="00810F5E" w:rsidP="00787609">
      <w:pPr>
        <w:pStyle w:val="TOC2"/>
        <w:tabs>
          <w:tab w:val="right" w:leader="dot" w:pos="9062"/>
        </w:tabs>
        <w:spacing w:line="360" w:lineRule="auto"/>
      </w:pPr>
      <w:hyperlink w:anchor="_Toc266353773" w:history="1">
        <w:r w:rsidR="00787609" w:rsidRPr="00B32AE0">
          <w:rPr>
            <w:rStyle w:val="Hyperlink"/>
          </w:rPr>
          <w:t>5.2 Recomendações</w:t>
        </w:r>
        <w:r w:rsidR="00787609" w:rsidRPr="00B32AE0">
          <w:rPr>
            <w:webHidden/>
          </w:rPr>
          <w:tab/>
        </w:r>
        <w:r w:rsidR="00787609" w:rsidRPr="00B32AE0">
          <w:rPr>
            <w:webHidden/>
          </w:rPr>
          <w:fldChar w:fldCharType="begin"/>
        </w:r>
        <w:r w:rsidR="00787609" w:rsidRPr="00B32AE0">
          <w:rPr>
            <w:webHidden/>
          </w:rPr>
          <w:instrText xml:space="preserve"> PAGEREF _Toc266353773 \h </w:instrText>
        </w:r>
        <w:r w:rsidR="00787609" w:rsidRPr="00B32AE0">
          <w:rPr>
            <w:webHidden/>
          </w:rPr>
        </w:r>
        <w:r w:rsidR="00787609" w:rsidRPr="00B32AE0">
          <w:rPr>
            <w:webHidden/>
          </w:rPr>
          <w:fldChar w:fldCharType="separate"/>
        </w:r>
        <w:r w:rsidR="0005259B" w:rsidRPr="00B32AE0">
          <w:rPr>
            <w:webHidden/>
          </w:rPr>
          <w:t>6</w:t>
        </w:r>
        <w:r w:rsidR="00787609" w:rsidRPr="00B32AE0">
          <w:rPr>
            <w:webHidden/>
          </w:rPr>
          <w:fldChar w:fldCharType="end"/>
        </w:r>
      </w:hyperlink>
    </w:p>
    <w:p w:rsidR="00787609" w:rsidRPr="00B32AE0" w:rsidRDefault="00810F5E" w:rsidP="0005259B">
      <w:pPr>
        <w:pStyle w:val="TOC1"/>
        <w:rPr>
          <w:noProof w:val="0"/>
        </w:rPr>
      </w:pPr>
      <w:hyperlink w:anchor="_Toc266353774" w:history="1">
        <w:r w:rsidR="00787609" w:rsidRPr="00B32AE0">
          <w:rPr>
            <w:rStyle w:val="Hyperlink"/>
            <w:noProof w:val="0"/>
          </w:rPr>
          <w:t>REFERÊNCIAS BIBLIOGRÁFICAS</w:t>
        </w:r>
        <w:r w:rsidR="00787609" w:rsidRPr="00B32AE0">
          <w:rPr>
            <w:noProof w:val="0"/>
            <w:webHidden/>
          </w:rPr>
          <w:tab/>
        </w:r>
        <w:r w:rsidR="00787609" w:rsidRPr="00B32AE0">
          <w:rPr>
            <w:noProof w:val="0"/>
            <w:webHidden/>
          </w:rPr>
          <w:fldChar w:fldCharType="begin"/>
        </w:r>
        <w:r w:rsidR="00787609" w:rsidRPr="00B32AE0">
          <w:rPr>
            <w:noProof w:val="0"/>
            <w:webHidden/>
          </w:rPr>
          <w:instrText xml:space="preserve"> PAGEREF _Toc266353774 \h </w:instrText>
        </w:r>
        <w:r w:rsidR="00787609" w:rsidRPr="00B32AE0">
          <w:rPr>
            <w:noProof w:val="0"/>
            <w:webHidden/>
          </w:rPr>
        </w:r>
        <w:r w:rsidR="00787609" w:rsidRPr="00B32AE0">
          <w:rPr>
            <w:noProof w:val="0"/>
            <w:webHidden/>
          </w:rPr>
          <w:fldChar w:fldCharType="separate"/>
        </w:r>
        <w:r w:rsidR="0005259B" w:rsidRPr="00B32AE0">
          <w:rPr>
            <w:noProof w:val="0"/>
            <w:webHidden/>
          </w:rPr>
          <w:t>7</w:t>
        </w:r>
        <w:r w:rsidR="00787609" w:rsidRPr="00B32AE0">
          <w:rPr>
            <w:noProof w:val="0"/>
            <w:webHidden/>
          </w:rPr>
          <w:fldChar w:fldCharType="end"/>
        </w:r>
      </w:hyperlink>
    </w:p>
    <w:p w:rsidR="00787609" w:rsidRPr="00B32AE0" w:rsidRDefault="00810F5E" w:rsidP="0005259B">
      <w:pPr>
        <w:pStyle w:val="TOC1"/>
        <w:rPr>
          <w:noProof w:val="0"/>
        </w:rPr>
      </w:pPr>
      <w:hyperlink w:anchor="_Toc266353775" w:history="1">
        <w:r w:rsidR="00787609" w:rsidRPr="00B32AE0">
          <w:rPr>
            <w:rStyle w:val="Hyperlink"/>
            <w:noProof w:val="0"/>
          </w:rPr>
          <w:t>BIBLIOGRAFIA</w:t>
        </w:r>
        <w:r w:rsidR="00787609" w:rsidRPr="00B32AE0">
          <w:rPr>
            <w:noProof w:val="0"/>
            <w:webHidden/>
          </w:rPr>
          <w:tab/>
        </w:r>
        <w:r w:rsidR="00787609" w:rsidRPr="00B32AE0">
          <w:rPr>
            <w:noProof w:val="0"/>
            <w:webHidden/>
          </w:rPr>
          <w:fldChar w:fldCharType="begin"/>
        </w:r>
        <w:r w:rsidR="00787609" w:rsidRPr="00B32AE0">
          <w:rPr>
            <w:noProof w:val="0"/>
            <w:webHidden/>
          </w:rPr>
          <w:instrText xml:space="preserve"> PAGEREF _Toc266353775 \h </w:instrText>
        </w:r>
        <w:r w:rsidR="00787609" w:rsidRPr="00B32AE0">
          <w:rPr>
            <w:noProof w:val="0"/>
            <w:webHidden/>
          </w:rPr>
        </w:r>
        <w:r w:rsidR="00787609" w:rsidRPr="00B32AE0">
          <w:rPr>
            <w:noProof w:val="0"/>
            <w:webHidden/>
          </w:rPr>
          <w:fldChar w:fldCharType="separate"/>
        </w:r>
        <w:r w:rsidR="0005259B" w:rsidRPr="00B32AE0">
          <w:rPr>
            <w:noProof w:val="0"/>
            <w:webHidden/>
          </w:rPr>
          <w:t>8</w:t>
        </w:r>
        <w:r w:rsidR="00787609" w:rsidRPr="00B32AE0">
          <w:rPr>
            <w:noProof w:val="0"/>
            <w:webHidden/>
          </w:rPr>
          <w:fldChar w:fldCharType="end"/>
        </w:r>
      </w:hyperlink>
    </w:p>
    <w:p w:rsidR="00787609" w:rsidRPr="00B32AE0" w:rsidRDefault="00810F5E" w:rsidP="0005259B">
      <w:pPr>
        <w:pStyle w:val="TOC1"/>
        <w:rPr>
          <w:noProof w:val="0"/>
        </w:rPr>
      </w:pPr>
      <w:hyperlink w:anchor="_Toc266353776" w:history="1">
        <w:r w:rsidR="00787609" w:rsidRPr="00B32AE0">
          <w:rPr>
            <w:rStyle w:val="Hyperlink"/>
            <w:noProof w:val="0"/>
          </w:rPr>
          <w:t>ANEXOS</w:t>
        </w:r>
        <w:r w:rsidR="00787609" w:rsidRPr="00B32AE0">
          <w:rPr>
            <w:noProof w:val="0"/>
            <w:webHidden/>
          </w:rPr>
          <w:tab/>
        </w:r>
        <w:r w:rsidR="00787609" w:rsidRPr="00B32AE0">
          <w:rPr>
            <w:noProof w:val="0"/>
            <w:webHidden/>
          </w:rPr>
          <w:fldChar w:fldCharType="begin"/>
        </w:r>
        <w:r w:rsidR="00787609" w:rsidRPr="00B32AE0">
          <w:rPr>
            <w:noProof w:val="0"/>
            <w:webHidden/>
          </w:rPr>
          <w:instrText xml:space="preserve"> PAGEREF _Toc266353776 \h </w:instrText>
        </w:r>
        <w:r w:rsidR="00787609" w:rsidRPr="00B32AE0">
          <w:rPr>
            <w:noProof w:val="0"/>
            <w:webHidden/>
          </w:rPr>
        </w:r>
        <w:r w:rsidR="00787609" w:rsidRPr="00B32AE0">
          <w:rPr>
            <w:noProof w:val="0"/>
            <w:webHidden/>
          </w:rPr>
          <w:fldChar w:fldCharType="separate"/>
        </w:r>
        <w:r w:rsidR="0005259B" w:rsidRPr="00B32AE0">
          <w:rPr>
            <w:noProof w:val="0"/>
            <w:webHidden/>
          </w:rPr>
          <w:t>9</w:t>
        </w:r>
        <w:r w:rsidR="00787609" w:rsidRPr="00B32AE0">
          <w:rPr>
            <w:noProof w:val="0"/>
            <w:webHidden/>
          </w:rPr>
          <w:fldChar w:fldCharType="end"/>
        </w:r>
      </w:hyperlink>
    </w:p>
    <w:p w:rsidR="00756A9F" w:rsidRPr="00B32AE0" w:rsidRDefault="00756A9F" w:rsidP="00787609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B32AE0">
        <w:rPr>
          <w:rFonts w:ascii="Times New Roman" w:hAnsi="Times New Roman" w:cs="Times New Roman"/>
          <w:szCs w:val="24"/>
        </w:rPr>
        <w:fldChar w:fldCharType="end"/>
      </w:r>
    </w:p>
    <w:p w:rsidR="008850C1" w:rsidRPr="00B32AE0" w:rsidRDefault="008850C1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8136A2" w:rsidRPr="00B32AE0" w:rsidRDefault="008136A2" w:rsidP="00554414">
      <w:pPr>
        <w:pStyle w:val="BodyText"/>
        <w:spacing w:before="0" w:after="0" w:line="360" w:lineRule="auto"/>
        <w:rPr>
          <w:rFonts w:ascii="Times New Roman" w:hAnsi="Times New Roman" w:cs="Times New Roman"/>
          <w:bCs/>
          <w:caps/>
          <w:szCs w:val="24"/>
        </w:rPr>
      </w:pPr>
    </w:p>
    <w:p w:rsidR="008850C1" w:rsidRPr="00B32AE0" w:rsidRDefault="002E1452" w:rsidP="00554414">
      <w:pPr>
        <w:pStyle w:val="BodyText"/>
        <w:spacing w:before="0" w:after="0" w:line="360" w:lineRule="auto"/>
        <w:rPr>
          <w:rFonts w:ascii="Times New Roman" w:hAnsi="Times New Roman" w:cs="Times New Roman"/>
          <w:bCs/>
          <w:caps/>
          <w:szCs w:val="24"/>
        </w:rPr>
      </w:pPr>
      <w:r w:rsidRPr="00B32AE0">
        <w:rPr>
          <w:rFonts w:ascii="Times New Roman" w:hAnsi="Times New Roman" w:cs="Times New Roman"/>
          <w:bCs/>
          <w:caps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445770</wp:posOffset>
                </wp:positionV>
                <wp:extent cx="5798820" cy="800100"/>
                <wp:effectExtent l="22860" t="24765" r="26670" b="22860"/>
                <wp:wrapSquare wrapText="bothSides"/>
                <wp:docPr id="12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882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22F" w:rsidRPr="00C30C05" w:rsidRDefault="00E1122F" w:rsidP="00410072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O índice acima é um índice automático pelo que</w:t>
                            </w:r>
                            <w:r w:rsidRPr="00410072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deve ser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actualizado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depois de inseridos todos os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su</w:t>
                            </w:r>
                            <w:r w:rsidR="00752894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b-capítulos</w:t>
                            </w:r>
                            <w:proofErr w:type="spellEnd"/>
                            <w:r w:rsidR="00752894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no texto. Para tal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deve clicar o botão direito do </w:t>
                            </w:r>
                            <w:proofErr w:type="gramStart"/>
                            <w:r w:rsidRPr="00410072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</w:rPr>
                              <w:t>mouse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no campo do índice. </w:t>
                            </w:r>
                          </w:p>
                          <w:p w:rsidR="00E1122F" w:rsidRPr="00C30C05" w:rsidRDefault="00E1122F" w:rsidP="00410072"/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33" type="#_x0000_t202" style="position:absolute;left:0;text-align:left;margin-left:0;margin-top:35.1pt;width:456.6pt;height:63pt;z-index:251661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" strokecolor="red" strokeweight="3pt">
                <v:textbox>
                  <w:txbxContent>
                    <w:p w:rsidR="00E1122F" w:rsidRPr="00C30C05" w:rsidRDefault="00E1122F" w:rsidP="00410072">
                      <w:pPr>
                        <w:pStyle w:val="BodyText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O índice acima é um índice automático pelo que</w:t>
                      </w:r>
                      <w:r w:rsidRPr="00410072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deve ser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actualizado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depois de inseridos todos os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>su</w:t>
                      </w:r>
                      <w:r w:rsidR="00752894">
                        <w:rPr>
                          <w:rFonts w:ascii="Times New Roman" w:hAnsi="Times New Roman" w:cs="Times New Roman"/>
                          <w:color w:val="FF0000"/>
                        </w:rPr>
                        <w:t>b-capítulos</w:t>
                      </w:r>
                      <w:proofErr w:type="spellEnd"/>
                      <w:r w:rsidR="00752894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no texto. Para tal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deve clicar o botão direito do </w:t>
                      </w:r>
                      <w:proofErr w:type="gramStart"/>
                      <w:r w:rsidRPr="00410072">
                        <w:rPr>
                          <w:rFonts w:ascii="Times New Roman" w:hAnsi="Times New Roman" w:cs="Times New Roman"/>
                          <w:i/>
                          <w:color w:val="FF0000"/>
                        </w:rPr>
                        <w:t>mouse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no campo do índice. </w:t>
                      </w:r>
                    </w:p>
                    <w:p w:rsidR="00E1122F" w:rsidRPr="00C30C05" w:rsidRDefault="00E1122F" w:rsidP="00410072"/>
                  </w:txbxContent>
                </v:textbox>
                <w10:wrap type="square"/>
              </v:shape>
            </w:pict>
          </mc:Fallback>
        </mc:AlternateContent>
      </w:r>
    </w:p>
    <w:p w:rsidR="008850C1" w:rsidRPr="00B32AE0" w:rsidRDefault="008850C1" w:rsidP="00554414">
      <w:pPr>
        <w:pStyle w:val="BodyText"/>
        <w:spacing w:before="0" w:after="0" w:line="360" w:lineRule="auto"/>
        <w:rPr>
          <w:rFonts w:ascii="Times New Roman" w:hAnsi="Times New Roman" w:cs="Times New Roman"/>
          <w:b/>
          <w:bCs/>
          <w:caps/>
          <w:szCs w:val="24"/>
        </w:rPr>
      </w:pPr>
    </w:p>
    <w:p w:rsidR="008850C1" w:rsidRPr="00B32AE0" w:rsidRDefault="008850C1" w:rsidP="00554414">
      <w:pPr>
        <w:pStyle w:val="Heading1"/>
      </w:pPr>
      <w:bookmarkStart w:id="0" w:name="_Toc266353741"/>
      <w:r w:rsidRPr="00B32AE0">
        <w:lastRenderedPageBreak/>
        <w:t>AGRADECIMENTOS</w:t>
      </w:r>
      <w:bookmarkEnd w:id="0"/>
    </w:p>
    <w:p w:rsidR="008850C1" w:rsidRPr="00B32AE0" w:rsidRDefault="008850C1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BB0B4B" w:rsidRPr="00B32AE0" w:rsidRDefault="002E1452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B32AE0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502920</wp:posOffset>
                </wp:positionV>
                <wp:extent cx="5798820" cy="617220"/>
                <wp:effectExtent l="22860" t="19050" r="26670" b="20955"/>
                <wp:wrapSquare wrapText="bothSides"/>
                <wp:docPr id="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882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22F" w:rsidRPr="00C30C05" w:rsidRDefault="00E1122F" w:rsidP="00C30C05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C30C05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Enunciar os agradecimentos e reconhecimentos do autor (</w:t>
                            </w:r>
                            <w:r w:rsidR="00933DFA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nomes das</w:t>
                            </w:r>
                            <w:r w:rsidRPr="00C30C05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pes</w:t>
                            </w:r>
                            <w:r w:rsidR="00933DFA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soas e </w:t>
                            </w:r>
                            <w:r w:rsidRPr="00C30C05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seus </w:t>
                            </w:r>
                            <w:proofErr w:type="spellStart"/>
                            <w:r w:rsidRPr="00C30C05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respectivos</w:t>
                            </w:r>
                            <w:proofErr w:type="spellEnd"/>
                            <w:r w:rsidRPr="00C30C05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cargos nas </w:t>
                            </w:r>
                            <w:proofErr w:type="spellStart"/>
                            <w:r w:rsidRPr="00C30C05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instituções</w:t>
                            </w:r>
                            <w:proofErr w:type="spellEnd"/>
                            <w:r w:rsidRPr="00C30C05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)</w:t>
                            </w:r>
                            <w:r w:rsidRPr="00C30C05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.</w:t>
                            </w:r>
                          </w:p>
                          <w:p w:rsidR="00E1122F" w:rsidRPr="00C30C05" w:rsidRDefault="00E1122F" w:rsidP="00C30C05"/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4" type="#_x0000_t202" style="position:absolute;left:0;text-align:left;margin-left:0;margin-top:39.6pt;width:456.6pt;height:48.6pt;z-index:2516526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" strokecolor="red" strokeweight="3pt">
                <v:textbox>
                  <w:txbxContent>
                    <w:p w:rsidR="00E1122F" w:rsidRPr="00C30C05" w:rsidRDefault="00E1122F" w:rsidP="00C30C05">
                      <w:pPr>
                        <w:pStyle w:val="BodyText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C30C05">
                        <w:rPr>
                          <w:rFonts w:ascii="Times New Roman" w:hAnsi="Times New Roman" w:cs="Times New Roman"/>
                          <w:color w:val="FF0000"/>
                        </w:rPr>
                        <w:t>Enunciar os agradecimentos e reconhecimentos do autor (</w:t>
                      </w:r>
                      <w:r w:rsidR="00933DFA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nomes das</w:t>
                      </w:r>
                      <w:r w:rsidRPr="00C30C05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pes</w:t>
                      </w:r>
                      <w:r w:rsidR="00933DFA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soas e </w:t>
                      </w:r>
                      <w:r w:rsidRPr="00C30C05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seus </w:t>
                      </w:r>
                      <w:proofErr w:type="spellStart"/>
                      <w:r w:rsidRPr="00C30C05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respectivos</w:t>
                      </w:r>
                      <w:proofErr w:type="spellEnd"/>
                      <w:r w:rsidRPr="00C30C05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cargos nas </w:t>
                      </w:r>
                      <w:proofErr w:type="spellStart"/>
                      <w:r w:rsidRPr="00C30C05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instituções</w:t>
                      </w:r>
                      <w:proofErr w:type="spellEnd"/>
                      <w:r w:rsidRPr="00C30C05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)</w:t>
                      </w:r>
                      <w:r w:rsidRPr="00C30C05">
                        <w:rPr>
                          <w:rFonts w:ascii="Times New Roman" w:hAnsi="Times New Roman" w:cs="Times New Roman"/>
                          <w:color w:val="FF0000"/>
                        </w:rPr>
                        <w:t>.</w:t>
                      </w:r>
                    </w:p>
                    <w:p w:rsidR="00E1122F" w:rsidRPr="00C30C05" w:rsidRDefault="00E1122F" w:rsidP="00C30C05"/>
                  </w:txbxContent>
                </v:textbox>
                <w10:wrap type="square"/>
              </v:shape>
            </w:pict>
          </mc:Fallback>
        </mc:AlternateContent>
      </w:r>
      <w:r w:rsidR="00C30C05" w:rsidRPr="00B32AE0">
        <w:rPr>
          <w:rFonts w:ascii="Times New Roman" w:hAnsi="Times New Roman" w:cs="Times New Roman"/>
          <w:szCs w:val="24"/>
        </w:rPr>
        <w:fldChar w:fldCharType="begin"/>
      </w:r>
      <w:r w:rsidR="00C30C05" w:rsidRPr="00B32AE0">
        <w:rPr>
          <w:rFonts w:ascii="Times New Roman" w:hAnsi="Times New Roman" w:cs="Times New Roman"/>
          <w:szCs w:val="24"/>
        </w:rPr>
        <w:instrText xml:space="preserve"> MACROBUTTON  AcceptAllChangesInDoc "[Insira o  texto dos Agradecimentos]" </w:instrText>
      </w:r>
      <w:r w:rsidR="00C30C05" w:rsidRPr="00B32AE0">
        <w:rPr>
          <w:rFonts w:ascii="Times New Roman" w:hAnsi="Times New Roman" w:cs="Times New Roman"/>
          <w:szCs w:val="24"/>
        </w:rPr>
        <w:fldChar w:fldCharType="end"/>
      </w:r>
    </w:p>
    <w:p w:rsidR="00AC2AF3" w:rsidRPr="00B32AE0" w:rsidRDefault="00AC2AF3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B32AE0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B32AE0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B32AE0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B32AE0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B32AE0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B32AE0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B32AE0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B32AE0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B32AE0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B32AE0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B32AE0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B32AE0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B32AE0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B32AE0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B32AE0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B32AE0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B32AE0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5614BD" w:rsidRPr="00B32AE0" w:rsidRDefault="005614B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5614BD" w:rsidRPr="00B32AE0" w:rsidRDefault="005614B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5614BD" w:rsidRPr="00B32AE0" w:rsidRDefault="005614B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5614BD" w:rsidRPr="00B32AE0" w:rsidRDefault="005614B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5614BD" w:rsidRPr="00B32AE0" w:rsidRDefault="005614B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B32AE0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B32AE0" w:rsidRDefault="007715E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C40E53" w:rsidRPr="00B32AE0" w:rsidRDefault="00C40E53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3D0773" w:rsidRPr="00B32AE0" w:rsidRDefault="003D0773" w:rsidP="00554414">
      <w:pPr>
        <w:pStyle w:val="Title"/>
        <w:spacing w:before="0" w:after="0"/>
        <w:rPr>
          <w:rFonts w:cs="Times New Roman"/>
          <w:sz w:val="28"/>
          <w:szCs w:val="28"/>
        </w:rPr>
      </w:pPr>
    </w:p>
    <w:p w:rsidR="00A575F8" w:rsidRPr="00B32AE0" w:rsidRDefault="00FF271F" w:rsidP="00554414">
      <w:pPr>
        <w:pStyle w:val="Heading1"/>
      </w:pPr>
      <w:bookmarkStart w:id="1" w:name="_Toc266353742"/>
      <w:r w:rsidRPr="00B32AE0">
        <w:lastRenderedPageBreak/>
        <w:t>DEDICATÓ</w:t>
      </w:r>
      <w:r w:rsidR="0090260F" w:rsidRPr="00B32AE0">
        <w:t>RIA</w:t>
      </w:r>
      <w:bookmarkEnd w:id="1"/>
    </w:p>
    <w:p w:rsidR="00F477E0" w:rsidRPr="00B32AE0" w:rsidRDefault="00F477E0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BB0B4B" w:rsidRPr="00B32AE0" w:rsidRDefault="002E1452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B32AE0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502920</wp:posOffset>
                </wp:positionV>
                <wp:extent cx="5283200" cy="426720"/>
                <wp:effectExtent l="22860" t="19050" r="27940" b="20955"/>
                <wp:wrapSquare wrapText="bothSides"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22F" w:rsidRPr="00FF271F" w:rsidRDefault="00E1122F" w:rsidP="00FF271F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Style w:val="shorttext1"/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shd w:val="clear" w:color="auto" w:fill="EBEFF9"/>
                              </w:rPr>
                              <w:t xml:space="preserve">Aqui mencione os nomes das pessoas </w:t>
                            </w:r>
                            <w:r w:rsidRPr="00FF271F">
                              <w:rPr>
                                <w:rStyle w:val="shorttext1"/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shd w:val="clear" w:color="auto" w:fill="EBEFF9"/>
                              </w:rPr>
                              <w:t xml:space="preserve">ou </w:t>
                            </w:r>
                            <w:proofErr w:type="gramStart"/>
                            <w:r w:rsidRPr="00FF271F">
                              <w:rPr>
                                <w:rStyle w:val="shorttext1"/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shd w:val="clear" w:color="auto" w:fill="EBEFF9"/>
                              </w:rPr>
                              <w:t>entidade(s</w:t>
                            </w:r>
                            <w:proofErr w:type="gramEnd"/>
                            <w:r w:rsidRPr="00FF271F">
                              <w:rPr>
                                <w:rStyle w:val="shorttext1"/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shd w:val="clear" w:color="auto" w:fill="EBEFF9"/>
                              </w:rPr>
                              <w:t>)</w:t>
                            </w:r>
                            <w:r>
                              <w:rPr>
                                <w:rStyle w:val="shorttext1"/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shd w:val="clear" w:color="auto" w:fill="EBEFF9"/>
                              </w:rPr>
                              <w:t xml:space="preserve"> a quem é dedicado o</w:t>
                            </w:r>
                            <w:r w:rsidRPr="00FF271F">
                              <w:rPr>
                                <w:rStyle w:val="shorttext1"/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shd w:val="clear" w:color="auto" w:fill="EBEFF9"/>
                              </w:rPr>
                              <w:t xml:space="preserve"> trabalho.</w:t>
                            </w:r>
                          </w:p>
                          <w:p w:rsidR="00E1122F" w:rsidRPr="00FF271F" w:rsidRDefault="00E1122F" w:rsidP="00FF271F"/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5" type="#_x0000_t202" style="position:absolute;left:0;text-align:left;margin-left:0;margin-top:39.6pt;width:416pt;height:33.6pt;z-index:2516536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" strokecolor="red" strokeweight="3pt">
                <v:textbox>
                  <w:txbxContent>
                    <w:p w:rsidR="00E1122F" w:rsidRPr="00FF271F" w:rsidRDefault="00E1122F" w:rsidP="00FF271F">
                      <w:pPr>
                        <w:pStyle w:val="BodyText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>
                        <w:rPr>
                          <w:rStyle w:val="shorttext1"/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shd w:val="clear" w:color="auto" w:fill="EBEFF9"/>
                        </w:rPr>
                        <w:t xml:space="preserve">Aqui mencione os nomes das pessoas </w:t>
                      </w:r>
                      <w:r w:rsidRPr="00FF271F">
                        <w:rPr>
                          <w:rStyle w:val="shorttext1"/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shd w:val="clear" w:color="auto" w:fill="EBEFF9"/>
                        </w:rPr>
                        <w:t xml:space="preserve">ou </w:t>
                      </w:r>
                      <w:proofErr w:type="gramStart"/>
                      <w:r w:rsidRPr="00FF271F">
                        <w:rPr>
                          <w:rStyle w:val="shorttext1"/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shd w:val="clear" w:color="auto" w:fill="EBEFF9"/>
                        </w:rPr>
                        <w:t>entidade(s</w:t>
                      </w:r>
                      <w:proofErr w:type="gramEnd"/>
                      <w:r w:rsidRPr="00FF271F">
                        <w:rPr>
                          <w:rStyle w:val="shorttext1"/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shd w:val="clear" w:color="auto" w:fill="EBEFF9"/>
                        </w:rPr>
                        <w:t>)</w:t>
                      </w:r>
                      <w:r>
                        <w:rPr>
                          <w:rStyle w:val="shorttext1"/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shd w:val="clear" w:color="auto" w:fill="EBEFF9"/>
                        </w:rPr>
                        <w:t xml:space="preserve"> a quem é dedicado o</w:t>
                      </w:r>
                      <w:r w:rsidRPr="00FF271F">
                        <w:rPr>
                          <w:rStyle w:val="shorttext1"/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shd w:val="clear" w:color="auto" w:fill="EBEFF9"/>
                        </w:rPr>
                        <w:t xml:space="preserve"> trabalho.</w:t>
                      </w:r>
                    </w:p>
                    <w:p w:rsidR="00E1122F" w:rsidRPr="00FF271F" w:rsidRDefault="00E1122F" w:rsidP="00FF271F"/>
                  </w:txbxContent>
                </v:textbox>
                <w10:wrap type="square"/>
              </v:shape>
            </w:pict>
          </mc:Fallback>
        </mc:AlternateContent>
      </w:r>
      <w:r w:rsidR="00C30C05" w:rsidRPr="00B32AE0">
        <w:rPr>
          <w:rFonts w:ascii="Times New Roman" w:hAnsi="Times New Roman" w:cs="Times New Roman"/>
          <w:szCs w:val="24"/>
        </w:rPr>
        <w:fldChar w:fldCharType="begin"/>
      </w:r>
      <w:r w:rsidR="00C30C05" w:rsidRPr="00B32AE0">
        <w:rPr>
          <w:rFonts w:ascii="Times New Roman" w:hAnsi="Times New Roman" w:cs="Times New Roman"/>
          <w:szCs w:val="24"/>
        </w:rPr>
        <w:instrText xml:space="preserve"> MACROBUTTON  AcceptAllChangesInDoc "[Insira o texto da  Dedicatória (opcional)]" </w:instrText>
      </w:r>
      <w:r w:rsidR="00C30C05" w:rsidRPr="00B32AE0">
        <w:rPr>
          <w:rFonts w:ascii="Times New Roman" w:hAnsi="Times New Roman" w:cs="Times New Roman"/>
          <w:szCs w:val="24"/>
        </w:rPr>
        <w:fldChar w:fldCharType="end"/>
      </w:r>
    </w:p>
    <w:p w:rsidR="002D318B" w:rsidRPr="00B32AE0" w:rsidRDefault="002D318B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2D318B" w:rsidRPr="00B32AE0" w:rsidRDefault="002D318B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2D318B" w:rsidRPr="00B32AE0" w:rsidRDefault="002D318B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2D318B" w:rsidRPr="00B32AE0" w:rsidRDefault="002D318B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2D318B" w:rsidRPr="00B32AE0" w:rsidRDefault="002D318B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B32AE0" w:rsidRDefault="007715ED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7715ED" w:rsidRPr="00B32AE0" w:rsidRDefault="007715ED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7715ED" w:rsidRPr="00B32AE0" w:rsidRDefault="007715ED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B32AE0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B32AE0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B32AE0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B32AE0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B32AE0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B32AE0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B32AE0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B32AE0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B32AE0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B32AE0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B32AE0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B32AE0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B32AE0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B32AE0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B32AE0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B32AE0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B32AE0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985253" w:rsidRPr="00B32AE0" w:rsidRDefault="00985253" w:rsidP="00554414">
      <w:pPr>
        <w:pStyle w:val="EstiloSUMARIOPrimeralnea0cmDespus12pto"/>
        <w:spacing w:before="0" w:after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570AEF" w:rsidRPr="00B32AE0" w:rsidRDefault="00570AEF" w:rsidP="00554414">
      <w:pPr>
        <w:pStyle w:val="Title"/>
        <w:spacing w:before="0" w:after="0"/>
        <w:jc w:val="both"/>
        <w:rPr>
          <w:rFonts w:cs="Times New Roman"/>
          <w:sz w:val="28"/>
          <w:szCs w:val="28"/>
        </w:rPr>
      </w:pPr>
    </w:p>
    <w:p w:rsidR="00FF271F" w:rsidRPr="00B32AE0" w:rsidRDefault="00C30C05" w:rsidP="00554414">
      <w:pPr>
        <w:pStyle w:val="Heading1"/>
      </w:pPr>
      <w:bookmarkStart w:id="2" w:name="_Toc260760886"/>
      <w:bookmarkStart w:id="3" w:name="_Toc266353743"/>
      <w:r w:rsidRPr="00B32AE0">
        <w:lastRenderedPageBreak/>
        <w:t>D</w:t>
      </w:r>
      <w:r w:rsidR="00FF271F" w:rsidRPr="00B32AE0">
        <w:t>ECLARAÇÃO DE HONRA</w:t>
      </w:r>
      <w:bookmarkEnd w:id="2"/>
      <w:bookmarkEnd w:id="3"/>
    </w:p>
    <w:p w:rsidR="008136A2" w:rsidRPr="00B32AE0" w:rsidRDefault="008136A2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613296" w:rsidRPr="00B32AE0" w:rsidRDefault="00C30C05" w:rsidP="00554414">
      <w:pPr>
        <w:spacing w:before="0" w:after="0"/>
        <w:ind w:left="720"/>
      </w:pPr>
      <w:r w:rsidRPr="00B32AE0">
        <w:t xml:space="preserve">Eu, </w:t>
      </w:r>
      <w:r w:rsidR="00B05340" w:rsidRPr="00B32AE0">
        <w:t>Carlos António Mahumane</w:t>
      </w:r>
      <w:r w:rsidRPr="00B32AE0">
        <w:t xml:space="preserve"> declaro por minha honra que o prese</w:t>
      </w:r>
      <w:r w:rsidR="00613296" w:rsidRPr="00B32AE0">
        <w:t>n</w:t>
      </w:r>
      <w:r w:rsidRPr="00B32AE0">
        <w:t xml:space="preserve">te </w:t>
      </w:r>
      <w:proofErr w:type="spellStart"/>
      <w:r w:rsidRPr="00B32AE0">
        <w:t>Projecto</w:t>
      </w:r>
      <w:proofErr w:type="spellEnd"/>
      <w:r w:rsidRPr="00B32AE0">
        <w:t xml:space="preserve"> F</w:t>
      </w:r>
      <w:r w:rsidR="00613296" w:rsidRPr="00B32AE0">
        <w:t>inal</w:t>
      </w:r>
      <w:r w:rsidRPr="00B32AE0">
        <w:t xml:space="preserve"> do Curso</w:t>
      </w:r>
      <w:r w:rsidR="00613296" w:rsidRPr="00B32AE0">
        <w:t xml:space="preserve"> é ex</w:t>
      </w:r>
      <w:r w:rsidR="001719A3" w:rsidRPr="00B32AE0">
        <w:t>clusivamente de minha autori</w:t>
      </w:r>
      <w:r w:rsidR="00613296" w:rsidRPr="00B32AE0">
        <w:t>a, não constituindo cópia de nenhum trabalho realizado anteriormente e as fontes usadas para a realização do trabalho encontram-se referidas na bibliografia.</w:t>
      </w:r>
    </w:p>
    <w:p w:rsidR="00FF271F" w:rsidRPr="00B32AE0" w:rsidRDefault="00FF271F" w:rsidP="00554414">
      <w:pPr>
        <w:spacing w:before="0" w:after="0"/>
        <w:ind w:left="1260" w:right="472" w:hanging="810"/>
      </w:pPr>
    </w:p>
    <w:p w:rsidR="00FF271F" w:rsidRPr="00B32AE0" w:rsidRDefault="00FF271F" w:rsidP="00554414">
      <w:pPr>
        <w:spacing w:before="0" w:after="0"/>
        <w:ind w:left="1260" w:right="472" w:hanging="810"/>
      </w:pPr>
    </w:p>
    <w:p w:rsidR="00FF271F" w:rsidRPr="00B32AE0" w:rsidRDefault="00FF271F" w:rsidP="00554414">
      <w:pPr>
        <w:spacing w:before="0" w:after="0"/>
        <w:ind w:left="1260" w:right="472" w:hanging="810"/>
      </w:pPr>
    </w:p>
    <w:p w:rsidR="00FF271F" w:rsidRPr="00B32AE0" w:rsidRDefault="00FF271F" w:rsidP="00554414">
      <w:pPr>
        <w:spacing w:before="0" w:after="0"/>
        <w:ind w:left="1260" w:right="472" w:hanging="810"/>
      </w:pPr>
    </w:p>
    <w:p w:rsidR="00FF271F" w:rsidRPr="00B32AE0" w:rsidRDefault="00FF271F" w:rsidP="00554414">
      <w:pPr>
        <w:spacing w:before="0" w:after="0"/>
        <w:ind w:left="1260" w:right="472" w:hanging="810"/>
      </w:pPr>
    </w:p>
    <w:p w:rsidR="00FF271F" w:rsidRPr="00B32AE0" w:rsidRDefault="00FF271F" w:rsidP="00554414">
      <w:pPr>
        <w:spacing w:before="0" w:after="0"/>
        <w:ind w:left="1260" w:right="472" w:hanging="810"/>
      </w:pPr>
    </w:p>
    <w:p w:rsidR="00FF271F" w:rsidRPr="00B32AE0" w:rsidRDefault="00FF271F" w:rsidP="00554414">
      <w:pPr>
        <w:spacing w:before="0" w:after="0"/>
        <w:ind w:left="1260" w:right="472" w:hanging="810"/>
      </w:pPr>
      <w:r w:rsidRPr="00B32AE0">
        <w:t xml:space="preserve">         Assinatura: __________________________________</w:t>
      </w:r>
    </w:p>
    <w:p w:rsidR="00FF271F" w:rsidRPr="00B32AE0" w:rsidRDefault="00FF271F" w:rsidP="00554414">
      <w:pPr>
        <w:spacing w:before="0" w:after="0"/>
        <w:ind w:left="1260" w:right="472" w:hanging="810"/>
      </w:pPr>
    </w:p>
    <w:p w:rsidR="00FF271F" w:rsidRPr="00B32AE0" w:rsidRDefault="00FF271F" w:rsidP="00554414">
      <w:pPr>
        <w:spacing w:before="0" w:after="0"/>
        <w:ind w:left="1260" w:right="472" w:hanging="810"/>
      </w:pPr>
    </w:p>
    <w:p w:rsidR="00FF271F" w:rsidRPr="00B32AE0" w:rsidRDefault="00FF271F" w:rsidP="00554414">
      <w:pPr>
        <w:spacing w:before="0" w:after="0"/>
        <w:ind w:left="1260" w:right="472" w:hanging="810"/>
      </w:pPr>
    </w:p>
    <w:p w:rsidR="00985253" w:rsidRPr="00B32AE0" w:rsidRDefault="00985253" w:rsidP="00554414">
      <w:pPr>
        <w:spacing w:before="0" w:after="0"/>
        <w:ind w:left="1260" w:right="472" w:hanging="810"/>
      </w:pPr>
    </w:p>
    <w:p w:rsidR="00985253" w:rsidRPr="00B32AE0" w:rsidRDefault="00985253" w:rsidP="00554414">
      <w:pPr>
        <w:spacing w:before="0" w:after="0"/>
        <w:ind w:left="1260" w:right="472" w:hanging="810"/>
      </w:pPr>
    </w:p>
    <w:p w:rsidR="00985253" w:rsidRPr="00B32AE0" w:rsidRDefault="00985253" w:rsidP="00554414">
      <w:pPr>
        <w:spacing w:before="0" w:after="0"/>
        <w:ind w:left="1260" w:right="472" w:hanging="810"/>
      </w:pPr>
    </w:p>
    <w:p w:rsidR="00985253" w:rsidRPr="00B32AE0" w:rsidRDefault="00985253" w:rsidP="00554414">
      <w:pPr>
        <w:spacing w:before="0" w:after="0"/>
        <w:ind w:left="1260" w:right="472" w:hanging="810"/>
      </w:pPr>
    </w:p>
    <w:p w:rsidR="00985253" w:rsidRPr="00B32AE0" w:rsidRDefault="00985253" w:rsidP="00554414">
      <w:pPr>
        <w:spacing w:before="0" w:after="0"/>
        <w:ind w:left="1260" w:right="472" w:hanging="810"/>
      </w:pPr>
    </w:p>
    <w:p w:rsidR="00985253" w:rsidRPr="00B32AE0" w:rsidRDefault="00985253" w:rsidP="00554414">
      <w:pPr>
        <w:spacing w:before="0" w:after="0"/>
        <w:ind w:left="1260" w:right="472" w:hanging="810"/>
      </w:pPr>
    </w:p>
    <w:p w:rsidR="00985253" w:rsidRPr="00B32AE0" w:rsidRDefault="00985253" w:rsidP="00554414">
      <w:pPr>
        <w:spacing w:before="0" w:after="0"/>
        <w:ind w:left="1260" w:right="472" w:hanging="810"/>
      </w:pPr>
    </w:p>
    <w:p w:rsidR="00985253" w:rsidRPr="00B32AE0" w:rsidRDefault="00985253" w:rsidP="00554414">
      <w:pPr>
        <w:spacing w:before="0" w:after="0"/>
        <w:ind w:left="1260" w:right="472" w:hanging="810"/>
      </w:pPr>
    </w:p>
    <w:p w:rsidR="00985253" w:rsidRPr="00B32AE0" w:rsidRDefault="00985253" w:rsidP="00554414">
      <w:pPr>
        <w:spacing w:before="0" w:after="0"/>
        <w:ind w:left="1260" w:right="472" w:hanging="810"/>
      </w:pPr>
    </w:p>
    <w:p w:rsidR="00985253" w:rsidRPr="00B32AE0" w:rsidRDefault="00985253" w:rsidP="00554414">
      <w:pPr>
        <w:spacing w:before="0" w:after="0"/>
        <w:ind w:left="1260" w:right="472" w:hanging="810"/>
      </w:pPr>
    </w:p>
    <w:p w:rsidR="00985253" w:rsidRPr="00B32AE0" w:rsidRDefault="00985253" w:rsidP="00554414">
      <w:pPr>
        <w:spacing w:before="0" w:after="0"/>
        <w:ind w:left="1260" w:right="472" w:hanging="810"/>
      </w:pPr>
    </w:p>
    <w:p w:rsidR="00985253" w:rsidRPr="00B32AE0" w:rsidRDefault="00985253" w:rsidP="00554414">
      <w:pPr>
        <w:spacing w:before="0" w:after="0"/>
        <w:ind w:left="1260" w:right="472" w:hanging="810"/>
      </w:pPr>
    </w:p>
    <w:p w:rsidR="00985253" w:rsidRPr="00B32AE0" w:rsidRDefault="00985253" w:rsidP="00554414">
      <w:pPr>
        <w:spacing w:before="0" w:after="0"/>
        <w:ind w:left="1260" w:right="472" w:hanging="810"/>
      </w:pPr>
    </w:p>
    <w:p w:rsidR="00985253" w:rsidRPr="00B32AE0" w:rsidRDefault="00985253" w:rsidP="00F51AEC">
      <w:pPr>
        <w:spacing w:before="0" w:after="0"/>
        <w:ind w:left="1260" w:right="472" w:hanging="810"/>
        <w:jc w:val="left"/>
      </w:pPr>
    </w:p>
    <w:p w:rsidR="00C40E53" w:rsidRPr="00B32AE0" w:rsidRDefault="00C40E53" w:rsidP="00554414">
      <w:pPr>
        <w:spacing w:before="0" w:after="0"/>
        <w:ind w:left="1260" w:right="472" w:hanging="810"/>
      </w:pPr>
    </w:p>
    <w:p w:rsidR="00C40E53" w:rsidRPr="00B32AE0" w:rsidRDefault="00C40E53" w:rsidP="00554414">
      <w:pPr>
        <w:spacing w:before="0" w:after="0"/>
        <w:ind w:left="1260" w:right="472" w:hanging="810"/>
      </w:pPr>
    </w:p>
    <w:p w:rsidR="00F82C73" w:rsidRPr="00B32AE0" w:rsidRDefault="00F82C73" w:rsidP="00554414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FF271F" w:rsidRPr="00B32AE0" w:rsidRDefault="00FB7AC0" w:rsidP="00554414">
      <w:pPr>
        <w:pStyle w:val="Heading1"/>
      </w:pPr>
      <w:bookmarkStart w:id="4" w:name="_Toc260760888"/>
      <w:bookmarkStart w:id="5" w:name="_Toc266353744"/>
      <w:r w:rsidRPr="00B32AE0">
        <w:lastRenderedPageBreak/>
        <w:t xml:space="preserve">ÍNDICE </w:t>
      </w:r>
      <w:r w:rsidR="00C40E53" w:rsidRPr="00B32AE0">
        <w:t>DE TABELAS</w:t>
      </w:r>
      <w:bookmarkEnd w:id="4"/>
      <w:bookmarkEnd w:id="5"/>
    </w:p>
    <w:p w:rsidR="00C40E53" w:rsidRPr="00B32AE0" w:rsidRDefault="00C40E53" w:rsidP="00554414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85622C" w:rsidRPr="00B32AE0" w:rsidRDefault="0085622C" w:rsidP="00554414">
      <w:pPr>
        <w:pStyle w:val="TableofFigures"/>
        <w:spacing w:before="0" w:after="0" w:line="360" w:lineRule="auto"/>
      </w:pPr>
      <w:r w:rsidRPr="00B32AE0">
        <w:fldChar w:fldCharType="begin"/>
      </w:r>
      <w:r w:rsidRPr="00B32AE0">
        <w:instrText xml:space="preserve"> TOC \h \z \c "Table" </w:instrText>
      </w:r>
      <w:r w:rsidRPr="00B32AE0">
        <w:fldChar w:fldCharType="separate"/>
      </w:r>
      <w:hyperlink w:anchor="_Toc166292636" w:history="1">
        <w:r w:rsidRPr="00B32AE0">
          <w:rPr>
            <w:rStyle w:val="Hyperlink"/>
          </w:rPr>
          <w:t>Tabela 1.1.</w:t>
        </w:r>
        <w:r w:rsidRPr="00B32AE0">
          <w:tab/>
        </w:r>
        <w:r w:rsidRPr="00B32AE0">
          <w:rPr>
            <w:rStyle w:val="Hyperlink"/>
          </w:rPr>
          <w:t>Nome</w:t>
        </w:r>
        <w:r w:rsidRPr="00B32AE0">
          <w:rPr>
            <w:rStyle w:val="Hyperlink"/>
          </w:rPr>
          <w:tab/>
        </w:r>
        <w:r w:rsidRPr="00B32AE0">
          <w:rPr>
            <w:rStyle w:val="Hyperlink"/>
          </w:rPr>
          <w:tab/>
        </w:r>
        <w:r w:rsidRPr="00B32AE0">
          <w:rPr>
            <w:rStyle w:val="Hyperlink"/>
          </w:rPr>
          <w:tab/>
        </w:r>
        <w:r w:rsidRPr="00B32AE0">
          <w:rPr>
            <w:rStyle w:val="Hyperlink"/>
          </w:rPr>
          <w:tab/>
        </w:r>
        <w:r w:rsidRPr="00B32AE0">
          <w:rPr>
            <w:rStyle w:val="Hyperlink"/>
          </w:rPr>
          <w:tab/>
        </w:r>
        <w:r w:rsidRPr="00B32AE0">
          <w:rPr>
            <w:rStyle w:val="Hyperlink"/>
          </w:rPr>
          <w:tab/>
        </w:r>
        <w:r w:rsidRPr="00B32AE0">
          <w:rPr>
            <w:rStyle w:val="Hyperlink"/>
          </w:rPr>
          <w:tab/>
        </w:r>
        <w:r w:rsidRPr="00B32AE0">
          <w:rPr>
            <w:rStyle w:val="Hyperlink"/>
          </w:rPr>
          <w:tab/>
        </w:r>
        <w:r w:rsidRPr="00B32AE0">
          <w:rPr>
            <w:rStyle w:val="Hyperlink"/>
          </w:rPr>
          <w:tab/>
          <w:t>.</w:t>
        </w:r>
        <w:r w:rsidRPr="00B32AE0">
          <w:rPr>
            <w:webHidden/>
          </w:rPr>
          <w:tab/>
        </w:r>
      </w:hyperlink>
    </w:p>
    <w:p w:rsidR="0085622C" w:rsidRPr="00B32AE0" w:rsidRDefault="00810F5E" w:rsidP="00554414">
      <w:pPr>
        <w:pStyle w:val="TableofFigures"/>
        <w:spacing w:before="0" w:after="0" w:line="360" w:lineRule="auto"/>
        <w:rPr>
          <w:rStyle w:val="Hyperlink"/>
          <w:color w:val="auto"/>
        </w:rPr>
      </w:pPr>
      <w:hyperlink w:anchor="_Toc166292637" w:history="1">
        <w:r w:rsidR="0085622C" w:rsidRPr="00B32AE0">
          <w:rPr>
            <w:rStyle w:val="Hyperlink"/>
          </w:rPr>
          <w:t>Tabel</w:t>
        </w:r>
        <w:r w:rsidR="005614BD" w:rsidRPr="00B32AE0">
          <w:rPr>
            <w:rStyle w:val="Hyperlink"/>
          </w:rPr>
          <w:t>a</w:t>
        </w:r>
        <w:r w:rsidR="0085622C" w:rsidRPr="00B32AE0">
          <w:rPr>
            <w:rStyle w:val="Hyperlink"/>
          </w:rPr>
          <w:t xml:space="preserve"> 1.2. </w:t>
        </w:r>
        <w:r w:rsidR="0085622C" w:rsidRPr="00B32AE0">
          <w:rPr>
            <w:rStyle w:val="Hyperlink"/>
          </w:rPr>
          <w:tab/>
          <w:t>Nome</w:t>
        </w:r>
        <w:r w:rsidR="0085622C" w:rsidRPr="00B32AE0">
          <w:rPr>
            <w:rStyle w:val="Hyperlink"/>
          </w:rPr>
          <w:tab/>
        </w:r>
        <w:r w:rsidR="0085622C" w:rsidRPr="00B32AE0">
          <w:rPr>
            <w:rStyle w:val="Hyperlink"/>
          </w:rPr>
          <w:tab/>
        </w:r>
        <w:r w:rsidR="0085622C" w:rsidRPr="00B32AE0">
          <w:rPr>
            <w:rStyle w:val="Hyperlink"/>
          </w:rPr>
          <w:tab/>
        </w:r>
        <w:r w:rsidR="0085622C" w:rsidRPr="00B32AE0">
          <w:rPr>
            <w:rStyle w:val="Hyperlink"/>
          </w:rPr>
          <w:tab/>
        </w:r>
        <w:r w:rsidR="0085622C" w:rsidRPr="00B32AE0">
          <w:rPr>
            <w:rStyle w:val="Hyperlink"/>
          </w:rPr>
          <w:tab/>
        </w:r>
        <w:r w:rsidR="0085622C" w:rsidRPr="00B32AE0">
          <w:rPr>
            <w:rStyle w:val="Hyperlink"/>
          </w:rPr>
          <w:tab/>
        </w:r>
        <w:r w:rsidR="0085622C" w:rsidRPr="00B32AE0">
          <w:rPr>
            <w:rStyle w:val="Hyperlink"/>
          </w:rPr>
          <w:tab/>
        </w:r>
        <w:r w:rsidR="0085622C" w:rsidRPr="00B32AE0">
          <w:rPr>
            <w:rStyle w:val="Hyperlink"/>
          </w:rPr>
          <w:tab/>
        </w:r>
        <w:r w:rsidR="0085622C" w:rsidRPr="00B32AE0">
          <w:rPr>
            <w:rStyle w:val="Hyperlink"/>
          </w:rPr>
          <w:tab/>
          <w:t>.</w:t>
        </w:r>
        <w:r w:rsidR="0085622C" w:rsidRPr="00B32AE0">
          <w:rPr>
            <w:webHidden/>
          </w:rPr>
          <w:tab/>
        </w:r>
      </w:hyperlink>
    </w:p>
    <w:p w:rsidR="005614BD" w:rsidRPr="00B32AE0" w:rsidRDefault="005614BD" w:rsidP="00554414">
      <w:pPr>
        <w:spacing w:before="0" w:after="0"/>
      </w:pPr>
      <w:r w:rsidRPr="00B32AE0">
        <w:t>…</w:t>
      </w:r>
    </w:p>
    <w:p w:rsidR="00FF271F" w:rsidRPr="00B32AE0" w:rsidRDefault="0085622C" w:rsidP="00554414">
      <w:pPr>
        <w:pStyle w:val="Title"/>
        <w:spacing w:before="0" w:after="0"/>
        <w:rPr>
          <w:rFonts w:cs="Times New Roman"/>
          <w:b w:val="0"/>
          <w:sz w:val="24"/>
        </w:rPr>
      </w:pPr>
      <w:r w:rsidRPr="00B32AE0">
        <w:rPr>
          <w:rFonts w:cs="Times New Roman"/>
          <w:sz w:val="24"/>
          <w:szCs w:val="24"/>
        </w:rPr>
        <w:fldChar w:fldCharType="end"/>
      </w:r>
    </w:p>
    <w:p w:rsidR="00FF271F" w:rsidRPr="00B32AE0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B32AE0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B32AE0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B32AE0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B32AE0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B32AE0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B32AE0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B32AE0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B32AE0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B32AE0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B32AE0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B32AE0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B32AE0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B32AE0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B32AE0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B32AE0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B32AE0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B32AE0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B32AE0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B32AE0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B32AE0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B32AE0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B32AE0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B32AE0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B32AE0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B32AE0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F271F" w:rsidRPr="00B32AE0" w:rsidRDefault="00FF271F" w:rsidP="00554414">
      <w:pPr>
        <w:pStyle w:val="Title"/>
        <w:spacing w:before="0" w:after="0"/>
        <w:rPr>
          <w:rFonts w:cs="Times New Roman"/>
          <w:b w:val="0"/>
          <w:sz w:val="24"/>
        </w:rPr>
      </w:pPr>
    </w:p>
    <w:p w:rsidR="00FB7AC0" w:rsidRPr="00B32AE0" w:rsidRDefault="00FB7AC0" w:rsidP="00554414">
      <w:pPr>
        <w:pStyle w:val="Heading1"/>
      </w:pPr>
      <w:bookmarkStart w:id="6" w:name="_Toc260760889"/>
      <w:bookmarkStart w:id="7" w:name="_Toc266353745"/>
      <w:r w:rsidRPr="00B32AE0">
        <w:lastRenderedPageBreak/>
        <w:t>ÍNDICE DE FIGURAS</w:t>
      </w:r>
      <w:bookmarkEnd w:id="6"/>
      <w:bookmarkEnd w:id="7"/>
      <w:r w:rsidRPr="00B32AE0">
        <w:t xml:space="preserve"> </w:t>
      </w:r>
    </w:p>
    <w:p w:rsidR="00FB7AC0" w:rsidRPr="00B32AE0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1A28E7" w:rsidRPr="00B32AE0" w:rsidRDefault="001A28E7" w:rsidP="00554414">
      <w:pPr>
        <w:pStyle w:val="TableofFigures"/>
        <w:spacing w:before="0" w:after="0" w:line="360" w:lineRule="auto"/>
      </w:pPr>
      <w:r w:rsidRPr="00B32AE0">
        <w:fldChar w:fldCharType="begin"/>
      </w:r>
      <w:r w:rsidRPr="00B32AE0">
        <w:instrText xml:space="preserve"> TOC \h \z \c "Table" </w:instrText>
      </w:r>
      <w:r w:rsidRPr="00B32AE0">
        <w:fldChar w:fldCharType="separate"/>
      </w:r>
      <w:hyperlink w:anchor="_Toc166292636" w:history="1">
        <w:r w:rsidRPr="00B32AE0">
          <w:rPr>
            <w:rStyle w:val="Hyperlink"/>
          </w:rPr>
          <w:t>Figura 1.1.</w:t>
        </w:r>
        <w:r w:rsidRPr="00B32AE0">
          <w:tab/>
        </w:r>
        <w:r w:rsidRPr="00B32AE0">
          <w:rPr>
            <w:rStyle w:val="Hyperlink"/>
          </w:rPr>
          <w:t>Nome</w:t>
        </w:r>
        <w:r w:rsidRPr="00B32AE0">
          <w:rPr>
            <w:rStyle w:val="Hyperlink"/>
          </w:rPr>
          <w:tab/>
        </w:r>
        <w:r w:rsidRPr="00B32AE0">
          <w:rPr>
            <w:rStyle w:val="Hyperlink"/>
          </w:rPr>
          <w:tab/>
        </w:r>
        <w:r w:rsidRPr="00B32AE0">
          <w:rPr>
            <w:rStyle w:val="Hyperlink"/>
          </w:rPr>
          <w:tab/>
        </w:r>
        <w:r w:rsidRPr="00B32AE0">
          <w:rPr>
            <w:rStyle w:val="Hyperlink"/>
          </w:rPr>
          <w:tab/>
        </w:r>
        <w:r w:rsidRPr="00B32AE0">
          <w:rPr>
            <w:rStyle w:val="Hyperlink"/>
          </w:rPr>
          <w:tab/>
        </w:r>
        <w:r w:rsidRPr="00B32AE0">
          <w:rPr>
            <w:rStyle w:val="Hyperlink"/>
          </w:rPr>
          <w:tab/>
        </w:r>
        <w:r w:rsidRPr="00B32AE0">
          <w:rPr>
            <w:rStyle w:val="Hyperlink"/>
          </w:rPr>
          <w:tab/>
        </w:r>
        <w:r w:rsidRPr="00B32AE0">
          <w:rPr>
            <w:rStyle w:val="Hyperlink"/>
          </w:rPr>
          <w:tab/>
        </w:r>
        <w:r w:rsidRPr="00B32AE0">
          <w:rPr>
            <w:rStyle w:val="Hyperlink"/>
          </w:rPr>
          <w:tab/>
          <w:t>.</w:t>
        </w:r>
        <w:r w:rsidRPr="00B32AE0">
          <w:rPr>
            <w:webHidden/>
          </w:rPr>
          <w:tab/>
        </w:r>
      </w:hyperlink>
    </w:p>
    <w:p w:rsidR="001A28E7" w:rsidRPr="00B32AE0" w:rsidRDefault="00810F5E" w:rsidP="00554414">
      <w:pPr>
        <w:pStyle w:val="TableofFigures"/>
        <w:spacing w:before="0" w:after="0" w:line="360" w:lineRule="auto"/>
        <w:rPr>
          <w:rStyle w:val="Hyperlink"/>
          <w:color w:val="auto"/>
        </w:rPr>
      </w:pPr>
      <w:hyperlink w:anchor="_Toc166292637" w:history="1">
        <w:r w:rsidR="001A28E7" w:rsidRPr="00B32AE0">
          <w:rPr>
            <w:rStyle w:val="Hyperlink"/>
          </w:rPr>
          <w:t xml:space="preserve">Figura 1.2. </w:t>
        </w:r>
        <w:r w:rsidR="001A28E7" w:rsidRPr="00B32AE0">
          <w:rPr>
            <w:rStyle w:val="Hyperlink"/>
          </w:rPr>
          <w:tab/>
          <w:t>Nome</w:t>
        </w:r>
        <w:r w:rsidR="001A28E7" w:rsidRPr="00B32AE0">
          <w:rPr>
            <w:rStyle w:val="Hyperlink"/>
          </w:rPr>
          <w:tab/>
        </w:r>
        <w:r w:rsidR="001A28E7" w:rsidRPr="00B32AE0">
          <w:rPr>
            <w:rStyle w:val="Hyperlink"/>
          </w:rPr>
          <w:tab/>
        </w:r>
        <w:r w:rsidR="001A28E7" w:rsidRPr="00B32AE0">
          <w:rPr>
            <w:rStyle w:val="Hyperlink"/>
          </w:rPr>
          <w:tab/>
        </w:r>
        <w:r w:rsidR="001A28E7" w:rsidRPr="00B32AE0">
          <w:rPr>
            <w:rStyle w:val="Hyperlink"/>
          </w:rPr>
          <w:tab/>
        </w:r>
        <w:r w:rsidR="001A28E7" w:rsidRPr="00B32AE0">
          <w:rPr>
            <w:rStyle w:val="Hyperlink"/>
          </w:rPr>
          <w:tab/>
        </w:r>
        <w:r w:rsidR="001A28E7" w:rsidRPr="00B32AE0">
          <w:rPr>
            <w:rStyle w:val="Hyperlink"/>
          </w:rPr>
          <w:tab/>
        </w:r>
        <w:r w:rsidR="001A28E7" w:rsidRPr="00B32AE0">
          <w:rPr>
            <w:rStyle w:val="Hyperlink"/>
          </w:rPr>
          <w:tab/>
        </w:r>
        <w:r w:rsidR="001A28E7" w:rsidRPr="00B32AE0">
          <w:rPr>
            <w:rStyle w:val="Hyperlink"/>
          </w:rPr>
          <w:tab/>
        </w:r>
        <w:r w:rsidR="001A28E7" w:rsidRPr="00B32AE0">
          <w:rPr>
            <w:rStyle w:val="Hyperlink"/>
          </w:rPr>
          <w:tab/>
          <w:t>.</w:t>
        </w:r>
        <w:r w:rsidR="001A28E7" w:rsidRPr="00B32AE0">
          <w:rPr>
            <w:webHidden/>
          </w:rPr>
          <w:tab/>
        </w:r>
      </w:hyperlink>
    </w:p>
    <w:p w:rsidR="001A28E7" w:rsidRPr="00B32AE0" w:rsidRDefault="001A28E7" w:rsidP="00554414">
      <w:pPr>
        <w:spacing w:before="0" w:after="0"/>
      </w:pPr>
      <w:r w:rsidRPr="00B32AE0">
        <w:t>…</w:t>
      </w:r>
    </w:p>
    <w:p w:rsidR="00FB7AC0" w:rsidRPr="00B32AE0" w:rsidRDefault="001A28E7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  <w:r w:rsidRPr="00B32AE0">
        <w:rPr>
          <w:rFonts w:cs="Times New Roman"/>
          <w:sz w:val="24"/>
          <w:szCs w:val="24"/>
        </w:rPr>
        <w:fldChar w:fldCharType="end"/>
      </w:r>
    </w:p>
    <w:p w:rsidR="00FB7AC0" w:rsidRPr="00B32AE0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B32AE0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B32AE0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B32AE0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B32AE0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B32AE0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B32AE0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B32AE0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B32AE0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B32AE0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B32AE0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B32AE0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B32AE0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B32AE0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B32AE0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B32AE0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B32AE0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B32AE0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B32AE0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B32AE0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B32AE0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B32AE0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B32AE0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B32AE0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B32AE0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B32AE0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B32AE0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B32AE0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B32AE0" w:rsidRDefault="00FB7AC0" w:rsidP="00554414">
      <w:pPr>
        <w:pStyle w:val="Heading1"/>
      </w:pPr>
      <w:bookmarkStart w:id="8" w:name="_Toc260760890"/>
      <w:bookmarkStart w:id="9" w:name="_Toc266353746"/>
      <w:r w:rsidRPr="00B32AE0">
        <w:lastRenderedPageBreak/>
        <w:t>ÍNDICE DE GRÁFICOS</w:t>
      </w:r>
      <w:bookmarkEnd w:id="8"/>
      <w:bookmarkEnd w:id="9"/>
    </w:p>
    <w:p w:rsidR="008136A2" w:rsidRPr="00B32AE0" w:rsidRDefault="008136A2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1A28E7" w:rsidRPr="00B32AE0" w:rsidRDefault="001A28E7" w:rsidP="00554414">
      <w:pPr>
        <w:pStyle w:val="TableofFigures"/>
        <w:spacing w:before="0" w:after="0" w:line="360" w:lineRule="auto"/>
      </w:pPr>
      <w:r w:rsidRPr="00B32AE0">
        <w:fldChar w:fldCharType="begin"/>
      </w:r>
      <w:r w:rsidRPr="00B32AE0">
        <w:instrText xml:space="preserve"> TOC \h \z \c "Table" </w:instrText>
      </w:r>
      <w:r w:rsidRPr="00B32AE0">
        <w:fldChar w:fldCharType="separate"/>
      </w:r>
      <w:hyperlink w:anchor="_Toc166292636" w:history="1">
        <w:r w:rsidRPr="00B32AE0">
          <w:rPr>
            <w:rStyle w:val="Hyperlink"/>
          </w:rPr>
          <w:t>Gráfico 1.1.</w:t>
        </w:r>
        <w:r w:rsidRPr="00B32AE0">
          <w:tab/>
        </w:r>
        <w:r w:rsidRPr="00B32AE0">
          <w:rPr>
            <w:rStyle w:val="Hyperlink"/>
          </w:rPr>
          <w:t>Nome</w:t>
        </w:r>
        <w:r w:rsidRPr="00B32AE0">
          <w:rPr>
            <w:rStyle w:val="Hyperlink"/>
          </w:rPr>
          <w:tab/>
        </w:r>
        <w:r w:rsidRPr="00B32AE0">
          <w:rPr>
            <w:rStyle w:val="Hyperlink"/>
          </w:rPr>
          <w:tab/>
        </w:r>
        <w:r w:rsidRPr="00B32AE0">
          <w:rPr>
            <w:rStyle w:val="Hyperlink"/>
          </w:rPr>
          <w:tab/>
        </w:r>
        <w:r w:rsidRPr="00B32AE0">
          <w:rPr>
            <w:rStyle w:val="Hyperlink"/>
          </w:rPr>
          <w:tab/>
        </w:r>
        <w:r w:rsidRPr="00B32AE0">
          <w:rPr>
            <w:rStyle w:val="Hyperlink"/>
          </w:rPr>
          <w:tab/>
        </w:r>
        <w:r w:rsidRPr="00B32AE0">
          <w:rPr>
            <w:rStyle w:val="Hyperlink"/>
          </w:rPr>
          <w:tab/>
        </w:r>
        <w:r w:rsidRPr="00B32AE0">
          <w:rPr>
            <w:rStyle w:val="Hyperlink"/>
          </w:rPr>
          <w:tab/>
        </w:r>
        <w:r w:rsidRPr="00B32AE0">
          <w:rPr>
            <w:rStyle w:val="Hyperlink"/>
          </w:rPr>
          <w:tab/>
        </w:r>
        <w:r w:rsidRPr="00B32AE0">
          <w:rPr>
            <w:rStyle w:val="Hyperlink"/>
          </w:rPr>
          <w:tab/>
          <w:t>.</w:t>
        </w:r>
        <w:r w:rsidRPr="00B32AE0">
          <w:rPr>
            <w:webHidden/>
          </w:rPr>
          <w:tab/>
        </w:r>
      </w:hyperlink>
    </w:p>
    <w:p w:rsidR="001A28E7" w:rsidRPr="00B32AE0" w:rsidRDefault="00810F5E" w:rsidP="00554414">
      <w:pPr>
        <w:pStyle w:val="TableofFigures"/>
        <w:spacing w:before="0" w:after="0" w:line="360" w:lineRule="auto"/>
        <w:rPr>
          <w:rStyle w:val="Hyperlink"/>
          <w:color w:val="auto"/>
        </w:rPr>
      </w:pPr>
      <w:hyperlink w:anchor="_Toc166292637" w:history="1">
        <w:r w:rsidR="001A28E7" w:rsidRPr="00B32AE0">
          <w:rPr>
            <w:rStyle w:val="Hyperlink"/>
          </w:rPr>
          <w:t xml:space="preserve">Gráfico 1.2. </w:t>
        </w:r>
        <w:r w:rsidR="001A28E7" w:rsidRPr="00B32AE0">
          <w:rPr>
            <w:rStyle w:val="Hyperlink"/>
          </w:rPr>
          <w:tab/>
          <w:t>Nome</w:t>
        </w:r>
        <w:r w:rsidR="001A28E7" w:rsidRPr="00B32AE0">
          <w:rPr>
            <w:rStyle w:val="Hyperlink"/>
          </w:rPr>
          <w:tab/>
        </w:r>
        <w:r w:rsidR="001A28E7" w:rsidRPr="00B32AE0">
          <w:rPr>
            <w:rStyle w:val="Hyperlink"/>
          </w:rPr>
          <w:tab/>
        </w:r>
        <w:r w:rsidR="001A28E7" w:rsidRPr="00B32AE0">
          <w:rPr>
            <w:rStyle w:val="Hyperlink"/>
          </w:rPr>
          <w:tab/>
        </w:r>
        <w:r w:rsidR="001A28E7" w:rsidRPr="00B32AE0">
          <w:rPr>
            <w:rStyle w:val="Hyperlink"/>
          </w:rPr>
          <w:tab/>
        </w:r>
        <w:r w:rsidR="001A28E7" w:rsidRPr="00B32AE0">
          <w:rPr>
            <w:rStyle w:val="Hyperlink"/>
          </w:rPr>
          <w:tab/>
        </w:r>
        <w:r w:rsidR="001A28E7" w:rsidRPr="00B32AE0">
          <w:rPr>
            <w:rStyle w:val="Hyperlink"/>
          </w:rPr>
          <w:tab/>
        </w:r>
        <w:r w:rsidR="001A28E7" w:rsidRPr="00B32AE0">
          <w:rPr>
            <w:rStyle w:val="Hyperlink"/>
          </w:rPr>
          <w:tab/>
        </w:r>
        <w:r w:rsidR="001A28E7" w:rsidRPr="00B32AE0">
          <w:rPr>
            <w:rStyle w:val="Hyperlink"/>
          </w:rPr>
          <w:tab/>
        </w:r>
        <w:r w:rsidR="001A28E7" w:rsidRPr="00B32AE0">
          <w:rPr>
            <w:rStyle w:val="Hyperlink"/>
          </w:rPr>
          <w:tab/>
          <w:t>.</w:t>
        </w:r>
        <w:r w:rsidR="001A28E7" w:rsidRPr="00B32AE0">
          <w:rPr>
            <w:webHidden/>
          </w:rPr>
          <w:tab/>
        </w:r>
      </w:hyperlink>
    </w:p>
    <w:p w:rsidR="001A28E7" w:rsidRPr="00B32AE0" w:rsidRDefault="001A28E7" w:rsidP="00554414">
      <w:pPr>
        <w:spacing w:before="0" w:after="0"/>
      </w:pPr>
      <w:r w:rsidRPr="00B32AE0">
        <w:t>…</w:t>
      </w:r>
    </w:p>
    <w:p w:rsidR="00FB7AC0" w:rsidRPr="00B32AE0" w:rsidRDefault="001A28E7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  <w:r w:rsidRPr="00B32AE0">
        <w:rPr>
          <w:rFonts w:cs="Times New Roman"/>
          <w:sz w:val="24"/>
          <w:szCs w:val="24"/>
        </w:rPr>
        <w:fldChar w:fldCharType="end"/>
      </w:r>
    </w:p>
    <w:p w:rsidR="00FB7AC0" w:rsidRPr="00B32AE0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B32AE0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B32AE0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B32AE0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B32AE0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B32AE0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B32AE0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B32AE0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B32AE0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B32AE0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B32AE0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B32AE0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B32AE0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B32AE0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B32AE0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B32AE0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B32AE0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B32AE0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B32AE0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B32AE0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B32AE0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B32AE0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B32AE0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B32AE0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B32AE0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B32AE0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B7AC0" w:rsidRPr="00B32AE0" w:rsidRDefault="00FB7AC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F271F" w:rsidRPr="00B32AE0" w:rsidRDefault="00FB7AC0" w:rsidP="00554414">
      <w:pPr>
        <w:pStyle w:val="Heading1"/>
      </w:pPr>
      <w:bookmarkStart w:id="10" w:name="_Toc260760891"/>
      <w:bookmarkStart w:id="11" w:name="_Toc266353747"/>
      <w:r w:rsidRPr="00B32AE0">
        <w:lastRenderedPageBreak/>
        <w:t>LISTA DAS ABREVIATURAS UTILIZADAS</w:t>
      </w:r>
      <w:bookmarkEnd w:id="10"/>
      <w:bookmarkEnd w:id="11"/>
    </w:p>
    <w:p w:rsidR="003D0773" w:rsidRPr="00B32AE0" w:rsidRDefault="003D0773" w:rsidP="00554414">
      <w:pPr>
        <w:pStyle w:val="Title"/>
        <w:spacing w:before="0" w:after="0"/>
        <w:rPr>
          <w:rFonts w:cs="Times New Roman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8829"/>
        <w:gridCol w:w="243"/>
      </w:tblGrid>
      <w:tr w:rsidR="00E02722" w:rsidRPr="00B32AE0" w:rsidTr="00DE1406">
        <w:tc>
          <w:tcPr>
            <w:tcW w:w="9039" w:type="dxa"/>
          </w:tcPr>
          <w:p w:rsidR="00DE1406" w:rsidRPr="00B32AE0" w:rsidRDefault="00DE1406" w:rsidP="00DE1406">
            <w:pPr>
              <w:pStyle w:val="Title"/>
              <w:spacing w:before="0" w:after="0"/>
              <w:rPr>
                <w:rFonts w:cs="Times New Roman"/>
                <w:sz w:val="24"/>
                <w:szCs w:val="24"/>
              </w:rPr>
            </w:pPr>
          </w:p>
          <w:tbl>
            <w:tblPr>
              <w:tblW w:w="7938" w:type="dxa"/>
              <w:tblLook w:val="0000" w:firstRow="0" w:lastRow="0" w:firstColumn="0" w:lastColumn="0" w:noHBand="0" w:noVBand="0"/>
            </w:tblPr>
            <w:tblGrid>
              <w:gridCol w:w="1544"/>
              <w:gridCol w:w="6394"/>
            </w:tblGrid>
            <w:tr w:rsidR="00DE1406" w:rsidRPr="00B32AE0" w:rsidTr="00DE1406">
              <w:tc>
                <w:tcPr>
                  <w:tcW w:w="1544" w:type="dxa"/>
                </w:tcPr>
                <w:p w:rsidR="00DE1406" w:rsidRPr="00B32AE0" w:rsidRDefault="00265FAB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</w:pPr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MCEL</w:t>
                  </w:r>
                </w:p>
              </w:tc>
              <w:tc>
                <w:tcPr>
                  <w:tcW w:w="6394" w:type="dxa"/>
                </w:tcPr>
                <w:p w:rsidR="00DE1406" w:rsidRPr="00B32AE0" w:rsidRDefault="00265FAB" w:rsidP="00265FAB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</w:pPr>
                  <w:r w:rsidRPr="00B32AE0">
                    <w:rPr>
                      <w:rFonts w:ascii="Times New Roman" w:hAnsi="Times New Roman"/>
                      <w:sz w:val="24"/>
                      <w:lang w:val="pt-PT"/>
                    </w:rPr>
                    <w:t>Moçambique Celular</w:t>
                  </w:r>
                </w:p>
              </w:tc>
            </w:tr>
            <w:tr w:rsidR="00DE1406" w:rsidRPr="00B32AE0" w:rsidTr="00DE1406">
              <w:tc>
                <w:tcPr>
                  <w:tcW w:w="1544" w:type="dxa"/>
                </w:tcPr>
                <w:p w:rsidR="00DE1406" w:rsidRPr="00B32AE0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B32AE0">
                    <w:rPr>
                      <w:rFonts w:ascii="Times New Roman" w:hAnsi="Times New Roman"/>
                      <w:sz w:val="24"/>
                      <w:lang w:val="pt-PT"/>
                    </w:rPr>
                    <w:t>LDAP</w:t>
                  </w:r>
                </w:p>
              </w:tc>
              <w:tc>
                <w:tcPr>
                  <w:tcW w:w="6394" w:type="dxa"/>
                </w:tcPr>
                <w:p w:rsidR="00DE1406" w:rsidRPr="00B32AE0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spellStart"/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Lightweight</w:t>
                  </w:r>
                  <w:proofErr w:type="spellEnd"/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spellStart"/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Directory</w:t>
                  </w:r>
                  <w:proofErr w:type="spellEnd"/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Access </w:t>
                  </w:r>
                  <w:proofErr w:type="spellStart"/>
                  <w:proofErr w:type="gramStart"/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Protocol</w:t>
                  </w:r>
                  <w:proofErr w:type="spellEnd"/>
                  <w:proofErr w:type="gramEnd"/>
                </w:p>
              </w:tc>
            </w:tr>
            <w:tr w:rsidR="00DE1406" w:rsidRPr="00B32AE0" w:rsidTr="00DE1406">
              <w:tc>
                <w:tcPr>
                  <w:tcW w:w="1544" w:type="dxa"/>
                </w:tcPr>
                <w:p w:rsidR="00DE1406" w:rsidRPr="00B32AE0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gramStart"/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EMAIL</w:t>
                  </w:r>
                  <w:proofErr w:type="gramEnd"/>
                </w:p>
              </w:tc>
              <w:tc>
                <w:tcPr>
                  <w:tcW w:w="6394" w:type="dxa"/>
                </w:tcPr>
                <w:p w:rsidR="00DE1406" w:rsidRPr="00B32AE0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spellStart"/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Electronic</w:t>
                  </w:r>
                  <w:proofErr w:type="spellEnd"/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Mail</w:t>
                  </w:r>
                </w:p>
              </w:tc>
            </w:tr>
            <w:tr w:rsidR="00DE1406" w:rsidRPr="00B32AE0" w:rsidTr="00DE1406">
              <w:tc>
                <w:tcPr>
                  <w:tcW w:w="1544" w:type="dxa"/>
                </w:tcPr>
                <w:p w:rsidR="00DE1406" w:rsidRPr="00B32AE0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PHP</w:t>
                  </w:r>
                </w:p>
              </w:tc>
              <w:tc>
                <w:tcPr>
                  <w:tcW w:w="6394" w:type="dxa"/>
                </w:tcPr>
                <w:p w:rsidR="00DE1406" w:rsidRPr="00B32AE0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spellStart"/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Hypertext</w:t>
                  </w:r>
                  <w:proofErr w:type="spellEnd"/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spellStart"/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Preprocessor</w:t>
                  </w:r>
                  <w:proofErr w:type="spellEnd"/>
                </w:p>
              </w:tc>
            </w:tr>
            <w:tr w:rsidR="00DE1406" w:rsidRPr="00B32AE0" w:rsidTr="00DE1406">
              <w:tc>
                <w:tcPr>
                  <w:tcW w:w="1544" w:type="dxa"/>
                </w:tcPr>
                <w:p w:rsidR="00DE1406" w:rsidRPr="00B32AE0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E/P/S</w:t>
                  </w:r>
                </w:p>
              </w:tc>
              <w:tc>
                <w:tcPr>
                  <w:tcW w:w="6394" w:type="dxa"/>
                </w:tcPr>
                <w:p w:rsidR="00DE1406" w:rsidRPr="00B32AE0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Entrada/Processo/</w:t>
                  </w:r>
                  <w:proofErr w:type="spellStart"/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Saida</w:t>
                  </w:r>
                  <w:proofErr w:type="spellEnd"/>
                </w:p>
              </w:tc>
            </w:tr>
            <w:tr w:rsidR="00DE1406" w:rsidRPr="00B32AE0" w:rsidTr="00DE1406">
              <w:tc>
                <w:tcPr>
                  <w:tcW w:w="1544" w:type="dxa"/>
                </w:tcPr>
                <w:p w:rsidR="00DE1406" w:rsidRPr="00B32AE0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SMTP</w:t>
                  </w:r>
                </w:p>
              </w:tc>
              <w:tc>
                <w:tcPr>
                  <w:tcW w:w="6394" w:type="dxa"/>
                </w:tcPr>
                <w:p w:rsidR="00DE1406" w:rsidRPr="00B32AE0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spellStart"/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Simple</w:t>
                  </w:r>
                  <w:proofErr w:type="spellEnd"/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Mail </w:t>
                  </w:r>
                  <w:proofErr w:type="spellStart"/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Transfer</w:t>
                  </w:r>
                  <w:proofErr w:type="spellEnd"/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spellStart"/>
                  <w:proofErr w:type="gramStart"/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Protocol</w:t>
                  </w:r>
                  <w:proofErr w:type="spellEnd"/>
                  <w:proofErr w:type="gramEnd"/>
                </w:p>
              </w:tc>
            </w:tr>
            <w:tr w:rsidR="00DE1406" w:rsidRPr="00B32AE0" w:rsidTr="00DE1406">
              <w:tc>
                <w:tcPr>
                  <w:tcW w:w="1544" w:type="dxa"/>
                </w:tcPr>
                <w:p w:rsidR="00DE1406" w:rsidRPr="00B32AE0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UML</w:t>
                  </w:r>
                </w:p>
              </w:tc>
              <w:tc>
                <w:tcPr>
                  <w:tcW w:w="6394" w:type="dxa"/>
                </w:tcPr>
                <w:p w:rsidR="00DE1406" w:rsidRPr="00B32AE0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spellStart"/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Unified</w:t>
                  </w:r>
                  <w:proofErr w:type="spellEnd"/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spellStart"/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Modeling</w:t>
                  </w:r>
                  <w:proofErr w:type="spellEnd"/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spellStart"/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Language</w:t>
                  </w:r>
                  <w:proofErr w:type="spellEnd"/>
                </w:p>
              </w:tc>
            </w:tr>
            <w:tr w:rsidR="00DE1406" w:rsidRPr="00B32AE0" w:rsidTr="00DE1406">
              <w:tc>
                <w:tcPr>
                  <w:tcW w:w="1544" w:type="dxa"/>
                </w:tcPr>
                <w:p w:rsidR="00DE1406" w:rsidRPr="00B32AE0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DAP</w:t>
                  </w:r>
                </w:p>
              </w:tc>
              <w:tc>
                <w:tcPr>
                  <w:tcW w:w="6394" w:type="dxa"/>
                </w:tcPr>
                <w:p w:rsidR="00DE1406" w:rsidRPr="00B32AE0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spellStart"/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Directory</w:t>
                  </w:r>
                  <w:proofErr w:type="spellEnd"/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Access </w:t>
                  </w:r>
                  <w:proofErr w:type="spellStart"/>
                  <w:proofErr w:type="gramStart"/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Protocol</w:t>
                  </w:r>
                  <w:proofErr w:type="spellEnd"/>
                  <w:proofErr w:type="gramEnd"/>
                </w:p>
              </w:tc>
            </w:tr>
            <w:tr w:rsidR="00DE1406" w:rsidRPr="00B32AE0" w:rsidTr="00DE1406">
              <w:tc>
                <w:tcPr>
                  <w:tcW w:w="1544" w:type="dxa"/>
                </w:tcPr>
                <w:p w:rsidR="00DE1406" w:rsidRPr="00B32AE0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MVC</w:t>
                  </w:r>
                </w:p>
              </w:tc>
              <w:tc>
                <w:tcPr>
                  <w:tcW w:w="6394" w:type="dxa"/>
                </w:tcPr>
                <w:p w:rsidR="00DE1406" w:rsidRPr="00B32AE0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Modelo Visualização Controle</w:t>
                  </w:r>
                </w:p>
              </w:tc>
            </w:tr>
            <w:tr w:rsidR="00DE1406" w:rsidRPr="00B32AE0" w:rsidTr="00DE1406">
              <w:tc>
                <w:tcPr>
                  <w:tcW w:w="1544" w:type="dxa"/>
                </w:tcPr>
                <w:p w:rsidR="00DE1406" w:rsidRPr="00B32AE0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LGPL</w:t>
                  </w:r>
                </w:p>
              </w:tc>
              <w:tc>
                <w:tcPr>
                  <w:tcW w:w="6394" w:type="dxa"/>
                </w:tcPr>
                <w:p w:rsidR="00DE1406" w:rsidRPr="00B32AE0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spellStart"/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Lesser</w:t>
                  </w:r>
                  <w:proofErr w:type="spellEnd"/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General </w:t>
                  </w:r>
                  <w:proofErr w:type="spellStart"/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Public</w:t>
                  </w:r>
                  <w:proofErr w:type="spellEnd"/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spellStart"/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License</w:t>
                  </w:r>
                  <w:proofErr w:type="spellEnd"/>
                </w:p>
              </w:tc>
            </w:tr>
            <w:tr w:rsidR="00DE1406" w:rsidRPr="00B32AE0" w:rsidTr="00DE1406">
              <w:tc>
                <w:tcPr>
                  <w:tcW w:w="1544" w:type="dxa"/>
                </w:tcPr>
                <w:p w:rsidR="00DE1406" w:rsidRPr="00B32AE0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CMS</w:t>
                  </w:r>
                </w:p>
              </w:tc>
              <w:tc>
                <w:tcPr>
                  <w:tcW w:w="6394" w:type="dxa"/>
                </w:tcPr>
                <w:p w:rsidR="00DE1406" w:rsidRPr="00B32AE0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spellStart"/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Content</w:t>
                  </w:r>
                  <w:proofErr w:type="spellEnd"/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Management </w:t>
                  </w:r>
                  <w:proofErr w:type="spellStart"/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System</w:t>
                  </w:r>
                  <w:proofErr w:type="spellEnd"/>
                </w:p>
              </w:tc>
            </w:tr>
            <w:tr w:rsidR="00DE1406" w:rsidRPr="00B32AE0" w:rsidTr="00DE1406">
              <w:tc>
                <w:tcPr>
                  <w:tcW w:w="1544" w:type="dxa"/>
                </w:tcPr>
                <w:p w:rsidR="00DE1406" w:rsidRPr="00B32AE0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LMS</w:t>
                  </w:r>
                </w:p>
              </w:tc>
              <w:tc>
                <w:tcPr>
                  <w:tcW w:w="6394" w:type="dxa"/>
                </w:tcPr>
                <w:p w:rsidR="00DE1406" w:rsidRPr="00B32AE0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spellStart"/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Learning</w:t>
                  </w:r>
                  <w:proofErr w:type="spellEnd"/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Management </w:t>
                  </w:r>
                  <w:proofErr w:type="spellStart"/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System</w:t>
                  </w:r>
                  <w:proofErr w:type="spellEnd"/>
                </w:p>
              </w:tc>
            </w:tr>
            <w:tr w:rsidR="00DE1406" w:rsidRPr="00B32AE0" w:rsidTr="00DE1406">
              <w:tc>
                <w:tcPr>
                  <w:tcW w:w="1544" w:type="dxa"/>
                </w:tcPr>
                <w:p w:rsidR="00DE1406" w:rsidRPr="00B32AE0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DML</w:t>
                  </w:r>
                </w:p>
              </w:tc>
              <w:tc>
                <w:tcPr>
                  <w:tcW w:w="6394" w:type="dxa"/>
                </w:tcPr>
                <w:p w:rsidR="00DE1406" w:rsidRPr="00B32AE0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proofErr w:type="spellStart"/>
                  <w:proofErr w:type="gramStart"/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Domain</w:t>
                  </w:r>
                  <w:proofErr w:type="spellEnd"/>
                  <w:proofErr w:type="gramEnd"/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spellStart"/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Model</w:t>
                  </w:r>
                  <w:proofErr w:type="spellEnd"/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spellStart"/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Language</w:t>
                  </w:r>
                  <w:proofErr w:type="spellEnd"/>
                </w:p>
              </w:tc>
            </w:tr>
            <w:tr w:rsidR="00DE1406" w:rsidRPr="00B32AE0" w:rsidTr="00DE1406">
              <w:tc>
                <w:tcPr>
                  <w:tcW w:w="1544" w:type="dxa"/>
                </w:tcPr>
                <w:p w:rsidR="00DE1406" w:rsidRPr="00B32AE0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lang w:val="pt-PT"/>
                    </w:rPr>
                  </w:pPr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STM</w:t>
                  </w:r>
                </w:p>
              </w:tc>
              <w:tc>
                <w:tcPr>
                  <w:tcW w:w="6394" w:type="dxa"/>
                </w:tcPr>
                <w:p w:rsidR="00DE1406" w:rsidRPr="00B32AE0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</w:pPr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Software </w:t>
                  </w:r>
                  <w:proofErr w:type="spellStart"/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Transactional</w:t>
                  </w:r>
                  <w:proofErr w:type="spellEnd"/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spellStart"/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Memory</w:t>
                  </w:r>
                  <w:proofErr w:type="spellEnd"/>
                </w:p>
              </w:tc>
            </w:tr>
            <w:tr w:rsidR="00DE1406" w:rsidRPr="00B32AE0" w:rsidTr="00DE1406">
              <w:tc>
                <w:tcPr>
                  <w:tcW w:w="1544" w:type="dxa"/>
                </w:tcPr>
                <w:p w:rsidR="00DE1406" w:rsidRPr="00B32AE0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</w:pPr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JVSTM</w:t>
                  </w:r>
                </w:p>
              </w:tc>
              <w:tc>
                <w:tcPr>
                  <w:tcW w:w="6394" w:type="dxa"/>
                </w:tcPr>
                <w:p w:rsidR="00DE1406" w:rsidRPr="00B32AE0" w:rsidRDefault="00DE1406" w:rsidP="00DE1406">
                  <w:pPr>
                    <w:pStyle w:val="Abrev"/>
                    <w:spacing w:before="0" w:after="0" w:line="360" w:lineRule="auto"/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</w:pPr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Java </w:t>
                  </w:r>
                  <w:proofErr w:type="spellStart"/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Versioned</w:t>
                  </w:r>
                  <w:proofErr w:type="spellEnd"/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Software </w:t>
                  </w:r>
                  <w:proofErr w:type="spellStart"/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Transactional</w:t>
                  </w:r>
                  <w:proofErr w:type="spellEnd"/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 xml:space="preserve"> </w:t>
                  </w:r>
                  <w:proofErr w:type="spellStart"/>
                  <w:r w:rsidRPr="00B32AE0">
                    <w:rPr>
                      <w:rFonts w:ascii="Times New Roman" w:hAnsi="Times New Roman"/>
                      <w:sz w:val="24"/>
                      <w:szCs w:val="24"/>
                      <w:lang w:val="pt-PT"/>
                    </w:rPr>
                    <w:t>Memory</w:t>
                  </w:r>
                  <w:proofErr w:type="spellEnd"/>
                </w:p>
              </w:tc>
            </w:tr>
          </w:tbl>
          <w:p w:rsidR="00E02722" w:rsidRPr="00B32AE0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  <w:tc>
          <w:tcPr>
            <w:tcW w:w="249" w:type="dxa"/>
          </w:tcPr>
          <w:p w:rsidR="00E02722" w:rsidRPr="00B32AE0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sz w:val="24"/>
                <w:szCs w:val="24"/>
                <w:lang w:val="pt-PT"/>
              </w:rPr>
            </w:pPr>
          </w:p>
        </w:tc>
      </w:tr>
      <w:tr w:rsidR="00E02722" w:rsidRPr="00B32AE0" w:rsidTr="00DE1406">
        <w:tc>
          <w:tcPr>
            <w:tcW w:w="9039" w:type="dxa"/>
          </w:tcPr>
          <w:p w:rsidR="00E02722" w:rsidRPr="00B32AE0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</w:tcPr>
          <w:p w:rsidR="00E02722" w:rsidRPr="00B32AE0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E02722" w:rsidRPr="00B32AE0" w:rsidTr="00DE1406">
        <w:tc>
          <w:tcPr>
            <w:tcW w:w="9039" w:type="dxa"/>
          </w:tcPr>
          <w:p w:rsidR="00E02722" w:rsidRPr="00B32AE0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</w:tcPr>
          <w:p w:rsidR="00E02722" w:rsidRPr="00B32AE0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E02722" w:rsidRPr="00B32AE0" w:rsidTr="00DE1406">
        <w:tc>
          <w:tcPr>
            <w:tcW w:w="9039" w:type="dxa"/>
          </w:tcPr>
          <w:p w:rsidR="00E02722" w:rsidRPr="00B32AE0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</w:tcPr>
          <w:p w:rsidR="00E02722" w:rsidRPr="00B32AE0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E02722" w:rsidRPr="00B32AE0" w:rsidTr="00DE1406">
        <w:tc>
          <w:tcPr>
            <w:tcW w:w="9039" w:type="dxa"/>
          </w:tcPr>
          <w:p w:rsidR="00E02722" w:rsidRPr="00B32AE0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</w:tcPr>
          <w:p w:rsidR="00E02722" w:rsidRPr="00B32AE0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E02722" w:rsidRPr="00B32AE0" w:rsidTr="00DE1406">
        <w:tc>
          <w:tcPr>
            <w:tcW w:w="9039" w:type="dxa"/>
          </w:tcPr>
          <w:p w:rsidR="00E02722" w:rsidRPr="00B32AE0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</w:tcPr>
          <w:p w:rsidR="00E02722" w:rsidRPr="00B32AE0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E02722" w:rsidRPr="00B32AE0" w:rsidTr="00DE1406">
        <w:tc>
          <w:tcPr>
            <w:tcW w:w="9039" w:type="dxa"/>
          </w:tcPr>
          <w:p w:rsidR="00E02722" w:rsidRPr="00B32AE0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</w:tcPr>
          <w:p w:rsidR="00E02722" w:rsidRPr="00B32AE0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E02722" w:rsidRPr="00B32AE0" w:rsidTr="00DE1406">
        <w:tc>
          <w:tcPr>
            <w:tcW w:w="9039" w:type="dxa"/>
          </w:tcPr>
          <w:p w:rsidR="00E02722" w:rsidRPr="00B32AE0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</w:tcPr>
          <w:p w:rsidR="00E02722" w:rsidRPr="00B32AE0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E02722" w:rsidRPr="00B32AE0" w:rsidTr="00DE1406">
        <w:tc>
          <w:tcPr>
            <w:tcW w:w="9039" w:type="dxa"/>
          </w:tcPr>
          <w:p w:rsidR="00E02722" w:rsidRPr="00B32AE0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</w:tcPr>
          <w:p w:rsidR="00E02722" w:rsidRPr="00B32AE0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E02722" w:rsidRPr="00B32AE0" w:rsidTr="00DE1406">
        <w:tc>
          <w:tcPr>
            <w:tcW w:w="9039" w:type="dxa"/>
          </w:tcPr>
          <w:p w:rsidR="00E02722" w:rsidRPr="00B32AE0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</w:tcPr>
          <w:p w:rsidR="00E02722" w:rsidRPr="00B32AE0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E02722" w:rsidRPr="00B32AE0" w:rsidTr="00DE1406">
        <w:tc>
          <w:tcPr>
            <w:tcW w:w="9039" w:type="dxa"/>
          </w:tcPr>
          <w:p w:rsidR="00E02722" w:rsidRPr="00B32AE0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</w:tcPr>
          <w:p w:rsidR="00E02722" w:rsidRPr="00B32AE0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E02722" w:rsidRPr="00B32AE0" w:rsidTr="00DE1406">
        <w:tc>
          <w:tcPr>
            <w:tcW w:w="9039" w:type="dxa"/>
          </w:tcPr>
          <w:p w:rsidR="00E02722" w:rsidRPr="00B32AE0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</w:tcPr>
          <w:p w:rsidR="00E02722" w:rsidRPr="00B32AE0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E02722" w:rsidRPr="00B32AE0" w:rsidTr="00DE1406">
        <w:tc>
          <w:tcPr>
            <w:tcW w:w="9039" w:type="dxa"/>
          </w:tcPr>
          <w:p w:rsidR="00E02722" w:rsidRPr="00B32AE0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</w:tcPr>
          <w:p w:rsidR="00E02722" w:rsidRPr="00B32AE0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  <w:tr w:rsidR="00E02722" w:rsidRPr="00B32AE0" w:rsidTr="00DE1406">
        <w:tc>
          <w:tcPr>
            <w:tcW w:w="9039" w:type="dxa"/>
          </w:tcPr>
          <w:p w:rsidR="00E02722" w:rsidRPr="00B32AE0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  <w:tc>
          <w:tcPr>
            <w:tcW w:w="249" w:type="dxa"/>
          </w:tcPr>
          <w:p w:rsidR="00E02722" w:rsidRPr="00B32AE0" w:rsidRDefault="00E02722" w:rsidP="00554414">
            <w:pPr>
              <w:pStyle w:val="Abrev"/>
              <w:spacing w:before="0" w:after="0" w:line="360" w:lineRule="auto"/>
              <w:rPr>
                <w:rFonts w:ascii="Times New Roman" w:hAnsi="Times New Roman"/>
                <w:lang w:val="pt-PT"/>
              </w:rPr>
            </w:pPr>
          </w:p>
        </w:tc>
      </w:tr>
    </w:tbl>
    <w:p w:rsidR="00FF271F" w:rsidRPr="00B32AE0" w:rsidRDefault="00FF271F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F271F" w:rsidRPr="00B32AE0" w:rsidRDefault="00FF271F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F271F" w:rsidRPr="00B32AE0" w:rsidRDefault="00FF271F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F271F" w:rsidRPr="00B32AE0" w:rsidRDefault="00FF271F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F271F" w:rsidRPr="00B32AE0" w:rsidRDefault="00FF271F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FF271F" w:rsidRPr="00B32AE0" w:rsidRDefault="00FF271F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C02040" w:rsidRPr="00B32AE0" w:rsidRDefault="00C0204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C02040" w:rsidRPr="00B32AE0" w:rsidRDefault="00C0204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C02040" w:rsidRPr="00B32AE0" w:rsidRDefault="00C0204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C02040" w:rsidRPr="00B32AE0" w:rsidRDefault="00C02040" w:rsidP="00554414">
      <w:pPr>
        <w:pStyle w:val="Title"/>
        <w:spacing w:before="0" w:after="0"/>
        <w:rPr>
          <w:rFonts w:cs="Times New Roman"/>
          <w:b w:val="0"/>
          <w:sz w:val="24"/>
          <w:szCs w:val="24"/>
        </w:rPr>
      </w:pPr>
    </w:p>
    <w:p w:rsidR="00C40E53" w:rsidRPr="00B32AE0" w:rsidRDefault="00C40E53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AC2AF3" w:rsidRPr="00B32AE0" w:rsidRDefault="00282F64" w:rsidP="00554414">
      <w:pPr>
        <w:pStyle w:val="Heading1"/>
      </w:pPr>
      <w:bookmarkStart w:id="12" w:name="_Toc260760892"/>
      <w:bookmarkStart w:id="13" w:name="_Toc266353748"/>
      <w:r w:rsidRPr="00B32AE0">
        <w:lastRenderedPageBreak/>
        <w:t>RESUM</w:t>
      </w:r>
      <w:r w:rsidR="00FF271F" w:rsidRPr="00B32AE0">
        <w:t>O</w:t>
      </w:r>
      <w:bookmarkEnd w:id="12"/>
      <w:bookmarkEnd w:id="13"/>
    </w:p>
    <w:p w:rsidR="008136A2" w:rsidRPr="00B32AE0" w:rsidRDefault="008136A2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BD1874" w:rsidRPr="00B32AE0" w:rsidRDefault="008C4726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B32AE0">
        <w:rPr>
          <w:rFonts w:ascii="Times New Roman" w:hAnsi="Times New Roman" w:cs="Times New Roman"/>
          <w:szCs w:val="24"/>
        </w:rPr>
        <w:fldChar w:fldCharType="begin"/>
      </w:r>
      <w:r w:rsidRPr="00B32AE0">
        <w:rPr>
          <w:rFonts w:ascii="Times New Roman" w:hAnsi="Times New Roman" w:cs="Times New Roman"/>
          <w:szCs w:val="24"/>
        </w:rPr>
        <w:instrText xml:space="preserve"> MACROBUTTON  AcceptAllChangesInDoc "[Insira o  texto do Resumo]" </w:instrText>
      </w:r>
      <w:r w:rsidRPr="00B32AE0">
        <w:rPr>
          <w:rFonts w:ascii="Times New Roman" w:hAnsi="Times New Roman" w:cs="Times New Roman"/>
          <w:szCs w:val="24"/>
        </w:rPr>
        <w:fldChar w:fldCharType="end"/>
      </w:r>
    </w:p>
    <w:p w:rsidR="00A47EE5" w:rsidRPr="00B32AE0" w:rsidRDefault="002E1452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B32AE0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68580</wp:posOffset>
                </wp:positionV>
                <wp:extent cx="5715000" cy="3628390"/>
                <wp:effectExtent l="22860" t="19050" r="24765" b="19685"/>
                <wp:wrapSquare wrapText="bothSides"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628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22F" w:rsidRDefault="00E1122F" w:rsidP="00FF271F">
                            <w:pPr>
                              <w:pStyle w:val="BodyText"/>
                              <w:jc w:val="left"/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O resumo deve ser um texto 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breve, informativ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o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sem carácter 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crític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o dos pontos mais importantes do 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trabalho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,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e 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não deve exceder 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5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0 palavras. Não se trata de uma apresentação ou lista de capítulos, mas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sim de 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uma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exposição d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os </w:t>
                            </w:r>
                            <w:proofErr w:type="spellStart"/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aspectos</w:t>
                            </w:r>
                            <w:proofErr w:type="spellEnd"/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científic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o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s essenciais contid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o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s 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o trabalho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Tem 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a função de informar as pessoas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s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obre o traba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lho e as principais realizações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.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  <w:shd w:val="clear" w:color="auto" w:fill="FFFFFF"/>
                              </w:rPr>
                              <w:t xml:space="preserve">O resumo tem tripla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finalidade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: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br/>
                              <w:t xml:space="preserve">a)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A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judar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os interessados no assunto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de forma que possam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decidir se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querem ou não 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ler o documento completo.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  <w:shd w:val="clear" w:color="auto" w:fill="FFFFFF"/>
                              </w:rPr>
                              <w:br/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b) Dar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ao leitor que tem pouco interes</w:t>
                            </w:r>
                            <w:r w:rsidR="002B0BB3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e no assunto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o máximo de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informação 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possível, de modo que não prec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i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e de 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lê-lo na íntegra.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  <w:shd w:val="clear" w:color="auto" w:fill="FFFFFF"/>
                              </w:rPr>
                              <w:br/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c) </w:t>
                            </w:r>
                            <w:r w:rsidR="002B0BB3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Acele</w:t>
                            </w:r>
                            <w:r w:rsidR="002B0BB3"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rar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o trabalho de divulgação dos documentos, contri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buindo para a melhoria global dos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serviços de informação científica.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br/>
                            </w:r>
                          </w:p>
                          <w:p w:rsidR="00E1122F" w:rsidRDefault="00E1122F" w:rsidP="00FF271F">
                            <w:pPr>
                              <w:pStyle w:val="BodyText"/>
                              <w:jc w:val="left"/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Deve s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er escrito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na</w:t>
                            </w:r>
                            <w:r w:rsidRPr="00FF271F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 terceira pessoa</w:t>
                            </w:r>
                            <w:r w:rsidRPr="006E21F6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56593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 xml:space="preserve">do singular 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responder às seguintes questões</w:t>
                            </w:r>
                            <w:r w:rsidRPr="00556593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t>:</w:t>
                            </w:r>
                          </w:p>
                          <w:p w:rsidR="00E1122F" w:rsidRPr="00556593" w:rsidRDefault="00E1122F" w:rsidP="00556593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</w:rPr>
                            </w:pPr>
                            <w:r w:rsidRPr="00556593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</w:rPr>
                              <w:br/>
                            </w:r>
                            <w:r w:rsidRPr="0055659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t xml:space="preserve">- Por que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t>foi feito?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br/>
                              <w:t>- Como foi feito?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br/>
                              <w:t>- Qual</w:t>
                            </w:r>
                            <w:r w:rsidRPr="0055659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t xml:space="preserve"> foi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t xml:space="preserve">o resultado </w:t>
                            </w:r>
                            <w:r w:rsidRPr="0055659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t xml:space="preserve">ou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t>qual poderia ter sido o resultado</w:t>
                            </w:r>
                            <w:r w:rsidRPr="00556593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Cs w:val="24"/>
                              </w:rPr>
                              <w:t>?</w:t>
                            </w:r>
                          </w:p>
                          <w:p w:rsidR="00E1122F" w:rsidRPr="00FF271F" w:rsidRDefault="00E1122F" w:rsidP="00FF271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6" type="#_x0000_t202" style="position:absolute;left:0;text-align:left;margin-left:-9pt;margin-top:5.4pt;width:450pt;height:285.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" strokecolor="red" strokeweight="3pt">
                <v:textbox>
                  <w:txbxContent>
                    <w:p w:rsidR="00E1122F" w:rsidRDefault="00E1122F" w:rsidP="00FF271F">
                      <w:pPr>
                        <w:pStyle w:val="BodyText"/>
                        <w:jc w:val="left"/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O resumo deve ser um texto 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breve, informativ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o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e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sem carácter 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crític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o dos pontos mais importantes do 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trabalho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,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e 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não deve exceder 2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5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0 palavras. Não se trata de uma apresentação ou lista de capítulos, mas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sim de 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uma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exposição d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os </w:t>
                      </w:r>
                      <w:proofErr w:type="spellStart"/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aspectos</w:t>
                      </w:r>
                      <w:proofErr w:type="spellEnd"/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científic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o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s essenciais contid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o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s n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o trabalho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Tem 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a função de informar as pessoas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s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obre o traba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lho e as principais realizações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.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  <w:shd w:val="clear" w:color="auto" w:fill="FFFFFF"/>
                        </w:rPr>
                        <w:t xml:space="preserve">O resumo tem tripla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finalidade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: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br/>
                        <w:t xml:space="preserve">a)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A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judar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os interessados no assunto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de forma que possam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decidir se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querem ou não 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ler o documento completo.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  <w:shd w:val="clear" w:color="auto" w:fill="FFFFFF"/>
                        </w:rPr>
                        <w:br/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b) Dar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ao leitor que tem pouco interes</w:t>
                      </w:r>
                      <w:r w:rsidR="002B0BB3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e no assunto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o máximo de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informação 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possível, de modo que não prec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i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e de 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lê-lo na íntegra.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  <w:shd w:val="clear" w:color="auto" w:fill="FFFFFF"/>
                        </w:rPr>
                        <w:br/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c) </w:t>
                      </w:r>
                      <w:r w:rsidR="002B0BB3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Acele</w:t>
                      </w:r>
                      <w:r w:rsidR="002B0BB3"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rar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o trabalho de divulgação dos documentos, contri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buindo para a melhoria global dos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serviços de informação científica.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br/>
                      </w:r>
                    </w:p>
                    <w:p w:rsidR="00E1122F" w:rsidRDefault="00E1122F" w:rsidP="00FF271F">
                      <w:pPr>
                        <w:pStyle w:val="BodyText"/>
                        <w:jc w:val="left"/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Deve s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er escrito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na</w:t>
                      </w:r>
                      <w:r w:rsidRPr="00FF271F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 terceira pessoa</w:t>
                      </w:r>
                      <w:r w:rsidRPr="006E21F6">
                        <w:rPr>
                          <w:rFonts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56593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 xml:space="preserve">do singular e 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responder às seguintes questões</w:t>
                      </w:r>
                      <w:r w:rsidRPr="00556593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t>:</w:t>
                      </w:r>
                    </w:p>
                    <w:p w:rsidR="00E1122F" w:rsidRPr="00556593" w:rsidRDefault="00E1122F" w:rsidP="00556593">
                      <w:pPr>
                        <w:pStyle w:val="BodyText"/>
                        <w:jc w:val="center"/>
                        <w:rPr>
                          <w:rFonts w:ascii="Times New Roman" w:hAnsi="Times New Roman" w:cs="Times New Roman"/>
                          <w:b/>
                          <w:szCs w:val="24"/>
                        </w:rPr>
                      </w:pPr>
                      <w:r w:rsidRPr="00556593">
                        <w:rPr>
                          <w:rFonts w:ascii="Times New Roman" w:hAnsi="Times New Roman" w:cs="Times New Roman"/>
                          <w:color w:val="FF0000"/>
                          <w:szCs w:val="24"/>
                        </w:rPr>
                        <w:br/>
                      </w:r>
                      <w:r w:rsidRPr="00556593"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t xml:space="preserve">- Por que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t>foi feito?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br/>
                        <w:t>- Como foi feito?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br/>
                        <w:t>- Qual</w:t>
                      </w:r>
                      <w:r w:rsidRPr="00556593"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t xml:space="preserve"> foi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t xml:space="preserve">o resultado </w:t>
                      </w:r>
                      <w:r w:rsidRPr="00556593"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t xml:space="preserve">ou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t>qual poderia ter sido o resultado</w:t>
                      </w:r>
                      <w:r w:rsidRPr="00556593">
                        <w:rPr>
                          <w:rFonts w:ascii="Times New Roman" w:hAnsi="Times New Roman" w:cs="Times New Roman"/>
                          <w:b/>
                          <w:color w:val="FF0000"/>
                          <w:szCs w:val="24"/>
                        </w:rPr>
                        <w:t>?</w:t>
                      </w:r>
                    </w:p>
                    <w:p w:rsidR="00E1122F" w:rsidRPr="00FF271F" w:rsidRDefault="00E1122F" w:rsidP="00FF271F"/>
                  </w:txbxContent>
                </v:textbox>
                <w10:wrap type="square"/>
              </v:shape>
            </w:pict>
          </mc:Fallback>
        </mc:AlternateContent>
      </w:r>
    </w:p>
    <w:p w:rsidR="00A47EE5" w:rsidRPr="00B32AE0" w:rsidRDefault="00556593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proofErr w:type="gramStart"/>
      <w:r w:rsidRPr="00B32AE0">
        <w:rPr>
          <w:rFonts w:ascii="Times New Roman" w:hAnsi="Times New Roman" w:cs="Times New Roman"/>
          <w:szCs w:val="24"/>
        </w:rPr>
        <w:t>PALAV</w:t>
      </w:r>
      <w:r w:rsidR="00A47EE5" w:rsidRPr="00B32AE0">
        <w:rPr>
          <w:rFonts w:ascii="Times New Roman" w:hAnsi="Times New Roman" w:cs="Times New Roman"/>
          <w:szCs w:val="24"/>
        </w:rPr>
        <w:t>RAS C</w:t>
      </w:r>
      <w:r w:rsidRPr="00B32AE0">
        <w:rPr>
          <w:rFonts w:ascii="Times New Roman" w:hAnsi="Times New Roman" w:cs="Times New Roman"/>
          <w:szCs w:val="24"/>
        </w:rPr>
        <w:t>H</w:t>
      </w:r>
      <w:r w:rsidR="00A47EE5" w:rsidRPr="00B32AE0">
        <w:rPr>
          <w:rFonts w:ascii="Times New Roman" w:hAnsi="Times New Roman" w:cs="Times New Roman"/>
          <w:szCs w:val="24"/>
        </w:rPr>
        <w:t>AVE</w:t>
      </w:r>
      <w:proofErr w:type="gramEnd"/>
      <w:r w:rsidR="00A47EE5" w:rsidRPr="00B32AE0">
        <w:rPr>
          <w:rFonts w:ascii="Times New Roman" w:hAnsi="Times New Roman" w:cs="Times New Roman"/>
          <w:szCs w:val="24"/>
        </w:rPr>
        <w:t>:</w:t>
      </w:r>
    </w:p>
    <w:p w:rsidR="00A47EE5" w:rsidRPr="00B32AE0" w:rsidRDefault="009D4432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B32AE0">
        <w:rPr>
          <w:rFonts w:ascii="Times New Roman" w:hAnsi="Times New Roman" w:cs="Times New Roman"/>
          <w:szCs w:val="24"/>
        </w:rPr>
        <w:fldChar w:fldCharType="begin"/>
      </w:r>
      <w:r w:rsidRPr="00B32AE0">
        <w:rPr>
          <w:rFonts w:ascii="Times New Roman" w:hAnsi="Times New Roman" w:cs="Times New Roman"/>
          <w:szCs w:val="24"/>
        </w:rPr>
        <w:instrText xml:space="preserve"> MACROBUTTON  AcceptAllChangesInDoc "[Insira aqui as palavras chave, não mais de três]" </w:instrText>
      </w:r>
      <w:r w:rsidRPr="00B32AE0">
        <w:rPr>
          <w:rFonts w:ascii="Times New Roman" w:hAnsi="Times New Roman" w:cs="Times New Roman"/>
          <w:szCs w:val="24"/>
        </w:rPr>
        <w:fldChar w:fldCharType="end"/>
      </w:r>
    </w:p>
    <w:p w:rsidR="00C85A75" w:rsidRPr="00B32AE0" w:rsidRDefault="00C85A75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715ED" w:rsidRPr="00B32AE0" w:rsidRDefault="007715ED" w:rsidP="00554414">
      <w:pPr>
        <w:pStyle w:val="EstiloSUMARIOPrimeralnea0cmDespus12pto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F4583" w:rsidRPr="00B32AE0" w:rsidRDefault="00CF4583" w:rsidP="00554414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CF4583" w:rsidRPr="00B32AE0" w:rsidRDefault="00CF4583" w:rsidP="00554414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CF4583" w:rsidRPr="00B32AE0" w:rsidRDefault="00CF4583" w:rsidP="00554414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CF4583" w:rsidRPr="00B32AE0" w:rsidRDefault="00CF4583" w:rsidP="00554414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2F7D08" w:rsidRPr="00B32AE0" w:rsidRDefault="002F7D08" w:rsidP="00554414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C40E53" w:rsidRPr="00B32AE0" w:rsidRDefault="00C40E53" w:rsidP="00554414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282A55" w:rsidRPr="00B32AE0" w:rsidRDefault="00282A55" w:rsidP="00554414">
      <w:pPr>
        <w:pStyle w:val="Title"/>
        <w:spacing w:before="0" w:after="0"/>
        <w:rPr>
          <w:rFonts w:cs="Times New Roman"/>
          <w:sz w:val="24"/>
          <w:szCs w:val="24"/>
        </w:rPr>
      </w:pPr>
    </w:p>
    <w:p w:rsidR="00266CFA" w:rsidRPr="00B32AE0" w:rsidRDefault="00266CFA" w:rsidP="00554414">
      <w:pPr>
        <w:pStyle w:val="Title"/>
        <w:spacing w:before="0" w:after="0"/>
        <w:rPr>
          <w:rFonts w:cs="Times New Roman"/>
          <w:sz w:val="24"/>
          <w:szCs w:val="24"/>
        </w:rPr>
        <w:sectPr w:rsidR="00266CFA" w:rsidRPr="00B32AE0" w:rsidSect="00266CFA">
          <w:headerReference w:type="default" r:id="rId10"/>
          <w:footerReference w:type="default" r:id="rId11"/>
          <w:pgSz w:w="11907" w:h="16840" w:code="9"/>
          <w:pgMar w:top="1701" w:right="1134" w:bottom="1134" w:left="1701" w:header="720" w:footer="567" w:gutter="0"/>
          <w:pgNumType w:fmt="upperRoman" w:start="1"/>
          <w:cols w:space="720"/>
          <w:docGrid w:linePitch="360"/>
        </w:sectPr>
      </w:pPr>
    </w:p>
    <w:p w:rsidR="00493587" w:rsidRPr="00B32AE0" w:rsidRDefault="00031B55" w:rsidP="00554414">
      <w:pPr>
        <w:pStyle w:val="Heading1"/>
      </w:pPr>
      <w:bookmarkStart w:id="14" w:name="_Toc260760893"/>
      <w:bookmarkStart w:id="15" w:name="_Toc266353749"/>
      <w:r w:rsidRPr="00B32AE0">
        <w:lastRenderedPageBreak/>
        <w:t xml:space="preserve">CAPÍTULO </w:t>
      </w:r>
      <w:r w:rsidR="000E0510" w:rsidRPr="00B32AE0">
        <w:t>1</w:t>
      </w:r>
      <w:bookmarkEnd w:id="14"/>
      <w:r w:rsidR="00E1122F" w:rsidRPr="00B32AE0">
        <w:t xml:space="preserve"> </w:t>
      </w:r>
      <w:r w:rsidR="005F12E3" w:rsidRPr="00B32AE0">
        <w:t xml:space="preserve">- </w:t>
      </w:r>
      <w:r w:rsidR="00493587" w:rsidRPr="00B32AE0">
        <w:t>INTRODU</w:t>
      </w:r>
      <w:r w:rsidR="00556593" w:rsidRPr="00B32AE0">
        <w:t>ÇÃO</w:t>
      </w:r>
      <w:bookmarkEnd w:id="15"/>
    </w:p>
    <w:p w:rsidR="00F477E0" w:rsidRPr="00B32AE0" w:rsidRDefault="00F477E0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A2119D" w:rsidRPr="00B32AE0" w:rsidRDefault="00756A9F" w:rsidP="00554414">
      <w:pPr>
        <w:pStyle w:val="Heading2"/>
      </w:pPr>
      <w:bookmarkStart w:id="16" w:name="_Toc266353750"/>
      <w:r w:rsidRPr="00B32AE0">
        <w:t>1.1 Justificação do tema</w:t>
      </w:r>
      <w:bookmarkEnd w:id="16"/>
    </w:p>
    <w:p w:rsidR="00265FAB" w:rsidRPr="00B32AE0" w:rsidRDefault="00265FAB" w:rsidP="00B151D1">
      <w:r w:rsidRPr="00B32AE0">
        <w:t>A Mcel é uma empresa de telecomunicações em Moçambique, esta</w:t>
      </w:r>
      <w:r w:rsidR="00AB793E" w:rsidRPr="00B32AE0">
        <w:t xml:space="preserve"> operacional a mais de 17 anos, c</w:t>
      </w:r>
      <w:r w:rsidRPr="00B32AE0">
        <w:t xml:space="preserve">om o seu desenvolvimento possui uma cobertura </w:t>
      </w:r>
      <w:r w:rsidR="00AB793E" w:rsidRPr="00B32AE0">
        <w:t xml:space="preserve">por quase </w:t>
      </w:r>
      <w:r w:rsidRPr="00B32AE0">
        <w:t>todo país, até o momento possui mais de 1700 antenas distribu</w:t>
      </w:r>
      <w:r w:rsidR="005E557E" w:rsidRPr="00B32AE0">
        <w:t>ídas</w:t>
      </w:r>
      <w:r w:rsidRPr="00B32AE0">
        <w:t>.</w:t>
      </w:r>
    </w:p>
    <w:p w:rsidR="00E87F6C" w:rsidRPr="00B32AE0" w:rsidRDefault="00265FAB" w:rsidP="00B151D1">
      <w:r w:rsidRPr="00B32AE0">
        <w:t xml:space="preserve">A Mcel possui uma cadeia de distribuição </w:t>
      </w:r>
      <w:r w:rsidR="00AB618D" w:rsidRPr="00B32AE0">
        <w:t>dos seus serviços, desde recargas a pacotes iniciais, mas antes de distribuir é necessário saber onde ex</w:t>
      </w:r>
      <w:r w:rsidR="005E557E" w:rsidRPr="00B32AE0">
        <w:t>iste necessidade e ou procura de</w:t>
      </w:r>
      <w:r w:rsidR="00AB618D" w:rsidRPr="00B32AE0">
        <w:t xml:space="preserve"> </w:t>
      </w:r>
      <w:r w:rsidR="005E557E" w:rsidRPr="00B32AE0">
        <w:t xml:space="preserve">tais </w:t>
      </w:r>
      <w:r w:rsidR="00AB618D" w:rsidRPr="00B32AE0">
        <w:t>serviço</w:t>
      </w:r>
      <w:r w:rsidR="005E557E" w:rsidRPr="00B32AE0">
        <w:t>s</w:t>
      </w:r>
      <w:r w:rsidR="00AB618D" w:rsidRPr="00B32AE0">
        <w:t>. Assim a Mcel possui um grupo de técnicos de distribuição e retalho</w:t>
      </w:r>
      <w:r w:rsidR="00B151D1" w:rsidRPr="00B32AE0">
        <w:t>, que uma das suas funções é a de distribuição e recolha de inquéritos, inquéritos que são a base actual que Mcel encontrou para ter conhecimento sobre a aceitação de seus produtos pelo mercado.</w:t>
      </w:r>
    </w:p>
    <w:p w:rsidR="00E87F6C" w:rsidRPr="00B32AE0" w:rsidRDefault="00E87F6C" w:rsidP="00B151D1">
      <w:r w:rsidRPr="00B32AE0">
        <w:t xml:space="preserve">Os dados dos inquéritos são processados e por fim a 2 meses a Mcel tem as estatísticas do uso dos serviços. Assim os gestores da mcel podem realizar decisões com base nos resultados obtidos. Mas a pura realidade </w:t>
      </w:r>
      <w:r w:rsidR="00E870D4" w:rsidRPr="00B32AE0">
        <w:t xml:space="preserve">é </w:t>
      </w:r>
      <w:r w:rsidR="005E557E" w:rsidRPr="00B32AE0">
        <w:t xml:space="preserve">que </w:t>
      </w:r>
      <w:r w:rsidR="00E870D4" w:rsidRPr="00B32AE0">
        <w:t xml:space="preserve">o uso de inquéritos provou ser uma forma não eficaz de para obtenção dos resultados </w:t>
      </w:r>
      <w:bookmarkStart w:id="17" w:name="_GoBack"/>
      <w:bookmarkEnd w:id="17"/>
      <w:r w:rsidR="00E870D4" w:rsidRPr="00B32AE0">
        <w:t xml:space="preserve">em </w:t>
      </w:r>
      <w:r w:rsidR="00B32AE0">
        <w:t>tempo real,</w:t>
      </w:r>
      <w:r w:rsidR="00AB793E" w:rsidRPr="00B32AE0">
        <w:t xml:space="preserve"> realísticos</w:t>
      </w:r>
      <w:r w:rsidR="00B32AE0">
        <w:t xml:space="preserve"> que consigam satisfazer as seguintes questões:</w:t>
      </w:r>
    </w:p>
    <w:p w:rsidR="00AB793E" w:rsidRPr="00B32AE0" w:rsidRDefault="00AB793E" w:rsidP="00AB793E">
      <w:pPr>
        <w:pStyle w:val="ListParagraph"/>
        <w:numPr>
          <w:ilvl w:val="0"/>
          <w:numId w:val="6"/>
        </w:numPr>
        <w:rPr>
          <w:lang w:val="pt-PT"/>
        </w:rPr>
      </w:pPr>
      <w:proofErr w:type="gramStart"/>
      <w:r w:rsidRPr="00B32AE0">
        <w:rPr>
          <w:lang w:val="pt-PT"/>
        </w:rPr>
        <w:t xml:space="preserve">Quantos </w:t>
      </w:r>
      <w:r w:rsidR="005D1057">
        <w:rPr>
          <w:lang w:val="pt-PT"/>
        </w:rPr>
        <w:t xml:space="preserve"> e</w:t>
      </w:r>
      <w:proofErr w:type="gramEnd"/>
      <w:r w:rsidR="005D1057">
        <w:rPr>
          <w:lang w:val="pt-PT"/>
        </w:rPr>
        <w:t xml:space="preserve"> de valor de </w:t>
      </w:r>
      <w:proofErr w:type="spellStart"/>
      <w:r w:rsidRPr="00B32AE0">
        <w:rPr>
          <w:lang w:val="pt-PT"/>
        </w:rPr>
        <w:t>TopUps</w:t>
      </w:r>
      <w:proofErr w:type="spellEnd"/>
      <w:r w:rsidRPr="00B32AE0">
        <w:rPr>
          <w:lang w:val="pt-PT"/>
        </w:rPr>
        <w:t xml:space="preserve"> foram realizados por célula;</w:t>
      </w:r>
    </w:p>
    <w:p w:rsidR="00AB793E" w:rsidRPr="00B32AE0" w:rsidRDefault="00AB793E" w:rsidP="00AB793E">
      <w:pPr>
        <w:pStyle w:val="ListParagraph"/>
        <w:numPr>
          <w:ilvl w:val="0"/>
          <w:numId w:val="6"/>
        </w:numPr>
        <w:rPr>
          <w:lang w:val="pt-PT"/>
        </w:rPr>
      </w:pPr>
      <w:r w:rsidRPr="00B32AE0">
        <w:rPr>
          <w:lang w:val="pt-PT"/>
        </w:rPr>
        <w:t xml:space="preserve">Quantos pacotes </w:t>
      </w:r>
      <w:r w:rsidRPr="00B32AE0">
        <w:rPr>
          <w:lang w:val="pt-PT"/>
        </w:rPr>
        <w:t>iniciais</w:t>
      </w:r>
      <w:r w:rsidRPr="00B32AE0">
        <w:rPr>
          <w:lang w:val="pt-PT"/>
        </w:rPr>
        <w:t xml:space="preserve"> foram a</w:t>
      </w:r>
      <w:r w:rsidRPr="00B32AE0">
        <w:rPr>
          <w:lang w:val="pt-PT"/>
        </w:rPr>
        <w:t>ctivados</w:t>
      </w:r>
      <w:r w:rsidRPr="00B32AE0">
        <w:rPr>
          <w:lang w:val="pt-PT"/>
        </w:rPr>
        <w:t xml:space="preserve"> por </w:t>
      </w:r>
      <w:r w:rsidR="00B32AE0" w:rsidRPr="00B32AE0">
        <w:rPr>
          <w:lang w:val="pt-PT"/>
        </w:rPr>
        <w:t>célula</w:t>
      </w:r>
      <w:r w:rsidRPr="00B32AE0">
        <w:rPr>
          <w:lang w:val="pt-PT"/>
        </w:rPr>
        <w:t>;</w:t>
      </w:r>
    </w:p>
    <w:p w:rsidR="00AB793E" w:rsidRPr="00B32AE0" w:rsidRDefault="00AB793E" w:rsidP="00AB793E">
      <w:pPr>
        <w:pStyle w:val="ListParagraph"/>
        <w:numPr>
          <w:ilvl w:val="0"/>
          <w:numId w:val="6"/>
        </w:numPr>
        <w:rPr>
          <w:lang w:val="pt-PT"/>
        </w:rPr>
      </w:pPr>
      <w:r w:rsidRPr="00B32AE0">
        <w:rPr>
          <w:lang w:val="pt-PT"/>
        </w:rPr>
        <w:t xml:space="preserve">Tráfego através da medição de </w:t>
      </w:r>
      <w:proofErr w:type="spellStart"/>
      <w:r w:rsidRPr="00B32AE0">
        <w:rPr>
          <w:lang w:val="pt-PT"/>
        </w:rPr>
        <w:t>Erlags</w:t>
      </w:r>
      <w:proofErr w:type="spellEnd"/>
      <w:r w:rsidRPr="00B32AE0">
        <w:rPr>
          <w:lang w:val="pt-PT"/>
        </w:rPr>
        <w:t xml:space="preserve"> </w:t>
      </w:r>
      <w:r w:rsidRPr="00B32AE0">
        <w:rPr>
          <w:lang w:val="pt-PT"/>
        </w:rPr>
        <w:t xml:space="preserve">por </w:t>
      </w:r>
      <w:r w:rsidR="00B32AE0" w:rsidRPr="00B32AE0">
        <w:rPr>
          <w:lang w:val="pt-PT"/>
        </w:rPr>
        <w:t>célula</w:t>
      </w:r>
    </w:p>
    <w:p w:rsidR="00AB793E" w:rsidRPr="00B32AE0" w:rsidRDefault="00AB793E" w:rsidP="00AB793E">
      <w:pPr>
        <w:pStyle w:val="ListParagraph"/>
        <w:numPr>
          <w:ilvl w:val="0"/>
          <w:numId w:val="6"/>
        </w:numPr>
        <w:rPr>
          <w:lang w:val="pt-PT"/>
        </w:rPr>
      </w:pPr>
      <w:r w:rsidRPr="00B32AE0">
        <w:rPr>
          <w:lang w:val="pt-PT"/>
        </w:rPr>
        <w:t>Quanto de receita faz uma célula por semana</w:t>
      </w:r>
      <w:r w:rsidRPr="00B32AE0">
        <w:rPr>
          <w:lang w:val="pt-PT"/>
        </w:rPr>
        <w:t>;</w:t>
      </w:r>
    </w:p>
    <w:p w:rsidR="00AB793E" w:rsidRPr="00B32AE0" w:rsidRDefault="00AB793E" w:rsidP="007953C8">
      <w:pPr>
        <w:pStyle w:val="ListParagraph"/>
        <w:numPr>
          <w:ilvl w:val="0"/>
          <w:numId w:val="6"/>
        </w:numPr>
        <w:rPr>
          <w:lang w:val="pt-PT"/>
        </w:rPr>
      </w:pPr>
      <w:r w:rsidRPr="00B32AE0">
        <w:rPr>
          <w:lang w:val="pt-PT"/>
        </w:rPr>
        <w:t>Diferenciação de informação de dados e voz por célula.</w:t>
      </w:r>
    </w:p>
    <w:p w:rsidR="00DE1406" w:rsidRPr="00610081" w:rsidRDefault="00AB793E" w:rsidP="00610081">
      <w:r w:rsidRPr="00B32AE0">
        <w:t xml:space="preserve">Com o </w:t>
      </w:r>
      <w:r w:rsidRPr="00B32AE0">
        <w:t xml:space="preserve">aumento concorrencial </w:t>
      </w:r>
      <w:r w:rsidRPr="00B32AE0">
        <w:t>a Mcel identificou</w:t>
      </w:r>
      <w:r w:rsidRPr="00B32AE0">
        <w:t xml:space="preserve"> a necessidade </w:t>
      </w:r>
      <w:r w:rsidRPr="00B32AE0">
        <w:t xml:space="preserve">de </w:t>
      </w:r>
      <w:r w:rsidRPr="00B32AE0">
        <w:t xml:space="preserve">possuir uma solução que, em tempo real, alerte para a existência de produto no mercado com base num sistema automático de alarmística e que possibilite o desenvolvimento de acções </w:t>
      </w:r>
      <w:r w:rsidRPr="00B32AE0">
        <w:t>imediatas para</w:t>
      </w:r>
      <w:r w:rsidRPr="00B32AE0">
        <w:t xml:space="preserve"> garantir a colocação de produto no mercado.</w:t>
      </w:r>
    </w:p>
    <w:p w:rsidR="00DE1406" w:rsidRPr="00B32AE0" w:rsidRDefault="00DE1406" w:rsidP="00554414">
      <w:pPr>
        <w:spacing w:before="0" w:after="0"/>
        <w:jc w:val="left"/>
      </w:pPr>
    </w:p>
    <w:p w:rsidR="0007179D" w:rsidRPr="00B32AE0" w:rsidRDefault="0007179D" w:rsidP="00554414">
      <w:pPr>
        <w:spacing w:before="0" w:after="0"/>
        <w:jc w:val="left"/>
        <w:rPr>
          <w:color w:val="FF0000"/>
        </w:rPr>
      </w:pPr>
      <w:r w:rsidRPr="00B32AE0">
        <w:rPr>
          <w:color w:val="FF0000"/>
        </w:rPr>
        <w:t xml:space="preserve">- </w:t>
      </w:r>
      <w:r w:rsidR="008C253F" w:rsidRPr="00B32AE0">
        <w:rPr>
          <w:color w:val="FF0000"/>
        </w:rPr>
        <w:t>A</w:t>
      </w:r>
      <w:r w:rsidRPr="00B32AE0">
        <w:rPr>
          <w:color w:val="FF0000"/>
        </w:rPr>
        <w:t xml:space="preserve"> importância </w:t>
      </w:r>
      <w:r w:rsidR="00170659" w:rsidRPr="00B32AE0">
        <w:rPr>
          <w:color w:val="FF0000"/>
        </w:rPr>
        <w:t>ou razões que motiva</w:t>
      </w:r>
      <w:r w:rsidR="008C253F" w:rsidRPr="00B32AE0">
        <w:rPr>
          <w:color w:val="FF0000"/>
        </w:rPr>
        <w:t>m</w:t>
      </w:r>
      <w:r w:rsidR="00170659" w:rsidRPr="00B32AE0">
        <w:rPr>
          <w:color w:val="FF0000"/>
        </w:rPr>
        <w:t xml:space="preserve"> o estudo:</w:t>
      </w:r>
    </w:p>
    <w:p w:rsidR="00170659" w:rsidRPr="00B32AE0" w:rsidRDefault="00170659" w:rsidP="00C00AA1">
      <w:pPr>
        <w:numPr>
          <w:ilvl w:val="0"/>
          <w:numId w:val="4"/>
        </w:numPr>
        <w:spacing w:before="0" w:after="0"/>
        <w:jc w:val="left"/>
        <w:rPr>
          <w:color w:val="FF0000"/>
        </w:rPr>
      </w:pPr>
      <w:r w:rsidRPr="00B32AE0">
        <w:rPr>
          <w:color w:val="FF0000"/>
        </w:rPr>
        <w:t>Conveniência</w:t>
      </w:r>
      <w:r w:rsidR="008C253F" w:rsidRPr="00B32AE0">
        <w:rPr>
          <w:color w:val="FF0000"/>
        </w:rPr>
        <w:t xml:space="preserve"> (</w:t>
      </w:r>
      <w:r w:rsidR="00405A22" w:rsidRPr="00B32AE0">
        <w:rPr>
          <w:color w:val="FF0000"/>
        </w:rPr>
        <w:t>p</w:t>
      </w:r>
      <w:r w:rsidR="008C253F" w:rsidRPr="00B32AE0">
        <w:rPr>
          <w:color w:val="FF0000"/>
        </w:rPr>
        <w:t>ara que serve?)</w:t>
      </w:r>
    </w:p>
    <w:p w:rsidR="00170659" w:rsidRPr="00B32AE0" w:rsidRDefault="00170659" w:rsidP="00C00AA1">
      <w:pPr>
        <w:numPr>
          <w:ilvl w:val="0"/>
          <w:numId w:val="4"/>
        </w:numPr>
        <w:spacing w:before="0" w:after="0"/>
        <w:jc w:val="left"/>
        <w:rPr>
          <w:color w:val="FF0000"/>
        </w:rPr>
      </w:pPr>
      <w:r w:rsidRPr="00B32AE0">
        <w:rPr>
          <w:color w:val="FF0000"/>
        </w:rPr>
        <w:t>Relevância social</w:t>
      </w:r>
      <w:r w:rsidR="008C253F" w:rsidRPr="00B32AE0">
        <w:rPr>
          <w:color w:val="FF0000"/>
        </w:rPr>
        <w:t xml:space="preserve"> (</w:t>
      </w:r>
      <w:r w:rsidR="00405A22" w:rsidRPr="00B32AE0">
        <w:rPr>
          <w:color w:val="FF0000"/>
        </w:rPr>
        <w:t>q</w:t>
      </w:r>
      <w:r w:rsidR="008C253F" w:rsidRPr="00B32AE0">
        <w:rPr>
          <w:color w:val="FF0000"/>
        </w:rPr>
        <w:t>ue alcance social tem</w:t>
      </w:r>
      <w:r w:rsidR="00D5123E" w:rsidRPr="00B32AE0">
        <w:rPr>
          <w:color w:val="FF0000"/>
        </w:rPr>
        <w:t>?</w:t>
      </w:r>
      <w:r w:rsidR="008C253F" w:rsidRPr="00B32AE0">
        <w:rPr>
          <w:color w:val="FF0000"/>
        </w:rPr>
        <w:t>)</w:t>
      </w:r>
    </w:p>
    <w:p w:rsidR="00170659" w:rsidRPr="00B32AE0" w:rsidRDefault="00170659" w:rsidP="00C00AA1">
      <w:pPr>
        <w:numPr>
          <w:ilvl w:val="0"/>
          <w:numId w:val="4"/>
        </w:numPr>
        <w:spacing w:before="0" w:after="0"/>
        <w:jc w:val="left"/>
        <w:rPr>
          <w:color w:val="FF0000"/>
        </w:rPr>
      </w:pPr>
      <w:r w:rsidRPr="00B32AE0">
        <w:rPr>
          <w:color w:val="FF0000"/>
        </w:rPr>
        <w:t>Implicações práticas</w:t>
      </w:r>
      <w:r w:rsidR="008C253F" w:rsidRPr="00B32AE0">
        <w:rPr>
          <w:color w:val="FF0000"/>
        </w:rPr>
        <w:t xml:space="preserve"> (resolve algum problema?)</w:t>
      </w:r>
    </w:p>
    <w:p w:rsidR="00170659" w:rsidRPr="00B32AE0" w:rsidRDefault="00170659" w:rsidP="00C00AA1">
      <w:pPr>
        <w:numPr>
          <w:ilvl w:val="0"/>
          <w:numId w:val="4"/>
        </w:numPr>
        <w:spacing w:before="0" w:after="0"/>
        <w:jc w:val="left"/>
        <w:rPr>
          <w:color w:val="FF0000"/>
        </w:rPr>
      </w:pPr>
      <w:r w:rsidRPr="00B32AE0">
        <w:rPr>
          <w:color w:val="FF0000"/>
        </w:rPr>
        <w:t>Valor teórico (</w:t>
      </w:r>
      <w:r w:rsidR="00405A22" w:rsidRPr="00B32AE0">
        <w:rPr>
          <w:color w:val="FF0000"/>
        </w:rPr>
        <w:t>o</w:t>
      </w:r>
      <w:r w:rsidR="008C253F" w:rsidRPr="00B32AE0">
        <w:rPr>
          <w:color w:val="FF0000"/>
        </w:rPr>
        <w:t xml:space="preserve"> que se espera?</w:t>
      </w:r>
      <w:r w:rsidR="00856DD4" w:rsidRPr="00B32AE0">
        <w:rPr>
          <w:color w:val="FF0000"/>
        </w:rPr>
        <w:t>)</w:t>
      </w:r>
    </w:p>
    <w:p w:rsidR="00170659" w:rsidRPr="00B32AE0" w:rsidRDefault="00170659" w:rsidP="00C00AA1">
      <w:pPr>
        <w:numPr>
          <w:ilvl w:val="0"/>
          <w:numId w:val="4"/>
        </w:numPr>
        <w:spacing w:before="0" w:after="0"/>
        <w:jc w:val="left"/>
        <w:rPr>
          <w:color w:val="FF0000"/>
        </w:rPr>
      </w:pPr>
      <w:r w:rsidRPr="00B32AE0">
        <w:rPr>
          <w:color w:val="FF0000"/>
        </w:rPr>
        <w:lastRenderedPageBreak/>
        <w:t>Unidade metodológica (em que ajuda?)</w:t>
      </w:r>
    </w:p>
    <w:p w:rsidR="00A2119D" w:rsidRPr="00B32AE0" w:rsidRDefault="00A2119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756A9F" w:rsidRPr="00B32AE0" w:rsidRDefault="00756A9F" w:rsidP="00554414">
      <w:pPr>
        <w:pStyle w:val="Heading2"/>
      </w:pPr>
      <w:bookmarkStart w:id="18" w:name="_Toc266353751"/>
      <w:r w:rsidRPr="00B32AE0">
        <w:t>1.2 Desenho teórico</w:t>
      </w:r>
      <w:bookmarkEnd w:id="18"/>
    </w:p>
    <w:p w:rsidR="00756A9F" w:rsidRPr="00B32AE0" w:rsidRDefault="0007179D" w:rsidP="00554414">
      <w:pPr>
        <w:pStyle w:val="Title"/>
        <w:spacing w:before="0" w:after="0"/>
        <w:jc w:val="both"/>
        <w:rPr>
          <w:rFonts w:cs="Times New Roman"/>
          <w:b w:val="0"/>
          <w:color w:val="FF0000"/>
          <w:sz w:val="24"/>
          <w:szCs w:val="24"/>
        </w:rPr>
      </w:pPr>
      <w:r w:rsidRPr="00B32AE0">
        <w:rPr>
          <w:rFonts w:cs="Times New Roman"/>
          <w:b w:val="0"/>
          <w:color w:val="FF0000"/>
          <w:sz w:val="24"/>
          <w:szCs w:val="24"/>
        </w:rPr>
        <w:t xml:space="preserve">Nesta secção o autor deve apresentar </w:t>
      </w:r>
      <w:r w:rsidR="00170659" w:rsidRPr="00B32AE0">
        <w:rPr>
          <w:rFonts w:cs="Times New Roman"/>
          <w:b w:val="0"/>
          <w:color w:val="FF0000"/>
          <w:sz w:val="24"/>
          <w:szCs w:val="24"/>
        </w:rPr>
        <w:t xml:space="preserve">sucintamente </w:t>
      </w:r>
      <w:r w:rsidRPr="00B32AE0">
        <w:rPr>
          <w:rFonts w:cs="Times New Roman"/>
          <w:b w:val="0"/>
          <w:color w:val="FF0000"/>
          <w:sz w:val="24"/>
          <w:szCs w:val="24"/>
        </w:rPr>
        <w:t xml:space="preserve">os seguintes elementos do </w:t>
      </w:r>
      <w:proofErr w:type="spellStart"/>
      <w:r w:rsidRPr="00B32AE0">
        <w:rPr>
          <w:rFonts w:cs="Times New Roman"/>
          <w:b w:val="0"/>
          <w:color w:val="FF0000"/>
          <w:sz w:val="24"/>
          <w:szCs w:val="24"/>
        </w:rPr>
        <w:t>projecto</w:t>
      </w:r>
      <w:proofErr w:type="spellEnd"/>
      <w:r w:rsidRPr="00B32AE0">
        <w:rPr>
          <w:rFonts w:cs="Times New Roman"/>
          <w:b w:val="0"/>
          <w:color w:val="FF0000"/>
          <w:sz w:val="24"/>
          <w:szCs w:val="24"/>
        </w:rPr>
        <w:t xml:space="preserve"> de investigação:</w:t>
      </w:r>
    </w:p>
    <w:p w:rsidR="00170659" w:rsidRPr="00B32AE0" w:rsidRDefault="0007179D" w:rsidP="00C00AA1">
      <w:pPr>
        <w:pStyle w:val="Title"/>
        <w:numPr>
          <w:ilvl w:val="0"/>
          <w:numId w:val="3"/>
        </w:numPr>
        <w:spacing w:before="0" w:after="0"/>
        <w:jc w:val="both"/>
        <w:rPr>
          <w:rFonts w:cs="Times New Roman"/>
          <w:b w:val="0"/>
          <w:color w:val="FF0000"/>
          <w:sz w:val="24"/>
          <w:szCs w:val="24"/>
        </w:rPr>
      </w:pPr>
      <w:r w:rsidRPr="00B32AE0">
        <w:rPr>
          <w:rFonts w:cs="Times New Roman"/>
          <w:b w:val="0"/>
          <w:color w:val="FF0000"/>
          <w:sz w:val="24"/>
          <w:szCs w:val="24"/>
        </w:rPr>
        <w:t>Problemática (</w:t>
      </w:r>
      <w:proofErr w:type="spellStart"/>
      <w:r w:rsidR="00405A22" w:rsidRPr="00B32AE0">
        <w:rPr>
          <w:rFonts w:cs="Times New Roman"/>
          <w:b w:val="0"/>
          <w:color w:val="FF0000"/>
          <w:sz w:val="24"/>
          <w:szCs w:val="24"/>
        </w:rPr>
        <w:t>p</w:t>
      </w:r>
      <w:r w:rsidRPr="00B32AE0">
        <w:rPr>
          <w:rFonts w:cs="Times New Roman"/>
          <w:b w:val="0"/>
          <w:color w:val="FF0000"/>
          <w:sz w:val="24"/>
          <w:szCs w:val="24"/>
        </w:rPr>
        <w:t>ercepção</w:t>
      </w:r>
      <w:proofErr w:type="spellEnd"/>
      <w:r w:rsidRPr="00B32AE0">
        <w:rPr>
          <w:rFonts w:cs="Times New Roman"/>
          <w:b w:val="0"/>
          <w:color w:val="FF0000"/>
          <w:sz w:val="24"/>
          <w:szCs w:val="24"/>
        </w:rPr>
        <w:t xml:space="preserve"> das </w:t>
      </w:r>
      <w:proofErr w:type="spellStart"/>
      <w:r w:rsidRPr="00B32AE0">
        <w:rPr>
          <w:rFonts w:cs="Times New Roman"/>
          <w:b w:val="0"/>
          <w:color w:val="FF0000"/>
          <w:sz w:val="24"/>
          <w:szCs w:val="24"/>
        </w:rPr>
        <w:t>deficiêcias</w:t>
      </w:r>
      <w:proofErr w:type="spellEnd"/>
      <w:r w:rsidRPr="00B32AE0">
        <w:rPr>
          <w:rFonts w:cs="Times New Roman"/>
          <w:b w:val="0"/>
          <w:color w:val="FF0000"/>
          <w:sz w:val="24"/>
          <w:szCs w:val="24"/>
        </w:rPr>
        <w:t>, limitações e car</w:t>
      </w:r>
      <w:r w:rsidR="00170659" w:rsidRPr="00B32AE0">
        <w:rPr>
          <w:rFonts w:cs="Times New Roman"/>
          <w:b w:val="0"/>
          <w:color w:val="FF0000"/>
          <w:sz w:val="24"/>
          <w:szCs w:val="24"/>
        </w:rPr>
        <w:t>ê</w:t>
      </w:r>
      <w:r w:rsidRPr="00B32AE0">
        <w:rPr>
          <w:rFonts w:cs="Times New Roman"/>
          <w:b w:val="0"/>
          <w:color w:val="FF0000"/>
          <w:sz w:val="24"/>
          <w:szCs w:val="24"/>
        </w:rPr>
        <w:t>ncias da realidad</w:t>
      </w:r>
      <w:r w:rsidR="00170659" w:rsidRPr="00B32AE0">
        <w:rPr>
          <w:rFonts w:cs="Times New Roman"/>
          <w:b w:val="0"/>
          <w:color w:val="FF0000"/>
          <w:sz w:val="24"/>
          <w:szCs w:val="24"/>
        </w:rPr>
        <w:t>e</w:t>
      </w:r>
      <w:r w:rsidRPr="00B32AE0">
        <w:rPr>
          <w:rFonts w:cs="Times New Roman"/>
          <w:b w:val="0"/>
          <w:color w:val="FF0000"/>
          <w:sz w:val="24"/>
          <w:szCs w:val="24"/>
        </w:rPr>
        <w:t>),</w:t>
      </w:r>
    </w:p>
    <w:p w:rsidR="0007179D" w:rsidRPr="00B32AE0" w:rsidRDefault="00170659" w:rsidP="00C00AA1">
      <w:pPr>
        <w:pStyle w:val="Title"/>
        <w:numPr>
          <w:ilvl w:val="0"/>
          <w:numId w:val="3"/>
        </w:numPr>
        <w:spacing w:before="0" w:after="0"/>
        <w:jc w:val="both"/>
        <w:rPr>
          <w:rFonts w:cs="Times New Roman"/>
          <w:b w:val="0"/>
          <w:color w:val="FF0000"/>
          <w:sz w:val="24"/>
          <w:szCs w:val="24"/>
        </w:rPr>
      </w:pPr>
      <w:r w:rsidRPr="00B32AE0">
        <w:rPr>
          <w:rFonts w:cs="Times New Roman"/>
          <w:b w:val="0"/>
          <w:color w:val="FF0000"/>
          <w:sz w:val="24"/>
          <w:szCs w:val="24"/>
        </w:rPr>
        <w:t>P</w:t>
      </w:r>
      <w:r w:rsidR="0007179D" w:rsidRPr="00B32AE0">
        <w:rPr>
          <w:rFonts w:cs="Times New Roman"/>
          <w:b w:val="0"/>
          <w:color w:val="FF0000"/>
          <w:sz w:val="24"/>
          <w:szCs w:val="24"/>
        </w:rPr>
        <w:t>roblema</w:t>
      </w:r>
      <w:r w:rsidRPr="00B32AE0">
        <w:rPr>
          <w:rFonts w:cs="Times New Roman"/>
          <w:b w:val="0"/>
          <w:color w:val="FF0000"/>
          <w:sz w:val="24"/>
          <w:szCs w:val="24"/>
        </w:rPr>
        <w:t xml:space="preserve"> (</w:t>
      </w:r>
      <w:r w:rsidR="00405A22" w:rsidRPr="00B32AE0">
        <w:rPr>
          <w:rFonts w:cs="Times New Roman"/>
          <w:b w:val="0"/>
          <w:color w:val="FF0000"/>
          <w:sz w:val="24"/>
          <w:szCs w:val="24"/>
        </w:rPr>
        <w:t>a</w:t>
      </w:r>
      <w:r w:rsidRPr="00B32AE0">
        <w:rPr>
          <w:rFonts w:cs="Times New Roman"/>
          <w:b w:val="0"/>
          <w:color w:val="FF0000"/>
          <w:sz w:val="24"/>
          <w:szCs w:val="24"/>
        </w:rPr>
        <w:t>bstração da problemática</w:t>
      </w:r>
      <w:r w:rsidR="0007179D" w:rsidRPr="00B32AE0">
        <w:rPr>
          <w:rFonts w:cs="Times New Roman"/>
          <w:b w:val="0"/>
          <w:color w:val="FF0000"/>
          <w:sz w:val="24"/>
          <w:szCs w:val="24"/>
        </w:rPr>
        <w:t>,</w:t>
      </w:r>
      <w:r w:rsidRPr="00B32AE0">
        <w:rPr>
          <w:rFonts w:cs="Times New Roman"/>
          <w:b w:val="0"/>
          <w:color w:val="FF0000"/>
          <w:sz w:val="24"/>
          <w:szCs w:val="24"/>
        </w:rPr>
        <w:t xml:space="preserve"> em forma interrogativa ou descritiva)</w:t>
      </w:r>
      <w:r w:rsidR="0007179D" w:rsidRPr="00B32AE0">
        <w:rPr>
          <w:rFonts w:cs="Times New Roman"/>
          <w:b w:val="0"/>
          <w:color w:val="FF0000"/>
          <w:sz w:val="24"/>
          <w:szCs w:val="24"/>
        </w:rPr>
        <w:t xml:space="preserve"> </w:t>
      </w:r>
    </w:p>
    <w:p w:rsidR="00170659" w:rsidRPr="00B32AE0" w:rsidRDefault="00170659" w:rsidP="00C00AA1">
      <w:pPr>
        <w:pStyle w:val="Title"/>
        <w:numPr>
          <w:ilvl w:val="0"/>
          <w:numId w:val="3"/>
        </w:numPr>
        <w:spacing w:before="0" w:after="0"/>
        <w:jc w:val="both"/>
        <w:rPr>
          <w:rFonts w:cs="Times New Roman"/>
          <w:b w:val="0"/>
          <w:color w:val="FF0000"/>
          <w:sz w:val="24"/>
          <w:szCs w:val="24"/>
        </w:rPr>
      </w:pPr>
      <w:proofErr w:type="spellStart"/>
      <w:r w:rsidRPr="00B32AE0">
        <w:rPr>
          <w:rFonts w:cs="Times New Roman"/>
          <w:b w:val="0"/>
          <w:color w:val="FF0000"/>
          <w:sz w:val="24"/>
          <w:szCs w:val="24"/>
        </w:rPr>
        <w:t>Objecto</w:t>
      </w:r>
      <w:proofErr w:type="spellEnd"/>
      <w:r w:rsidRPr="00B32AE0">
        <w:rPr>
          <w:rFonts w:cs="Times New Roman"/>
          <w:b w:val="0"/>
          <w:color w:val="FF0000"/>
          <w:sz w:val="24"/>
          <w:szCs w:val="24"/>
        </w:rPr>
        <w:t xml:space="preserve"> (</w:t>
      </w:r>
      <w:r w:rsidR="00405A22" w:rsidRPr="00B32AE0">
        <w:rPr>
          <w:rFonts w:cs="Times New Roman"/>
          <w:b w:val="0"/>
          <w:color w:val="FF0000"/>
          <w:sz w:val="24"/>
          <w:szCs w:val="24"/>
        </w:rPr>
        <w:t>o</w:t>
      </w:r>
      <w:r w:rsidRPr="00B32AE0">
        <w:rPr>
          <w:rFonts w:cs="Times New Roman"/>
          <w:b w:val="0"/>
          <w:color w:val="FF0000"/>
          <w:sz w:val="24"/>
          <w:szCs w:val="24"/>
        </w:rPr>
        <w:t xml:space="preserve"> núcleo essencial do problema, em forma de </w:t>
      </w:r>
      <w:proofErr w:type="spellStart"/>
      <w:r w:rsidRPr="00B32AE0">
        <w:rPr>
          <w:rFonts w:cs="Times New Roman"/>
          <w:b w:val="0"/>
          <w:color w:val="FF0000"/>
          <w:sz w:val="24"/>
          <w:szCs w:val="24"/>
        </w:rPr>
        <w:t>circunstâcia</w:t>
      </w:r>
      <w:proofErr w:type="spellEnd"/>
      <w:r w:rsidRPr="00B32AE0">
        <w:rPr>
          <w:rFonts w:cs="Times New Roman"/>
          <w:b w:val="0"/>
          <w:color w:val="FF0000"/>
          <w:sz w:val="24"/>
          <w:szCs w:val="24"/>
        </w:rPr>
        <w:t xml:space="preserve"> da realidade que se abstrai)</w:t>
      </w:r>
    </w:p>
    <w:p w:rsidR="00170659" w:rsidRPr="00B32AE0" w:rsidRDefault="00170659" w:rsidP="00C00AA1">
      <w:pPr>
        <w:pStyle w:val="Title"/>
        <w:numPr>
          <w:ilvl w:val="0"/>
          <w:numId w:val="3"/>
        </w:numPr>
        <w:spacing w:before="0" w:after="0"/>
        <w:jc w:val="both"/>
        <w:rPr>
          <w:rFonts w:cs="Times New Roman"/>
          <w:b w:val="0"/>
          <w:color w:val="FF0000"/>
          <w:sz w:val="24"/>
          <w:szCs w:val="24"/>
        </w:rPr>
      </w:pPr>
      <w:proofErr w:type="spellStart"/>
      <w:r w:rsidRPr="00B32AE0">
        <w:rPr>
          <w:rFonts w:cs="Times New Roman"/>
          <w:b w:val="0"/>
          <w:color w:val="FF0000"/>
          <w:sz w:val="24"/>
          <w:szCs w:val="24"/>
        </w:rPr>
        <w:t>Objectivo</w:t>
      </w:r>
      <w:proofErr w:type="spellEnd"/>
      <w:r w:rsidRPr="00B32AE0">
        <w:rPr>
          <w:rFonts w:cs="Times New Roman"/>
          <w:b w:val="0"/>
          <w:color w:val="FF0000"/>
          <w:sz w:val="24"/>
          <w:szCs w:val="24"/>
        </w:rPr>
        <w:t xml:space="preserve"> (</w:t>
      </w:r>
      <w:r w:rsidR="00405A22" w:rsidRPr="00B32AE0">
        <w:rPr>
          <w:rFonts w:cs="Times New Roman"/>
          <w:b w:val="0"/>
          <w:color w:val="FF0000"/>
          <w:sz w:val="24"/>
          <w:szCs w:val="24"/>
        </w:rPr>
        <w:t>p</w:t>
      </w:r>
      <w:r w:rsidRPr="00B32AE0">
        <w:rPr>
          <w:rFonts w:cs="Times New Roman"/>
          <w:b w:val="0"/>
          <w:color w:val="FF0000"/>
          <w:sz w:val="24"/>
          <w:szCs w:val="24"/>
        </w:rPr>
        <w:t>ropósito ou meta a alcançar para solucionar o problema da investigação)</w:t>
      </w:r>
    </w:p>
    <w:p w:rsidR="008C253F" w:rsidRPr="00B32AE0" w:rsidRDefault="008C253F" w:rsidP="00C00AA1">
      <w:pPr>
        <w:pStyle w:val="Title"/>
        <w:numPr>
          <w:ilvl w:val="0"/>
          <w:numId w:val="3"/>
        </w:numPr>
        <w:spacing w:before="0" w:after="0"/>
        <w:jc w:val="both"/>
        <w:rPr>
          <w:rFonts w:cs="Times New Roman"/>
          <w:b w:val="0"/>
          <w:color w:val="FF0000"/>
          <w:sz w:val="24"/>
          <w:szCs w:val="24"/>
        </w:rPr>
      </w:pPr>
      <w:r w:rsidRPr="00B32AE0">
        <w:rPr>
          <w:rFonts w:cs="Times New Roman"/>
          <w:b w:val="0"/>
          <w:color w:val="FF0000"/>
          <w:sz w:val="24"/>
          <w:szCs w:val="24"/>
        </w:rPr>
        <w:t>Perguntas da investigação (</w:t>
      </w:r>
      <w:r w:rsidR="00405A22" w:rsidRPr="00B32AE0">
        <w:rPr>
          <w:rFonts w:cs="Times New Roman"/>
          <w:b w:val="0"/>
          <w:color w:val="FF0000"/>
          <w:sz w:val="24"/>
          <w:szCs w:val="24"/>
        </w:rPr>
        <w:t>s</w:t>
      </w:r>
      <w:r w:rsidRPr="00B32AE0">
        <w:rPr>
          <w:rFonts w:cs="Times New Roman"/>
          <w:b w:val="0"/>
          <w:color w:val="FF0000"/>
          <w:sz w:val="24"/>
          <w:szCs w:val="24"/>
        </w:rPr>
        <w:t>upressão do problema em termos concisos e concretos, expressos na forma interrogativa)</w:t>
      </w:r>
    </w:p>
    <w:p w:rsidR="00756A9F" w:rsidRPr="00B32AE0" w:rsidRDefault="00756A9F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A2119D" w:rsidRPr="00B32AE0" w:rsidRDefault="00756A9F" w:rsidP="00554414">
      <w:pPr>
        <w:pStyle w:val="Heading2"/>
      </w:pPr>
      <w:bookmarkStart w:id="19" w:name="_Toc266353752"/>
      <w:r w:rsidRPr="00B32AE0">
        <w:t xml:space="preserve">1.3 </w:t>
      </w:r>
      <w:r w:rsidR="00FA2CA8" w:rsidRPr="00B32AE0">
        <w:t>M</w:t>
      </w:r>
      <w:r w:rsidRPr="00B32AE0">
        <w:t>etodol</w:t>
      </w:r>
      <w:r w:rsidR="00FA2CA8" w:rsidRPr="00B32AE0">
        <w:t>ogia</w:t>
      </w:r>
      <w:bookmarkEnd w:id="19"/>
    </w:p>
    <w:p w:rsidR="00FA2CA8" w:rsidRPr="00B32AE0" w:rsidRDefault="00FA2CA8" w:rsidP="00554414">
      <w:pPr>
        <w:pStyle w:val="Title"/>
        <w:spacing w:before="0" w:after="0"/>
        <w:jc w:val="both"/>
        <w:rPr>
          <w:rFonts w:cs="Times New Roman"/>
          <w:b w:val="0"/>
          <w:color w:val="FF0000"/>
          <w:sz w:val="24"/>
          <w:szCs w:val="24"/>
        </w:rPr>
      </w:pPr>
      <w:r w:rsidRPr="00B32AE0">
        <w:rPr>
          <w:rFonts w:cs="Times New Roman"/>
          <w:b w:val="0"/>
          <w:color w:val="FF0000"/>
          <w:sz w:val="24"/>
          <w:szCs w:val="24"/>
        </w:rPr>
        <w:t xml:space="preserve">Nesta secção o autor deve apresentar sucintamente os seguintes elementos do </w:t>
      </w:r>
      <w:proofErr w:type="spellStart"/>
      <w:r w:rsidRPr="00B32AE0">
        <w:rPr>
          <w:rFonts w:cs="Times New Roman"/>
          <w:b w:val="0"/>
          <w:color w:val="FF0000"/>
          <w:sz w:val="24"/>
          <w:szCs w:val="24"/>
        </w:rPr>
        <w:t>projecto</w:t>
      </w:r>
      <w:proofErr w:type="spellEnd"/>
      <w:r w:rsidRPr="00B32AE0">
        <w:rPr>
          <w:rFonts w:cs="Times New Roman"/>
          <w:b w:val="0"/>
          <w:color w:val="FF0000"/>
          <w:sz w:val="24"/>
          <w:szCs w:val="24"/>
        </w:rPr>
        <w:t xml:space="preserve"> de investigação:</w:t>
      </w:r>
    </w:p>
    <w:p w:rsidR="00A2119D" w:rsidRPr="00B32AE0" w:rsidRDefault="00FA2CA8" w:rsidP="00C00AA1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FF0000"/>
          <w:szCs w:val="24"/>
        </w:rPr>
      </w:pPr>
      <w:r w:rsidRPr="00B32AE0">
        <w:rPr>
          <w:rFonts w:ascii="Times New Roman" w:hAnsi="Times New Roman" w:cs="Times New Roman"/>
          <w:color w:val="FF0000"/>
          <w:szCs w:val="24"/>
        </w:rPr>
        <w:t>Tipo de investigação (documental ou experimental),</w:t>
      </w:r>
    </w:p>
    <w:p w:rsidR="00FA2CA8" w:rsidRPr="00B32AE0" w:rsidRDefault="00FA2CA8" w:rsidP="00C00AA1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FF0000"/>
          <w:szCs w:val="24"/>
        </w:rPr>
      </w:pPr>
      <w:r w:rsidRPr="00B32AE0">
        <w:rPr>
          <w:rFonts w:ascii="Times New Roman" w:hAnsi="Times New Roman" w:cs="Times New Roman"/>
          <w:color w:val="FF0000"/>
          <w:szCs w:val="24"/>
        </w:rPr>
        <w:t>Hipótese (</w:t>
      </w:r>
      <w:r w:rsidR="00405A22" w:rsidRPr="00B32AE0">
        <w:rPr>
          <w:rFonts w:ascii="Times New Roman" w:hAnsi="Times New Roman" w:cs="Times New Roman"/>
          <w:color w:val="FF0000"/>
          <w:szCs w:val="24"/>
        </w:rPr>
        <w:t>p</w:t>
      </w:r>
      <w:r w:rsidRPr="00B32AE0">
        <w:rPr>
          <w:rFonts w:ascii="Times New Roman" w:hAnsi="Times New Roman" w:cs="Times New Roman"/>
          <w:color w:val="FF0000"/>
          <w:szCs w:val="24"/>
        </w:rPr>
        <w:t xml:space="preserve">istas de solução do problema ou suposição cientificamente fundamentada e inovadora a respeito dos componentes e suas relações que constituem o </w:t>
      </w:r>
      <w:proofErr w:type="spellStart"/>
      <w:r w:rsidRPr="00B32AE0">
        <w:rPr>
          <w:rFonts w:ascii="Times New Roman" w:hAnsi="Times New Roman" w:cs="Times New Roman"/>
          <w:color w:val="FF0000"/>
          <w:szCs w:val="24"/>
        </w:rPr>
        <w:t>objecto</w:t>
      </w:r>
      <w:proofErr w:type="spellEnd"/>
      <w:r w:rsidRPr="00B32AE0">
        <w:rPr>
          <w:rFonts w:ascii="Times New Roman" w:hAnsi="Times New Roman" w:cs="Times New Roman"/>
          <w:color w:val="FF0000"/>
          <w:szCs w:val="24"/>
        </w:rPr>
        <w:t xml:space="preserve"> da investigação e que soluciona o problema)</w:t>
      </w:r>
    </w:p>
    <w:p w:rsidR="00FA2CA8" w:rsidRPr="00B32AE0" w:rsidRDefault="00FA2CA8" w:rsidP="00C00AA1">
      <w:pPr>
        <w:pStyle w:val="BodyText"/>
        <w:numPr>
          <w:ilvl w:val="0"/>
          <w:numId w:val="5"/>
        </w:numPr>
        <w:spacing w:before="0" w:after="0" w:line="360" w:lineRule="auto"/>
        <w:rPr>
          <w:rFonts w:ascii="Times New Roman" w:hAnsi="Times New Roman" w:cs="Times New Roman"/>
          <w:color w:val="FF0000"/>
          <w:szCs w:val="24"/>
        </w:rPr>
      </w:pPr>
      <w:r w:rsidRPr="00B32AE0">
        <w:rPr>
          <w:rFonts w:ascii="Times New Roman" w:hAnsi="Times New Roman" w:cs="Times New Roman"/>
          <w:color w:val="FF0000"/>
          <w:szCs w:val="24"/>
        </w:rPr>
        <w:t>Métodos (</w:t>
      </w:r>
      <w:r w:rsidR="00405A22" w:rsidRPr="00B32AE0">
        <w:rPr>
          <w:rFonts w:ascii="Times New Roman" w:hAnsi="Times New Roman" w:cs="Times New Roman"/>
          <w:color w:val="FF0000"/>
          <w:szCs w:val="24"/>
        </w:rPr>
        <w:t>t</w:t>
      </w:r>
      <w:r w:rsidRPr="00B32AE0">
        <w:rPr>
          <w:rFonts w:ascii="Times New Roman" w:hAnsi="Times New Roman" w:cs="Times New Roman"/>
          <w:color w:val="FF0000"/>
          <w:szCs w:val="24"/>
        </w:rPr>
        <w:t xml:space="preserve">écnicas e procedimentos para </w:t>
      </w:r>
      <w:r w:rsidR="00405A22" w:rsidRPr="00B32AE0">
        <w:rPr>
          <w:rFonts w:ascii="Times New Roman" w:hAnsi="Times New Roman" w:cs="Times New Roman"/>
          <w:color w:val="FF0000"/>
          <w:szCs w:val="24"/>
        </w:rPr>
        <w:t>a recolha e análise de dados)</w:t>
      </w:r>
    </w:p>
    <w:p w:rsidR="00FA2CA8" w:rsidRPr="00B32AE0" w:rsidRDefault="00FA2CA8" w:rsidP="00C00AA1">
      <w:pPr>
        <w:pStyle w:val="Title"/>
        <w:numPr>
          <w:ilvl w:val="0"/>
          <w:numId w:val="5"/>
        </w:numPr>
        <w:spacing w:before="0" w:after="0"/>
        <w:jc w:val="both"/>
        <w:rPr>
          <w:rFonts w:cs="Times New Roman"/>
          <w:b w:val="0"/>
          <w:color w:val="FF0000"/>
          <w:sz w:val="24"/>
          <w:szCs w:val="24"/>
        </w:rPr>
      </w:pPr>
      <w:r w:rsidRPr="00B32AE0">
        <w:rPr>
          <w:rFonts w:cs="Times New Roman"/>
          <w:b w:val="0"/>
          <w:color w:val="FF0000"/>
          <w:sz w:val="24"/>
          <w:szCs w:val="24"/>
        </w:rPr>
        <w:t>Tarefas da investigação (</w:t>
      </w:r>
      <w:r w:rsidR="00405A22" w:rsidRPr="00B32AE0">
        <w:rPr>
          <w:rFonts w:cs="Times New Roman"/>
          <w:b w:val="0"/>
          <w:color w:val="FF0000"/>
          <w:sz w:val="24"/>
          <w:szCs w:val="24"/>
        </w:rPr>
        <w:t>n</w:t>
      </w:r>
      <w:r w:rsidRPr="00B32AE0">
        <w:rPr>
          <w:rFonts w:cs="Times New Roman"/>
          <w:b w:val="0"/>
          <w:color w:val="FF0000"/>
          <w:sz w:val="24"/>
          <w:szCs w:val="24"/>
        </w:rPr>
        <w:t>ecessidades cognitivas e pr</w:t>
      </w:r>
      <w:r w:rsidR="00405A22" w:rsidRPr="00B32AE0">
        <w:rPr>
          <w:rFonts w:cs="Times New Roman"/>
          <w:b w:val="0"/>
          <w:color w:val="FF0000"/>
          <w:sz w:val="24"/>
          <w:szCs w:val="24"/>
        </w:rPr>
        <w:t>áticas que devem</w:t>
      </w:r>
      <w:r w:rsidRPr="00B32AE0">
        <w:rPr>
          <w:rFonts w:cs="Times New Roman"/>
          <w:b w:val="0"/>
          <w:color w:val="FF0000"/>
          <w:sz w:val="24"/>
          <w:szCs w:val="24"/>
        </w:rPr>
        <w:t xml:space="preserve"> ser resolvidas)</w:t>
      </w:r>
    </w:p>
    <w:p w:rsidR="008B34E5" w:rsidRPr="00B32AE0" w:rsidRDefault="008B34E5" w:rsidP="00C00AA1">
      <w:pPr>
        <w:pStyle w:val="Title"/>
        <w:numPr>
          <w:ilvl w:val="0"/>
          <w:numId w:val="5"/>
        </w:numPr>
        <w:spacing w:before="0" w:after="0"/>
        <w:jc w:val="both"/>
        <w:rPr>
          <w:rFonts w:cs="Times New Roman"/>
          <w:b w:val="0"/>
          <w:color w:val="FF0000"/>
          <w:sz w:val="24"/>
          <w:szCs w:val="24"/>
        </w:rPr>
      </w:pPr>
      <w:r w:rsidRPr="00B32AE0">
        <w:rPr>
          <w:rFonts w:cs="Times New Roman"/>
          <w:b w:val="0"/>
          <w:color w:val="FF0000"/>
          <w:sz w:val="24"/>
          <w:szCs w:val="24"/>
        </w:rPr>
        <w:t>Estrutura do relatório.</w:t>
      </w:r>
    </w:p>
    <w:p w:rsidR="005614BD" w:rsidRPr="00B32AE0" w:rsidRDefault="005614B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567B6C" w:rsidRPr="00B32AE0" w:rsidRDefault="00F316AE" w:rsidP="00554414">
      <w:pPr>
        <w:pStyle w:val="Heading1"/>
      </w:pPr>
      <w:bookmarkStart w:id="20" w:name="_Toc260760894"/>
      <w:bookmarkStart w:id="21" w:name="_Toc266353753"/>
      <w:r w:rsidRPr="00B32AE0">
        <w:lastRenderedPageBreak/>
        <w:t>C</w:t>
      </w:r>
      <w:r w:rsidR="00031B55" w:rsidRPr="00B32AE0">
        <w:t>A</w:t>
      </w:r>
      <w:r w:rsidRPr="00B32AE0">
        <w:t>p</w:t>
      </w:r>
      <w:r w:rsidR="00031B55" w:rsidRPr="00B32AE0">
        <w:t>í</w:t>
      </w:r>
      <w:r w:rsidRPr="00B32AE0">
        <w:t xml:space="preserve">tulo </w:t>
      </w:r>
      <w:r w:rsidR="000E0510" w:rsidRPr="00B32AE0">
        <w:t>2</w:t>
      </w:r>
      <w:bookmarkEnd w:id="20"/>
      <w:r w:rsidR="00E1122F" w:rsidRPr="00B32AE0">
        <w:t xml:space="preserve"> </w:t>
      </w:r>
      <w:r w:rsidR="005F12E3" w:rsidRPr="00B32AE0">
        <w:t xml:space="preserve">- </w:t>
      </w:r>
      <w:r w:rsidR="00031B55" w:rsidRPr="00B32AE0">
        <w:t>MARCO TEÓRICO-CON</w:t>
      </w:r>
      <w:r w:rsidR="008B34E5" w:rsidRPr="00B32AE0">
        <w:t>CEIT</w:t>
      </w:r>
      <w:r w:rsidR="00031B55" w:rsidRPr="00B32AE0">
        <w:t>UAL DA INVESTIGAÇÃO</w:t>
      </w:r>
      <w:bookmarkEnd w:id="21"/>
    </w:p>
    <w:p w:rsidR="00F477E0" w:rsidRPr="00B32AE0" w:rsidRDefault="00F477E0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282A55" w:rsidRPr="00B32AE0" w:rsidRDefault="00030506" w:rsidP="00554414">
      <w:pPr>
        <w:spacing w:before="0" w:after="0"/>
        <w:rPr>
          <w:color w:val="000000"/>
        </w:rPr>
      </w:pPr>
      <w:bookmarkStart w:id="22" w:name="_Toc95113697"/>
      <w:r w:rsidRPr="00B32AE0">
        <w:rPr>
          <w:color w:val="FF0000"/>
        </w:rPr>
        <w:t>P</w:t>
      </w:r>
      <w:r w:rsidR="00857AE9" w:rsidRPr="00B32AE0">
        <w:rPr>
          <w:color w:val="FF0000"/>
        </w:rPr>
        <w:t xml:space="preserve">ode </w:t>
      </w:r>
      <w:r w:rsidR="00282A55" w:rsidRPr="00B32AE0">
        <w:rPr>
          <w:color w:val="FF0000"/>
        </w:rPr>
        <w:t>incluir vá</w:t>
      </w:r>
      <w:r w:rsidRPr="00B32AE0">
        <w:rPr>
          <w:color w:val="FF0000"/>
        </w:rPr>
        <w:t>rios subtítulos, de ac</w:t>
      </w:r>
      <w:r w:rsidR="00857AE9" w:rsidRPr="00B32AE0">
        <w:rPr>
          <w:color w:val="FF0000"/>
        </w:rPr>
        <w:t>o</w:t>
      </w:r>
      <w:r w:rsidRPr="00B32AE0">
        <w:rPr>
          <w:color w:val="FF0000"/>
        </w:rPr>
        <w:t xml:space="preserve">rdo </w:t>
      </w:r>
      <w:r w:rsidR="00282A55" w:rsidRPr="00B32AE0">
        <w:rPr>
          <w:color w:val="FF0000"/>
        </w:rPr>
        <w:t>com</w:t>
      </w:r>
      <w:r w:rsidR="00857AE9" w:rsidRPr="00B32AE0">
        <w:rPr>
          <w:color w:val="FF0000"/>
        </w:rPr>
        <w:t xml:space="preserve"> </w:t>
      </w:r>
      <w:r w:rsidRPr="00B32AE0">
        <w:rPr>
          <w:color w:val="FF0000"/>
        </w:rPr>
        <w:t>os interes</w:t>
      </w:r>
      <w:r w:rsidR="00282A55" w:rsidRPr="00B32AE0">
        <w:rPr>
          <w:color w:val="FF0000"/>
        </w:rPr>
        <w:t>s</w:t>
      </w:r>
      <w:r w:rsidRPr="00B32AE0">
        <w:rPr>
          <w:color w:val="FF0000"/>
        </w:rPr>
        <w:t>es d</w:t>
      </w:r>
      <w:r w:rsidR="00857AE9" w:rsidRPr="00B32AE0">
        <w:rPr>
          <w:color w:val="FF0000"/>
        </w:rPr>
        <w:t>o</w:t>
      </w:r>
      <w:r w:rsidRPr="00B32AE0">
        <w:rPr>
          <w:color w:val="FF0000"/>
        </w:rPr>
        <w:t xml:space="preserve"> autor da investiga</w:t>
      </w:r>
      <w:r w:rsidR="00857AE9" w:rsidRPr="00B32AE0">
        <w:rPr>
          <w:color w:val="FF0000"/>
        </w:rPr>
        <w:t>ção</w:t>
      </w:r>
      <w:r w:rsidRPr="00B32AE0">
        <w:rPr>
          <w:color w:val="FF0000"/>
        </w:rPr>
        <w:t>.</w:t>
      </w:r>
    </w:p>
    <w:p w:rsidR="00405A22" w:rsidRPr="00B32AE0" w:rsidRDefault="00405A22" w:rsidP="00554414">
      <w:pPr>
        <w:spacing w:before="0" w:after="0"/>
        <w:rPr>
          <w:color w:val="000000"/>
        </w:rPr>
      </w:pPr>
    </w:p>
    <w:p w:rsidR="008D3837" w:rsidRPr="00B32AE0" w:rsidRDefault="008D3837" w:rsidP="00554414">
      <w:pPr>
        <w:pStyle w:val="Heading2"/>
      </w:pPr>
      <w:bookmarkStart w:id="23" w:name="_Toc266353754"/>
      <w:r w:rsidRPr="00B32AE0">
        <w:t>2.1 Estado actual da teoria</w:t>
      </w:r>
      <w:r w:rsidR="00E30198" w:rsidRPr="00B32AE0">
        <w:t xml:space="preserve"> (revisão de literatura</w:t>
      </w:r>
      <w:r w:rsidR="00405A22" w:rsidRPr="00B32AE0">
        <w:t xml:space="preserve"> ou pesquisa bibliográfica</w:t>
      </w:r>
      <w:r w:rsidR="00E30198" w:rsidRPr="00B32AE0">
        <w:t>)</w:t>
      </w:r>
      <w:bookmarkEnd w:id="23"/>
    </w:p>
    <w:p w:rsidR="00405A22" w:rsidRPr="00B32AE0" w:rsidRDefault="00405A22" w:rsidP="00554414">
      <w:pPr>
        <w:spacing w:before="0" w:after="0"/>
        <w:rPr>
          <w:color w:val="FF0000"/>
        </w:rPr>
      </w:pPr>
      <w:r w:rsidRPr="00B32AE0">
        <w:rPr>
          <w:color w:val="FF0000"/>
        </w:rPr>
        <w:t xml:space="preserve">Inclui os </w:t>
      </w:r>
      <w:r w:rsidRPr="00B32AE0">
        <w:rPr>
          <w:b/>
          <w:color w:val="FF0000"/>
        </w:rPr>
        <w:t>níveis teóricos</w:t>
      </w:r>
      <w:r w:rsidRPr="00B32AE0">
        <w:rPr>
          <w:color w:val="FF0000"/>
        </w:rPr>
        <w:t xml:space="preserve"> do tema de estudo (apresentação dos principais </w:t>
      </w:r>
      <w:r w:rsidRPr="00B32AE0">
        <w:rPr>
          <w:b/>
          <w:color w:val="FF0000"/>
        </w:rPr>
        <w:t>conceitos</w:t>
      </w:r>
      <w:r w:rsidR="00B31911" w:rsidRPr="00B32AE0">
        <w:rPr>
          <w:b/>
          <w:color w:val="FF0000"/>
        </w:rPr>
        <w:t>, princípios e teori</w:t>
      </w:r>
      <w:r w:rsidRPr="00B32AE0">
        <w:rPr>
          <w:b/>
          <w:color w:val="FF0000"/>
        </w:rPr>
        <w:t xml:space="preserve">as envolvidos </w:t>
      </w:r>
      <w:r w:rsidRPr="00B32AE0">
        <w:rPr>
          <w:color w:val="FF0000"/>
        </w:rPr>
        <w:t xml:space="preserve">na investigação, </w:t>
      </w:r>
      <w:r w:rsidRPr="00B32AE0">
        <w:rPr>
          <w:b/>
          <w:color w:val="FF0000"/>
        </w:rPr>
        <w:t xml:space="preserve">evolução histórica do </w:t>
      </w:r>
      <w:proofErr w:type="spellStart"/>
      <w:r w:rsidRPr="00B32AE0">
        <w:rPr>
          <w:b/>
          <w:color w:val="FF0000"/>
        </w:rPr>
        <w:t>objecto</w:t>
      </w:r>
      <w:proofErr w:type="spellEnd"/>
      <w:r w:rsidRPr="00B32AE0">
        <w:rPr>
          <w:b/>
          <w:color w:val="FF0000"/>
        </w:rPr>
        <w:t xml:space="preserve">, as diversas </w:t>
      </w:r>
      <w:proofErr w:type="spellStart"/>
      <w:r w:rsidRPr="00B32AE0">
        <w:rPr>
          <w:b/>
          <w:color w:val="FF0000"/>
        </w:rPr>
        <w:t>perspectivas</w:t>
      </w:r>
      <w:proofErr w:type="spellEnd"/>
      <w:r w:rsidRPr="00B32AE0">
        <w:rPr>
          <w:b/>
          <w:color w:val="FF0000"/>
        </w:rPr>
        <w:t xml:space="preserve"> de análise do </w:t>
      </w:r>
      <w:proofErr w:type="spellStart"/>
      <w:r w:rsidRPr="00B32AE0">
        <w:rPr>
          <w:b/>
          <w:color w:val="FF0000"/>
        </w:rPr>
        <w:t>objecto</w:t>
      </w:r>
      <w:proofErr w:type="spellEnd"/>
      <w:r w:rsidRPr="00B32AE0">
        <w:rPr>
          <w:b/>
          <w:color w:val="FF0000"/>
        </w:rPr>
        <w:t>, se as houver, com indicação de seu ponto de vista</w:t>
      </w:r>
      <w:r w:rsidRPr="00B32AE0">
        <w:rPr>
          <w:color w:val="FF0000"/>
        </w:rPr>
        <w:t>).</w:t>
      </w:r>
    </w:p>
    <w:p w:rsidR="008D3837" w:rsidRPr="00B32AE0" w:rsidRDefault="008D3837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8D3837" w:rsidRPr="00B32AE0" w:rsidRDefault="008D3837" w:rsidP="00554414">
      <w:pPr>
        <w:pStyle w:val="Heading3"/>
        <w:rPr>
          <w:rFonts w:cs="Times New Roman"/>
          <w:sz w:val="24"/>
          <w:szCs w:val="24"/>
        </w:rPr>
      </w:pPr>
      <w:bookmarkStart w:id="24" w:name="_Toc266353755"/>
      <w:r w:rsidRPr="00B32AE0">
        <w:rPr>
          <w:rFonts w:cs="Times New Roman"/>
          <w:sz w:val="24"/>
          <w:szCs w:val="24"/>
        </w:rPr>
        <w:t>2.1.1 Conceitos básicos</w:t>
      </w:r>
      <w:bookmarkEnd w:id="24"/>
    </w:p>
    <w:p w:rsidR="008D3837" w:rsidRPr="00B32AE0" w:rsidRDefault="008D383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8D3837" w:rsidRPr="00B32AE0" w:rsidRDefault="008D383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C136D" w:rsidRPr="00B32AE0" w:rsidRDefault="008D3837" w:rsidP="00554414">
      <w:pPr>
        <w:pStyle w:val="Heading3"/>
        <w:rPr>
          <w:rFonts w:cs="Times New Roman"/>
          <w:sz w:val="24"/>
          <w:szCs w:val="24"/>
        </w:rPr>
      </w:pPr>
      <w:bookmarkStart w:id="25" w:name="_Toc266353756"/>
      <w:r w:rsidRPr="00B32AE0">
        <w:rPr>
          <w:rFonts w:cs="Times New Roman"/>
          <w:sz w:val="24"/>
          <w:szCs w:val="24"/>
        </w:rPr>
        <w:t xml:space="preserve">2.1.2 </w:t>
      </w:r>
      <w:r w:rsidR="00B31911" w:rsidRPr="00B32AE0">
        <w:rPr>
          <w:rFonts w:cs="Times New Roman"/>
          <w:sz w:val="24"/>
          <w:szCs w:val="24"/>
        </w:rPr>
        <w:t>Teori</w:t>
      </w:r>
      <w:r w:rsidR="00665BB7" w:rsidRPr="00B32AE0">
        <w:rPr>
          <w:rFonts w:cs="Times New Roman"/>
          <w:sz w:val="24"/>
          <w:szCs w:val="24"/>
        </w:rPr>
        <w:t>as p</w:t>
      </w:r>
      <w:r w:rsidR="00933DFA" w:rsidRPr="00B32AE0">
        <w:rPr>
          <w:rFonts w:cs="Times New Roman"/>
          <w:sz w:val="24"/>
          <w:szCs w:val="24"/>
        </w:rPr>
        <w:t>r</w:t>
      </w:r>
      <w:r w:rsidR="00665BB7" w:rsidRPr="00B32AE0">
        <w:rPr>
          <w:rFonts w:cs="Times New Roman"/>
          <w:sz w:val="24"/>
          <w:szCs w:val="24"/>
        </w:rPr>
        <w:t>incipais</w:t>
      </w:r>
      <w:bookmarkEnd w:id="25"/>
    </w:p>
    <w:p w:rsidR="008E6589" w:rsidRPr="00B32AE0" w:rsidRDefault="008E6589" w:rsidP="00554414">
      <w:pPr>
        <w:spacing w:before="0" w:after="0"/>
      </w:pPr>
    </w:p>
    <w:p w:rsidR="004866CE" w:rsidRPr="00B32AE0" w:rsidRDefault="004866CE" w:rsidP="00554414">
      <w:pPr>
        <w:tabs>
          <w:tab w:val="left" w:pos="360"/>
        </w:tabs>
        <w:spacing w:before="0" w:after="0"/>
      </w:pPr>
    </w:p>
    <w:p w:rsidR="00C6703D" w:rsidRPr="00B32AE0" w:rsidRDefault="00665BB7" w:rsidP="00554414">
      <w:pPr>
        <w:pStyle w:val="Heading3"/>
        <w:rPr>
          <w:rFonts w:cs="Times New Roman"/>
          <w:sz w:val="24"/>
          <w:szCs w:val="24"/>
        </w:rPr>
      </w:pPr>
      <w:bookmarkStart w:id="26" w:name="_Toc266353757"/>
      <w:r w:rsidRPr="00B32AE0">
        <w:rPr>
          <w:rFonts w:cs="Times New Roman"/>
          <w:sz w:val="24"/>
          <w:szCs w:val="24"/>
        </w:rPr>
        <w:t xml:space="preserve">2.1.3 Evolução histórica do </w:t>
      </w:r>
      <w:proofErr w:type="spellStart"/>
      <w:r w:rsidRPr="00B32AE0">
        <w:rPr>
          <w:rFonts w:cs="Times New Roman"/>
          <w:sz w:val="24"/>
          <w:szCs w:val="24"/>
        </w:rPr>
        <w:t>objecto</w:t>
      </w:r>
      <w:bookmarkEnd w:id="26"/>
      <w:proofErr w:type="spellEnd"/>
    </w:p>
    <w:p w:rsidR="00C6703D" w:rsidRPr="00B32AE0" w:rsidRDefault="00C6703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C6703D" w:rsidRPr="00B32AE0" w:rsidRDefault="00C6703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0E0510" w:rsidRPr="00B32AE0" w:rsidRDefault="000E0510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B31911" w:rsidRPr="00B32AE0" w:rsidRDefault="00B31911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B31911" w:rsidRPr="00B32AE0" w:rsidRDefault="00B31911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B31911" w:rsidRPr="00B32AE0" w:rsidRDefault="00B31911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B31911" w:rsidRPr="00B32AE0" w:rsidRDefault="00B31911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B31911" w:rsidRPr="00B32AE0" w:rsidRDefault="00B31911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B31911" w:rsidRPr="00B32AE0" w:rsidRDefault="00B31911" w:rsidP="00554414">
      <w:pPr>
        <w:pStyle w:val="Heading1"/>
      </w:pPr>
      <w:bookmarkStart w:id="27" w:name="_Toc266353758"/>
      <w:r w:rsidRPr="00B32AE0">
        <w:lastRenderedPageBreak/>
        <w:t>CApítulo 3</w:t>
      </w:r>
      <w:r w:rsidR="00E1122F" w:rsidRPr="00B32AE0">
        <w:t xml:space="preserve"> </w:t>
      </w:r>
      <w:r w:rsidR="005F12E3" w:rsidRPr="00B32AE0">
        <w:t xml:space="preserve">- </w:t>
      </w:r>
      <w:r w:rsidRPr="00B32AE0">
        <w:t>MARCO CONTEXTUAL DA INVESTIGAÇÃO</w:t>
      </w:r>
      <w:bookmarkEnd w:id="27"/>
    </w:p>
    <w:p w:rsidR="00F477E0" w:rsidRPr="00B32AE0" w:rsidRDefault="00F477E0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665BB7" w:rsidRPr="00B32AE0" w:rsidRDefault="00B31911" w:rsidP="00554414">
      <w:pPr>
        <w:pStyle w:val="Heading2"/>
      </w:pPr>
      <w:bookmarkStart w:id="28" w:name="_Toc266353759"/>
      <w:r w:rsidRPr="00B32AE0">
        <w:t>3</w:t>
      </w:r>
      <w:r w:rsidR="00665BB7" w:rsidRPr="00B32AE0">
        <w:t>.</w:t>
      </w:r>
      <w:r w:rsidRPr="00B32AE0">
        <w:t>1</w:t>
      </w:r>
      <w:r w:rsidR="00665BB7" w:rsidRPr="00B32AE0">
        <w:t xml:space="preserve"> Estado actual do </w:t>
      </w:r>
      <w:proofErr w:type="spellStart"/>
      <w:r w:rsidR="00665BB7" w:rsidRPr="00B32AE0">
        <w:t>objecto</w:t>
      </w:r>
      <w:proofErr w:type="spellEnd"/>
      <w:r w:rsidRPr="00B32AE0">
        <w:t xml:space="preserve"> da investigação</w:t>
      </w:r>
      <w:r w:rsidR="00665BB7" w:rsidRPr="00B32AE0">
        <w:t xml:space="preserve"> </w:t>
      </w:r>
      <w:r w:rsidR="008B34E5" w:rsidRPr="00B32AE0">
        <w:t>(descrição do contexto de investigação)</w:t>
      </w:r>
      <w:bookmarkEnd w:id="28"/>
    </w:p>
    <w:p w:rsidR="00665BB7" w:rsidRPr="00B32AE0" w:rsidRDefault="00665BB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B31911" w:rsidRPr="00B32AE0" w:rsidRDefault="00B3191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B31911" w:rsidRPr="00B32AE0" w:rsidRDefault="00B3191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65BB7" w:rsidRPr="00B32AE0" w:rsidRDefault="00665BB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65BB7" w:rsidRPr="00B32AE0" w:rsidRDefault="00B31911" w:rsidP="00554414">
      <w:pPr>
        <w:pStyle w:val="Heading3"/>
        <w:rPr>
          <w:rFonts w:cs="Times New Roman"/>
          <w:sz w:val="24"/>
          <w:szCs w:val="24"/>
        </w:rPr>
      </w:pPr>
      <w:bookmarkStart w:id="29" w:name="_Toc266353760"/>
      <w:r w:rsidRPr="00B32AE0">
        <w:rPr>
          <w:rFonts w:cs="Times New Roman"/>
          <w:sz w:val="24"/>
          <w:szCs w:val="24"/>
        </w:rPr>
        <w:t>3</w:t>
      </w:r>
      <w:r w:rsidR="00665BB7" w:rsidRPr="00B32AE0">
        <w:rPr>
          <w:rFonts w:cs="Times New Roman"/>
          <w:sz w:val="24"/>
          <w:szCs w:val="24"/>
        </w:rPr>
        <w:t>.</w:t>
      </w:r>
      <w:r w:rsidRPr="00B32AE0">
        <w:rPr>
          <w:rFonts w:cs="Times New Roman"/>
          <w:sz w:val="24"/>
          <w:szCs w:val="24"/>
        </w:rPr>
        <w:t>1</w:t>
      </w:r>
      <w:r w:rsidR="00665BB7" w:rsidRPr="00B32AE0">
        <w:rPr>
          <w:rFonts w:cs="Times New Roman"/>
          <w:sz w:val="24"/>
          <w:szCs w:val="24"/>
        </w:rPr>
        <w:t>.1</w:t>
      </w:r>
      <w:bookmarkEnd w:id="29"/>
      <w:r w:rsidR="00665BB7" w:rsidRPr="00B32AE0">
        <w:rPr>
          <w:rFonts w:cs="Times New Roman"/>
          <w:sz w:val="24"/>
          <w:szCs w:val="24"/>
        </w:rPr>
        <w:t xml:space="preserve"> </w:t>
      </w:r>
    </w:p>
    <w:p w:rsidR="00665BB7" w:rsidRPr="00B32AE0" w:rsidRDefault="00665BB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65BB7" w:rsidRPr="00B32AE0" w:rsidRDefault="00665BB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65BB7" w:rsidRPr="00B32AE0" w:rsidRDefault="00665BB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65BB7" w:rsidRPr="00B32AE0" w:rsidRDefault="00665BB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65BB7" w:rsidRPr="00B32AE0" w:rsidRDefault="00B31911" w:rsidP="00554414">
      <w:pPr>
        <w:pStyle w:val="Heading3"/>
        <w:rPr>
          <w:rFonts w:cs="Times New Roman"/>
        </w:rPr>
      </w:pPr>
      <w:bookmarkStart w:id="30" w:name="_Toc266353761"/>
      <w:r w:rsidRPr="00B32AE0">
        <w:rPr>
          <w:rFonts w:cs="Times New Roman"/>
        </w:rPr>
        <w:t>3</w:t>
      </w:r>
      <w:r w:rsidR="00665BB7" w:rsidRPr="00B32AE0">
        <w:rPr>
          <w:rFonts w:cs="Times New Roman"/>
        </w:rPr>
        <w:t>.2</w:t>
      </w:r>
      <w:bookmarkEnd w:id="30"/>
    </w:p>
    <w:p w:rsidR="00665BB7" w:rsidRPr="00B32AE0" w:rsidRDefault="00665BB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65BB7" w:rsidRPr="00B32AE0" w:rsidRDefault="00665BB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65BB7" w:rsidRPr="00B32AE0" w:rsidRDefault="00665BB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65BB7" w:rsidRPr="00B32AE0" w:rsidRDefault="00665BB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65BB7" w:rsidRPr="00B32AE0" w:rsidRDefault="00665BB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B32AE0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665BB7" w:rsidRPr="00B32AE0" w:rsidRDefault="00665BB7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C23C1D" w:rsidRPr="00B32AE0" w:rsidRDefault="00C23C1D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C23C1D" w:rsidRPr="00B32AE0" w:rsidRDefault="00C23C1D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C23C1D" w:rsidRPr="00B32AE0" w:rsidRDefault="00C23C1D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DF35F4" w:rsidRPr="00B32AE0" w:rsidRDefault="00DF35F4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DF35F4" w:rsidRPr="00B32AE0" w:rsidRDefault="00DF35F4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DF35F4" w:rsidRPr="00B32AE0" w:rsidRDefault="00DF35F4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DF35F4" w:rsidRPr="00B32AE0" w:rsidRDefault="00DF35F4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DF35F4" w:rsidRPr="00B32AE0" w:rsidRDefault="00DF35F4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DF35F4" w:rsidRPr="00B32AE0" w:rsidRDefault="00DF35F4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752894" w:rsidRPr="00B32AE0" w:rsidRDefault="00752894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752894" w:rsidRPr="00B32AE0" w:rsidRDefault="00752894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752894" w:rsidRPr="00B32AE0" w:rsidRDefault="00752894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C6703D" w:rsidRPr="00B32AE0" w:rsidRDefault="00C6703D" w:rsidP="00554414">
      <w:pPr>
        <w:pStyle w:val="Heading1"/>
      </w:pPr>
      <w:bookmarkStart w:id="31" w:name="_Toc260760895"/>
      <w:bookmarkStart w:id="32" w:name="_Toc266353762"/>
      <w:r w:rsidRPr="00B32AE0">
        <w:lastRenderedPageBreak/>
        <w:t>C</w:t>
      </w:r>
      <w:r w:rsidR="000E0510" w:rsidRPr="00B32AE0">
        <w:t>A</w:t>
      </w:r>
      <w:r w:rsidRPr="00B32AE0">
        <w:t>p</w:t>
      </w:r>
      <w:r w:rsidR="000E0510" w:rsidRPr="00B32AE0">
        <w:t>Í</w:t>
      </w:r>
      <w:r w:rsidRPr="00B32AE0">
        <w:t xml:space="preserve">tulo </w:t>
      </w:r>
      <w:bookmarkEnd w:id="31"/>
      <w:r w:rsidR="008B34E5" w:rsidRPr="00B32AE0">
        <w:t>4</w:t>
      </w:r>
      <w:r w:rsidR="00E1122F" w:rsidRPr="00B32AE0">
        <w:t xml:space="preserve"> </w:t>
      </w:r>
      <w:r w:rsidR="005F12E3" w:rsidRPr="00B32AE0">
        <w:t xml:space="preserve">- </w:t>
      </w:r>
      <w:r w:rsidR="008B34E5" w:rsidRPr="00B32AE0">
        <w:t>METODOLOGIA DE RESOLUÇÃO DO PROBLEMA E APRESENTAÇÃO DE RESULTADOS</w:t>
      </w:r>
      <w:bookmarkEnd w:id="32"/>
    </w:p>
    <w:p w:rsidR="00C6703D" w:rsidRPr="00B32AE0" w:rsidRDefault="002E1452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  <w:r w:rsidRPr="00B32AE0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419100</wp:posOffset>
                </wp:positionV>
                <wp:extent cx="5448300" cy="1333500"/>
                <wp:effectExtent l="22860" t="26670" r="24765" b="20955"/>
                <wp:wrapSquare wrapText="bothSides"/>
                <wp:docPr id="8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22F" w:rsidRDefault="00E1122F" w:rsidP="00473D2F">
                            <w:pPr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 w:rsidRPr="00473D2F">
                              <w:rPr>
                                <w:color w:val="FF0000"/>
                              </w:rPr>
                              <w:t>Aqu</w:t>
                            </w:r>
                            <w:r>
                              <w:rPr>
                                <w:color w:val="FF0000"/>
                              </w:rPr>
                              <w:t>i</w:t>
                            </w:r>
                            <w:r w:rsidRPr="00473D2F">
                              <w:rPr>
                                <w:color w:val="FF0000"/>
                              </w:rPr>
                              <w:t xml:space="preserve"> o autor deve apresentar </w:t>
                            </w:r>
                            <w:r>
                              <w:rPr>
                                <w:color w:val="FF0000"/>
                              </w:rPr>
                              <w:t>a metodologia utilizada e tudo o que propõe de forma a transformar / modificar / melhorar / mudar a realidade (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objecto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) em 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estudo.</w:t>
                            </w:r>
                            <w:proofErr w:type="gramEnd"/>
                            <w:r>
                              <w:rPr>
                                <w:color w:val="FF0000"/>
                              </w:rPr>
                              <w:t xml:space="preserve">(novo desenho,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projecto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, produto,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prototipo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, peça, máquina, aplicação, organização, modelo, metodologia, sistema, etc.).</w:t>
                            </w:r>
                          </w:p>
                          <w:p w:rsidR="00E1122F" w:rsidRPr="00473D2F" w:rsidRDefault="00E1122F" w:rsidP="00473D2F">
                            <w:pPr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No caso de ter sido experimentada / implementada a proposta, de</w:t>
                            </w:r>
                            <w:r w:rsidR="00046E20">
                              <w:rPr>
                                <w:color w:val="FF0000"/>
                              </w:rPr>
                              <w:t>vem ser apresentados os dados da</w:t>
                            </w:r>
                            <w:r>
                              <w:rPr>
                                <w:color w:val="FF0000"/>
                              </w:rPr>
                              <w:t xml:space="preserve"> experimentação, ou seja, a validação.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37" type="#_x0000_t202" style="position:absolute;left:0;text-align:left;margin-left:12pt;margin-top:33pt;width:429pt;height:1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" strokecolor="red" strokeweight="3pt">
                <v:textbox>
                  <w:txbxContent>
                    <w:p w:rsidR="00E1122F" w:rsidRDefault="00E1122F" w:rsidP="00473D2F">
                      <w:pPr>
                        <w:spacing w:line="240" w:lineRule="auto"/>
                        <w:rPr>
                          <w:color w:val="FF0000"/>
                        </w:rPr>
                      </w:pPr>
                      <w:r w:rsidRPr="00473D2F">
                        <w:rPr>
                          <w:color w:val="FF0000"/>
                        </w:rPr>
                        <w:t>Aqu</w:t>
                      </w:r>
                      <w:r>
                        <w:rPr>
                          <w:color w:val="FF0000"/>
                        </w:rPr>
                        <w:t>i</w:t>
                      </w:r>
                      <w:r w:rsidRPr="00473D2F">
                        <w:rPr>
                          <w:color w:val="FF0000"/>
                        </w:rPr>
                        <w:t xml:space="preserve"> o autor deve apresentar </w:t>
                      </w:r>
                      <w:r>
                        <w:rPr>
                          <w:color w:val="FF0000"/>
                        </w:rPr>
                        <w:t>a metodologia utilizada e tudo o que propõe de forma a transformar / modificar / melhorar / mudar a realidade (</w:t>
                      </w:r>
                      <w:proofErr w:type="spellStart"/>
                      <w:r>
                        <w:rPr>
                          <w:color w:val="FF0000"/>
                        </w:rPr>
                        <w:t>objecto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) em </w:t>
                      </w:r>
                      <w:proofErr w:type="gramStart"/>
                      <w:r>
                        <w:rPr>
                          <w:color w:val="FF0000"/>
                        </w:rPr>
                        <w:t>estudo.</w:t>
                      </w:r>
                      <w:proofErr w:type="gramEnd"/>
                      <w:r>
                        <w:rPr>
                          <w:color w:val="FF0000"/>
                        </w:rPr>
                        <w:t xml:space="preserve">(novo desenho, </w:t>
                      </w:r>
                      <w:proofErr w:type="spellStart"/>
                      <w:r>
                        <w:rPr>
                          <w:color w:val="FF0000"/>
                        </w:rPr>
                        <w:t>projecto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, produto, </w:t>
                      </w:r>
                      <w:proofErr w:type="spellStart"/>
                      <w:r>
                        <w:rPr>
                          <w:color w:val="FF0000"/>
                        </w:rPr>
                        <w:t>prototipo</w:t>
                      </w:r>
                      <w:proofErr w:type="spellEnd"/>
                      <w:r>
                        <w:rPr>
                          <w:color w:val="FF0000"/>
                        </w:rPr>
                        <w:t>, peça, máquina, aplicação, organização, modelo, metodologia, sistema, etc.).</w:t>
                      </w:r>
                    </w:p>
                    <w:p w:rsidR="00E1122F" w:rsidRPr="00473D2F" w:rsidRDefault="00E1122F" w:rsidP="00473D2F">
                      <w:pPr>
                        <w:spacing w:line="24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No caso de ter sido experimentada / implementada a proposta, de</w:t>
                      </w:r>
                      <w:r w:rsidR="00046E20">
                        <w:rPr>
                          <w:color w:val="FF0000"/>
                        </w:rPr>
                        <w:t>vem ser apresentados os dados da</w:t>
                      </w:r>
                      <w:r>
                        <w:rPr>
                          <w:color w:val="FF0000"/>
                        </w:rPr>
                        <w:t xml:space="preserve"> experimentação, ou seja, a validação.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6703D" w:rsidRPr="00B32AE0" w:rsidRDefault="00C6703D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C6703D" w:rsidRPr="00B32AE0" w:rsidRDefault="00C6703D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DF35F4" w:rsidRPr="00B32AE0" w:rsidRDefault="00DA41F0" w:rsidP="00554414">
      <w:pPr>
        <w:pStyle w:val="Heading2"/>
      </w:pPr>
      <w:bookmarkStart w:id="33" w:name="_Toc266353763"/>
      <w:r w:rsidRPr="00B32AE0">
        <w:t>4</w:t>
      </w:r>
      <w:r w:rsidR="00DF35F4" w:rsidRPr="00B32AE0">
        <w:t>.1</w:t>
      </w:r>
      <w:bookmarkEnd w:id="33"/>
      <w:r w:rsidR="00DF35F4" w:rsidRPr="00B32AE0">
        <w:t xml:space="preserve"> </w:t>
      </w:r>
    </w:p>
    <w:p w:rsidR="00DF35F4" w:rsidRPr="00B32AE0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B32AE0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B32AE0" w:rsidRDefault="00DA41F0" w:rsidP="00554414">
      <w:pPr>
        <w:pStyle w:val="Heading3"/>
        <w:rPr>
          <w:rFonts w:cs="Times New Roman"/>
          <w:sz w:val="24"/>
          <w:szCs w:val="24"/>
        </w:rPr>
      </w:pPr>
      <w:bookmarkStart w:id="34" w:name="_Toc266353764"/>
      <w:r w:rsidRPr="00B32AE0">
        <w:rPr>
          <w:rFonts w:cs="Times New Roman"/>
          <w:sz w:val="24"/>
          <w:szCs w:val="24"/>
        </w:rPr>
        <w:t>4</w:t>
      </w:r>
      <w:r w:rsidR="00DF35F4" w:rsidRPr="00B32AE0">
        <w:rPr>
          <w:rFonts w:cs="Times New Roman"/>
          <w:sz w:val="24"/>
          <w:szCs w:val="24"/>
        </w:rPr>
        <w:t>.1.1</w:t>
      </w:r>
      <w:bookmarkEnd w:id="34"/>
      <w:r w:rsidR="00DF35F4" w:rsidRPr="00B32AE0">
        <w:rPr>
          <w:rFonts w:cs="Times New Roman"/>
          <w:sz w:val="24"/>
          <w:szCs w:val="24"/>
        </w:rPr>
        <w:t xml:space="preserve"> </w:t>
      </w:r>
    </w:p>
    <w:p w:rsidR="00DF35F4" w:rsidRPr="00B32AE0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B32AE0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B32AE0" w:rsidRDefault="00DA41F0" w:rsidP="00554414">
      <w:pPr>
        <w:pStyle w:val="Heading3"/>
        <w:rPr>
          <w:rFonts w:cs="Times New Roman"/>
          <w:sz w:val="24"/>
          <w:szCs w:val="24"/>
        </w:rPr>
      </w:pPr>
      <w:bookmarkStart w:id="35" w:name="_Toc266353765"/>
      <w:r w:rsidRPr="00B32AE0">
        <w:rPr>
          <w:rFonts w:cs="Times New Roman"/>
          <w:sz w:val="24"/>
          <w:szCs w:val="24"/>
        </w:rPr>
        <w:t>4</w:t>
      </w:r>
      <w:r w:rsidR="00DF35F4" w:rsidRPr="00B32AE0">
        <w:rPr>
          <w:rFonts w:cs="Times New Roman"/>
          <w:sz w:val="24"/>
          <w:szCs w:val="24"/>
        </w:rPr>
        <w:t>.1.2</w:t>
      </w:r>
      <w:bookmarkEnd w:id="35"/>
      <w:r w:rsidR="00DF35F4" w:rsidRPr="00B32AE0">
        <w:rPr>
          <w:rFonts w:cs="Times New Roman"/>
          <w:sz w:val="24"/>
          <w:szCs w:val="24"/>
        </w:rPr>
        <w:t xml:space="preserve"> </w:t>
      </w:r>
    </w:p>
    <w:p w:rsidR="00DF35F4" w:rsidRPr="00B32AE0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B32AE0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B32AE0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B32AE0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C6703D" w:rsidRPr="00B32AE0" w:rsidRDefault="00DA41F0" w:rsidP="00554414">
      <w:pPr>
        <w:pStyle w:val="Heading3"/>
        <w:rPr>
          <w:rFonts w:cs="Times New Roman"/>
          <w:sz w:val="24"/>
          <w:szCs w:val="24"/>
        </w:rPr>
      </w:pPr>
      <w:bookmarkStart w:id="36" w:name="_Toc266353766"/>
      <w:r w:rsidRPr="00B32AE0">
        <w:rPr>
          <w:rFonts w:cs="Times New Roman"/>
          <w:sz w:val="24"/>
          <w:szCs w:val="24"/>
        </w:rPr>
        <w:t>4</w:t>
      </w:r>
      <w:r w:rsidR="00DF35F4" w:rsidRPr="00B32AE0">
        <w:rPr>
          <w:rFonts w:cs="Times New Roman"/>
          <w:sz w:val="24"/>
          <w:szCs w:val="24"/>
        </w:rPr>
        <w:t>.1.3</w:t>
      </w:r>
      <w:bookmarkEnd w:id="36"/>
    </w:p>
    <w:p w:rsidR="00DF35F4" w:rsidRPr="00B32AE0" w:rsidRDefault="00DF35F4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C6703D" w:rsidRPr="00B32AE0" w:rsidRDefault="00C6703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C6703D" w:rsidRPr="00B32AE0" w:rsidRDefault="00C6703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C6703D" w:rsidRPr="00B32AE0" w:rsidRDefault="00C6703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C6703D" w:rsidRPr="00B32AE0" w:rsidRDefault="00C6703D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DF35F4" w:rsidRPr="00B32AE0" w:rsidRDefault="00DA41F0" w:rsidP="00554414">
      <w:pPr>
        <w:pStyle w:val="Heading2"/>
      </w:pPr>
      <w:bookmarkStart w:id="37" w:name="_Toc266353767"/>
      <w:r w:rsidRPr="00B32AE0">
        <w:t>4</w:t>
      </w:r>
      <w:r w:rsidR="00DF35F4" w:rsidRPr="00B32AE0">
        <w:t>.2.</w:t>
      </w:r>
      <w:bookmarkEnd w:id="37"/>
    </w:p>
    <w:p w:rsidR="00DF35F4" w:rsidRPr="00B32AE0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B32AE0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B32AE0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B32AE0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B32AE0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B32AE0" w:rsidRDefault="00DA41F0" w:rsidP="00554414">
      <w:pPr>
        <w:pStyle w:val="Heading3"/>
        <w:rPr>
          <w:rFonts w:cs="Times New Roman"/>
          <w:sz w:val="24"/>
          <w:szCs w:val="24"/>
        </w:rPr>
      </w:pPr>
      <w:bookmarkStart w:id="38" w:name="_Toc266353768"/>
      <w:r w:rsidRPr="00B32AE0">
        <w:rPr>
          <w:rFonts w:cs="Times New Roman"/>
          <w:sz w:val="24"/>
          <w:szCs w:val="24"/>
        </w:rPr>
        <w:t>4</w:t>
      </w:r>
      <w:r w:rsidR="00DF35F4" w:rsidRPr="00B32AE0">
        <w:rPr>
          <w:rFonts w:cs="Times New Roman"/>
          <w:sz w:val="24"/>
          <w:szCs w:val="24"/>
        </w:rPr>
        <w:t>.2.1</w:t>
      </w:r>
      <w:bookmarkEnd w:id="38"/>
    </w:p>
    <w:p w:rsidR="00DF35F4" w:rsidRPr="00B32AE0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B32AE0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B32AE0" w:rsidRDefault="00DA41F0" w:rsidP="00554414">
      <w:pPr>
        <w:pStyle w:val="Heading3"/>
        <w:rPr>
          <w:rFonts w:cs="Times New Roman"/>
          <w:sz w:val="24"/>
          <w:szCs w:val="24"/>
        </w:rPr>
      </w:pPr>
      <w:bookmarkStart w:id="39" w:name="_Toc266353769"/>
      <w:r w:rsidRPr="00B32AE0">
        <w:rPr>
          <w:rFonts w:cs="Times New Roman"/>
          <w:sz w:val="24"/>
          <w:szCs w:val="24"/>
        </w:rPr>
        <w:t>4</w:t>
      </w:r>
      <w:r w:rsidR="00DF35F4" w:rsidRPr="00B32AE0">
        <w:rPr>
          <w:rFonts w:cs="Times New Roman"/>
          <w:sz w:val="24"/>
          <w:szCs w:val="24"/>
        </w:rPr>
        <w:t>.2.2</w:t>
      </w:r>
      <w:bookmarkEnd w:id="39"/>
      <w:r w:rsidR="00DF35F4" w:rsidRPr="00B32AE0">
        <w:rPr>
          <w:rFonts w:cs="Times New Roman"/>
          <w:sz w:val="24"/>
          <w:szCs w:val="24"/>
        </w:rPr>
        <w:t xml:space="preserve"> </w:t>
      </w:r>
    </w:p>
    <w:p w:rsidR="00DF35F4" w:rsidRPr="00B32AE0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B32AE0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B32AE0" w:rsidRDefault="00DF35F4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F35F4" w:rsidRPr="00B32AE0" w:rsidRDefault="00DA41F0" w:rsidP="00554414">
      <w:pPr>
        <w:pStyle w:val="Heading3"/>
        <w:rPr>
          <w:rFonts w:cs="Times New Roman"/>
          <w:sz w:val="24"/>
          <w:szCs w:val="24"/>
        </w:rPr>
      </w:pPr>
      <w:bookmarkStart w:id="40" w:name="_Toc266353770"/>
      <w:r w:rsidRPr="00B32AE0">
        <w:rPr>
          <w:rFonts w:cs="Times New Roman"/>
          <w:sz w:val="24"/>
          <w:szCs w:val="24"/>
        </w:rPr>
        <w:t>4</w:t>
      </w:r>
      <w:r w:rsidR="00DF35F4" w:rsidRPr="00B32AE0">
        <w:rPr>
          <w:rFonts w:cs="Times New Roman"/>
          <w:sz w:val="24"/>
          <w:szCs w:val="24"/>
        </w:rPr>
        <w:t>.2.3</w:t>
      </w:r>
      <w:bookmarkEnd w:id="40"/>
      <w:r w:rsidR="00DF35F4" w:rsidRPr="00B32AE0">
        <w:rPr>
          <w:rFonts w:cs="Times New Roman"/>
          <w:sz w:val="24"/>
          <w:szCs w:val="24"/>
        </w:rPr>
        <w:t xml:space="preserve"> </w:t>
      </w:r>
    </w:p>
    <w:p w:rsidR="00DF35F4" w:rsidRPr="00B32AE0" w:rsidRDefault="00DF35F4" w:rsidP="00554414">
      <w:pPr>
        <w:pStyle w:val="BodyText"/>
        <w:spacing w:before="0" w:after="0" w:line="360" w:lineRule="auto"/>
        <w:rPr>
          <w:rFonts w:ascii="Times New Roman" w:hAnsi="Times New Roman" w:cs="Times New Roman"/>
          <w:b/>
          <w:szCs w:val="24"/>
        </w:rPr>
      </w:pPr>
    </w:p>
    <w:p w:rsidR="00DF35F4" w:rsidRPr="00B32AE0" w:rsidRDefault="00DF35F4" w:rsidP="00554414">
      <w:pPr>
        <w:pStyle w:val="BodyText"/>
        <w:spacing w:before="0" w:after="0" w:line="360" w:lineRule="auto"/>
        <w:rPr>
          <w:rFonts w:ascii="Times New Roman" w:hAnsi="Times New Roman" w:cs="Times New Roman"/>
          <w:b/>
          <w:szCs w:val="24"/>
        </w:rPr>
      </w:pPr>
    </w:p>
    <w:p w:rsidR="00DF35F4" w:rsidRPr="00B32AE0" w:rsidRDefault="00DF35F4" w:rsidP="00554414">
      <w:pPr>
        <w:pStyle w:val="BodyText"/>
        <w:spacing w:before="0" w:after="0" w:line="360" w:lineRule="auto"/>
        <w:rPr>
          <w:rFonts w:ascii="Times New Roman" w:hAnsi="Times New Roman" w:cs="Times New Roman"/>
          <w:b/>
          <w:szCs w:val="24"/>
        </w:rPr>
      </w:pPr>
    </w:p>
    <w:p w:rsidR="00493587" w:rsidRPr="00B32AE0" w:rsidRDefault="00031B55" w:rsidP="00554414">
      <w:pPr>
        <w:pStyle w:val="Heading1"/>
      </w:pPr>
      <w:bookmarkStart w:id="41" w:name="_Toc260760896"/>
      <w:bookmarkStart w:id="42" w:name="_Toc266353771"/>
      <w:bookmarkEnd w:id="22"/>
      <w:r w:rsidRPr="00B32AE0">
        <w:lastRenderedPageBreak/>
        <w:t xml:space="preserve">CAPÍTULO </w:t>
      </w:r>
      <w:bookmarkEnd w:id="41"/>
      <w:r w:rsidR="008B34E5" w:rsidRPr="00B32AE0">
        <w:t>5</w:t>
      </w:r>
      <w:r w:rsidRPr="00B32AE0">
        <w:t xml:space="preserve"> </w:t>
      </w:r>
      <w:r w:rsidR="005F12E3" w:rsidRPr="00B32AE0">
        <w:t xml:space="preserve">- </w:t>
      </w:r>
      <w:r w:rsidR="00493587" w:rsidRPr="00B32AE0">
        <w:t>CONCLUS</w:t>
      </w:r>
      <w:r w:rsidR="004B7B36" w:rsidRPr="00B32AE0">
        <w:t>ÕES</w:t>
      </w:r>
      <w:r w:rsidR="008448EF" w:rsidRPr="00B32AE0">
        <w:t xml:space="preserve"> E RECOMENDACÕES</w:t>
      </w:r>
      <w:bookmarkEnd w:id="42"/>
    </w:p>
    <w:p w:rsidR="00F477E0" w:rsidRPr="00B32AE0" w:rsidRDefault="00F477E0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C54319" w:rsidRPr="00B32AE0" w:rsidRDefault="00DA41F0" w:rsidP="00554414">
      <w:pPr>
        <w:pStyle w:val="Heading2"/>
      </w:pPr>
      <w:bookmarkStart w:id="43" w:name="_Toc266353772"/>
      <w:r w:rsidRPr="00B32AE0">
        <w:t>5</w:t>
      </w:r>
      <w:r w:rsidR="00C54319" w:rsidRPr="00B32AE0">
        <w:t>.1 Conclusões</w:t>
      </w:r>
      <w:bookmarkEnd w:id="43"/>
    </w:p>
    <w:p w:rsidR="00C54319" w:rsidRPr="00B32AE0" w:rsidRDefault="00C54319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C54319" w:rsidRPr="00B32AE0" w:rsidRDefault="002E1452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  <w:r w:rsidRPr="00B32AE0">
        <w:rPr>
          <w:rFonts w:cs="Times New Roma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247015</wp:posOffset>
                </wp:positionV>
                <wp:extent cx="5798820" cy="1455420"/>
                <wp:effectExtent l="22860" t="24765" r="26670" b="24765"/>
                <wp:wrapSquare wrapText="bothSides"/>
                <wp:docPr id="7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8820" cy="1455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22F" w:rsidRPr="00A53A35" w:rsidRDefault="00E1122F" w:rsidP="00030506">
                            <w:pPr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 w:rsidRPr="00A53A35">
                              <w:rPr>
                                <w:color w:val="FF0000"/>
                              </w:rPr>
                              <w:t>Aqui o autor deve apresentar o balanço final da investigação.</w:t>
                            </w:r>
                          </w:p>
                          <w:p w:rsidR="00E1122F" w:rsidRPr="009775AC" w:rsidRDefault="00E1122F" w:rsidP="00030506">
                            <w:pPr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 w:rsidRPr="009775AC">
                              <w:rPr>
                                <w:color w:val="FF0000"/>
                              </w:rPr>
                              <w:t xml:space="preserve">As conclusões devem estar em correspondência com os </w:t>
                            </w:r>
                            <w:proofErr w:type="spellStart"/>
                            <w:r w:rsidRPr="009775AC">
                              <w:rPr>
                                <w:color w:val="FF0000"/>
                              </w:rPr>
                              <w:t>objectivos</w:t>
                            </w:r>
                            <w:proofErr w:type="spellEnd"/>
                            <w:r w:rsidRPr="009775AC">
                              <w:rPr>
                                <w:color w:val="FF0000"/>
                              </w:rPr>
                              <w:t xml:space="preserve"> definidos</w:t>
                            </w:r>
                            <w:r>
                              <w:rPr>
                                <w:color w:val="FF0000"/>
                              </w:rPr>
                              <w:t xml:space="preserve">. </w:t>
                            </w:r>
                            <w:r w:rsidRPr="009775AC">
                              <w:rPr>
                                <w:color w:val="FF0000"/>
                              </w:rPr>
                              <w:t xml:space="preserve">Devem ser apresentadas de forma lógica, clara, concisa e convincente. </w:t>
                            </w:r>
                            <w:r>
                              <w:rPr>
                                <w:color w:val="FF0000"/>
                              </w:rPr>
                              <w:t>Deve f</w:t>
                            </w:r>
                            <w:r w:rsidRPr="009775AC">
                              <w:rPr>
                                <w:color w:val="FF0000"/>
                              </w:rPr>
                              <w:t>ica</w:t>
                            </w:r>
                            <w:r>
                              <w:rPr>
                                <w:color w:val="FF0000"/>
                              </w:rPr>
                              <w:t>r</w:t>
                            </w:r>
                            <w:r w:rsidRPr="009775AC">
                              <w:rPr>
                                <w:color w:val="FF0000"/>
                              </w:rPr>
                              <w:t xml:space="preserve"> evidente o alcance e </w:t>
                            </w:r>
                            <w:r>
                              <w:rPr>
                                <w:color w:val="FF0000"/>
                              </w:rPr>
                              <w:t xml:space="preserve">a </w:t>
                            </w:r>
                            <w:r w:rsidRPr="009775AC">
                              <w:rPr>
                                <w:color w:val="FF0000"/>
                              </w:rPr>
                              <w:t>qualidade</w:t>
                            </w:r>
                            <w:r>
                              <w:rPr>
                                <w:color w:val="FF0000"/>
                              </w:rPr>
                              <w:t xml:space="preserve"> das conclusões</w:t>
                            </w:r>
                            <w:r w:rsidRPr="009775AC">
                              <w:rPr>
                                <w:color w:val="FF0000"/>
                              </w:rPr>
                              <w:t xml:space="preserve">. </w:t>
                            </w:r>
                          </w:p>
                          <w:p w:rsidR="00E1122F" w:rsidRPr="009775AC" w:rsidRDefault="00E1122F" w:rsidP="00473D2F">
                            <w:pPr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As conclusões s</w:t>
                            </w:r>
                            <w:r w:rsidRPr="009775AC">
                              <w:rPr>
                                <w:color w:val="FF0000"/>
                              </w:rPr>
                              <w:t>ão uma consequência lógica dos resultados obtidos pelo autor, que foram fundamentados e demostrados convenientemente no</w:t>
                            </w:r>
                            <w:r>
                              <w:rPr>
                                <w:color w:val="FF0000"/>
                              </w:rPr>
                              <w:t>s</w:t>
                            </w:r>
                            <w:r w:rsidRPr="009775AC">
                              <w:rPr>
                                <w:color w:val="FF0000"/>
                              </w:rPr>
                              <w:t xml:space="preserve"> capítulos anteriores.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38" type="#_x0000_t202" style="position:absolute;left:0;text-align:left;margin-left:0;margin-top:19.45pt;width:456.6pt;height:114.6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" strokecolor="red" strokeweight="3pt">
                <v:textbox>
                  <w:txbxContent>
                    <w:p w:rsidR="00E1122F" w:rsidRPr="00A53A35" w:rsidRDefault="00E1122F" w:rsidP="00030506">
                      <w:pPr>
                        <w:spacing w:line="240" w:lineRule="auto"/>
                        <w:rPr>
                          <w:color w:val="FF0000"/>
                        </w:rPr>
                      </w:pPr>
                      <w:r w:rsidRPr="00A53A35">
                        <w:rPr>
                          <w:color w:val="FF0000"/>
                        </w:rPr>
                        <w:t>Aqui o autor deve apresentar o balanço final da investigação.</w:t>
                      </w:r>
                    </w:p>
                    <w:p w:rsidR="00E1122F" w:rsidRPr="009775AC" w:rsidRDefault="00E1122F" w:rsidP="00030506">
                      <w:pPr>
                        <w:spacing w:line="240" w:lineRule="auto"/>
                        <w:rPr>
                          <w:color w:val="FF0000"/>
                        </w:rPr>
                      </w:pPr>
                      <w:r w:rsidRPr="009775AC">
                        <w:rPr>
                          <w:color w:val="FF0000"/>
                        </w:rPr>
                        <w:t xml:space="preserve">As conclusões devem estar em correspondência com os </w:t>
                      </w:r>
                      <w:proofErr w:type="spellStart"/>
                      <w:r w:rsidRPr="009775AC">
                        <w:rPr>
                          <w:color w:val="FF0000"/>
                        </w:rPr>
                        <w:t>objectivos</w:t>
                      </w:r>
                      <w:proofErr w:type="spellEnd"/>
                      <w:r w:rsidRPr="009775AC">
                        <w:rPr>
                          <w:color w:val="FF0000"/>
                        </w:rPr>
                        <w:t xml:space="preserve"> definidos</w:t>
                      </w:r>
                      <w:r>
                        <w:rPr>
                          <w:color w:val="FF0000"/>
                        </w:rPr>
                        <w:t xml:space="preserve">. </w:t>
                      </w:r>
                      <w:r w:rsidRPr="009775AC">
                        <w:rPr>
                          <w:color w:val="FF0000"/>
                        </w:rPr>
                        <w:t xml:space="preserve">Devem ser apresentadas de forma lógica, clara, concisa e convincente. </w:t>
                      </w:r>
                      <w:r>
                        <w:rPr>
                          <w:color w:val="FF0000"/>
                        </w:rPr>
                        <w:t>Deve f</w:t>
                      </w:r>
                      <w:r w:rsidRPr="009775AC">
                        <w:rPr>
                          <w:color w:val="FF0000"/>
                        </w:rPr>
                        <w:t>ica</w:t>
                      </w:r>
                      <w:r>
                        <w:rPr>
                          <w:color w:val="FF0000"/>
                        </w:rPr>
                        <w:t>r</w:t>
                      </w:r>
                      <w:r w:rsidRPr="009775AC">
                        <w:rPr>
                          <w:color w:val="FF0000"/>
                        </w:rPr>
                        <w:t xml:space="preserve"> evidente o alcance e </w:t>
                      </w:r>
                      <w:r>
                        <w:rPr>
                          <w:color w:val="FF0000"/>
                        </w:rPr>
                        <w:t xml:space="preserve">a </w:t>
                      </w:r>
                      <w:r w:rsidRPr="009775AC">
                        <w:rPr>
                          <w:color w:val="FF0000"/>
                        </w:rPr>
                        <w:t>qualidade</w:t>
                      </w:r>
                      <w:r>
                        <w:rPr>
                          <w:color w:val="FF0000"/>
                        </w:rPr>
                        <w:t xml:space="preserve"> das conclusões</w:t>
                      </w:r>
                      <w:r w:rsidRPr="009775AC">
                        <w:rPr>
                          <w:color w:val="FF0000"/>
                        </w:rPr>
                        <w:t xml:space="preserve">. </w:t>
                      </w:r>
                    </w:p>
                    <w:p w:rsidR="00E1122F" w:rsidRPr="009775AC" w:rsidRDefault="00E1122F" w:rsidP="00473D2F">
                      <w:pPr>
                        <w:spacing w:line="24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As conclusões s</w:t>
                      </w:r>
                      <w:r w:rsidRPr="009775AC">
                        <w:rPr>
                          <w:color w:val="FF0000"/>
                        </w:rPr>
                        <w:t>ão uma consequência lógica dos resultados obtidos pelo autor, que foram fundamentados e demostrados convenientemente no</w:t>
                      </w:r>
                      <w:r>
                        <w:rPr>
                          <w:color w:val="FF0000"/>
                        </w:rPr>
                        <w:t>s</w:t>
                      </w:r>
                      <w:r w:rsidRPr="009775AC">
                        <w:rPr>
                          <w:color w:val="FF0000"/>
                        </w:rPr>
                        <w:t xml:space="preserve"> capítulos anteriores.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54319" w:rsidRPr="00B32AE0" w:rsidRDefault="00C54319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C54319" w:rsidRPr="00B32AE0" w:rsidRDefault="00C54319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C54319" w:rsidRPr="00B32AE0" w:rsidRDefault="00C54319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C54319" w:rsidRPr="00B32AE0" w:rsidRDefault="00C54319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C54319" w:rsidRPr="00B32AE0" w:rsidRDefault="00C54319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C54319" w:rsidRPr="00B32AE0" w:rsidRDefault="00DA41F0" w:rsidP="00554414">
      <w:pPr>
        <w:pStyle w:val="Heading2"/>
      </w:pPr>
      <w:bookmarkStart w:id="44" w:name="_Toc266353773"/>
      <w:r w:rsidRPr="00B32AE0">
        <w:t>5</w:t>
      </w:r>
      <w:r w:rsidR="00C54319" w:rsidRPr="00B32AE0">
        <w:t>.2 Recomendações</w:t>
      </w:r>
      <w:bookmarkEnd w:id="44"/>
    </w:p>
    <w:p w:rsidR="001C5F2B" w:rsidRPr="00B32AE0" w:rsidRDefault="002E1452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  <w:r w:rsidRPr="00B32AE0">
        <w:rPr>
          <w:rFonts w:ascii="Times New Roman" w:hAnsi="Times New Roman" w:cs="Times New Roman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798820" cy="2118360"/>
                <wp:effectExtent l="22860" t="20320" r="26670" b="23495"/>
                <wp:wrapSquare wrapText="bothSides"/>
                <wp:docPr id="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8820" cy="2118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22F" w:rsidRPr="00D5123E" w:rsidRDefault="00752894" w:rsidP="00030506">
                            <w:pPr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 w:rsidRPr="00D5123E">
                              <w:rPr>
                                <w:color w:val="FF0000"/>
                              </w:rPr>
                              <w:t xml:space="preserve">As recomendações devem </w:t>
                            </w:r>
                            <w:r w:rsidR="00E1122F" w:rsidRPr="00D5123E">
                              <w:rPr>
                                <w:color w:val="FF0000"/>
                              </w:rPr>
                              <w:t xml:space="preserve">conter: </w:t>
                            </w:r>
                          </w:p>
                          <w:p w:rsidR="00E1122F" w:rsidRPr="008448EF" w:rsidRDefault="00E1122F" w:rsidP="00030506">
                            <w:pPr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 w:rsidRPr="008448EF">
                              <w:rPr>
                                <w:color w:val="FF0000"/>
                              </w:rPr>
                              <w:t xml:space="preserve">a) </w:t>
                            </w:r>
                            <w:proofErr w:type="gramStart"/>
                            <w:r w:rsidRPr="008448EF">
                              <w:rPr>
                                <w:color w:val="FF0000"/>
                              </w:rPr>
                              <w:t>os</w:t>
                            </w:r>
                            <w:proofErr w:type="gramEnd"/>
                            <w:r w:rsidRPr="008448EF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8448EF">
                              <w:rPr>
                                <w:color w:val="FF0000"/>
                              </w:rPr>
                              <w:t>aspectos</w:t>
                            </w:r>
                            <w:proofErr w:type="spellEnd"/>
                            <w:r w:rsidRPr="008448EF">
                              <w:rPr>
                                <w:color w:val="FF0000"/>
                              </w:rPr>
                              <w:t xml:space="preserve"> que o autor considera que devem ser t</w:t>
                            </w:r>
                            <w:r w:rsidR="00157A78">
                              <w:rPr>
                                <w:color w:val="FF0000"/>
                              </w:rPr>
                              <w:t xml:space="preserve">rabalhados mais para completar </w:t>
                            </w:r>
                            <w:r w:rsidRPr="008448EF">
                              <w:rPr>
                                <w:color w:val="FF0000"/>
                              </w:rPr>
                              <w:t xml:space="preserve">ou ampliar a sua investigação; </w:t>
                            </w:r>
                          </w:p>
                          <w:p w:rsidR="00E1122F" w:rsidRPr="008448EF" w:rsidRDefault="00E1122F" w:rsidP="00030506">
                            <w:pPr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 w:rsidRPr="008448EF">
                              <w:rPr>
                                <w:color w:val="FF0000"/>
                              </w:rPr>
                              <w:t xml:space="preserve">b) </w:t>
                            </w:r>
                            <w:proofErr w:type="gramStart"/>
                            <w:r w:rsidRPr="008448EF">
                              <w:rPr>
                                <w:color w:val="FF0000"/>
                              </w:rPr>
                              <w:t>a</w:t>
                            </w:r>
                            <w:proofErr w:type="gramEnd"/>
                            <w:r w:rsidRPr="008448EF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8448EF">
                              <w:rPr>
                                <w:color w:val="FF0000"/>
                              </w:rPr>
                              <w:t>posibilidade</w:t>
                            </w:r>
                            <w:proofErr w:type="spellEnd"/>
                            <w:r w:rsidRPr="008448EF">
                              <w:rPr>
                                <w:color w:val="FF0000"/>
                              </w:rPr>
                              <w:t xml:space="preserve"> de resolver problemas semelhantes em outros ramos da ciência e/ou da técnica; </w:t>
                            </w:r>
                          </w:p>
                          <w:p w:rsidR="00E1122F" w:rsidRPr="008448EF" w:rsidRDefault="00E1122F" w:rsidP="00030506">
                            <w:pPr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 w:rsidRPr="008448EF">
                              <w:rPr>
                                <w:color w:val="FF0000"/>
                              </w:rPr>
                              <w:t xml:space="preserve">c) </w:t>
                            </w:r>
                            <w:proofErr w:type="gramStart"/>
                            <w:r w:rsidRPr="008448EF">
                              <w:rPr>
                                <w:color w:val="FF0000"/>
                              </w:rPr>
                              <w:t>as</w:t>
                            </w:r>
                            <w:proofErr w:type="gramEnd"/>
                            <w:r w:rsidRPr="008448EF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8448EF">
                              <w:rPr>
                                <w:color w:val="FF0000"/>
                              </w:rPr>
                              <w:t>condicões</w:t>
                            </w:r>
                            <w:proofErr w:type="spellEnd"/>
                            <w:r w:rsidRPr="008448EF">
                              <w:rPr>
                                <w:color w:val="FF0000"/>
                              </w:rPr>
                              <w:t xml:space="preserve"> necessárias para introduzir os resultados na produção ou na prática social, etc.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39" type="#_x0000_t202" style="position:absolute;left:0;text-align:left;margin-left:0;margin-top:7.25pt;width:456.6pt;height:166.8pt;z-index: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" strokecolor="red" strokeweight="3pt">
                <v:textbox style="mso-fit-shape-to-text:t">
                  <w:txbxContent>
                    <w:p w:rsidR="00E1122F" w:rsidRPr="00D5123E" w:rsidRDefault="00752894" w:rsidP="00030506">
                      <w:pPr>
                        <w:spacing w:line="240" w:lineRule="auto"/>
                        <w:rPr>
                          <w:color w:val="FF0000"/>
                        </w:rPr>
                      </w:pPr>
                      <w:r w:rsidRPr="00D5123E">
                        <w:rPr>
                          <w:color w:val="FF0000"/>
                        </w:rPr>
                        <w:t xml:space="preserve">As recomendações devem </w:t>
                      </w:r>
                      <w:r w:rsidR="00E1122F" w:rsidRPr="00D5123E">
                        <w:rPr>
                          <w:color w:val="FF0000"/>
                        </w:rPr>
                        <w:t xml:space="preserve">conter: </w:t>
                      </w:r>
                    </w:p>
                    <w:p w:rsidR="00E1122F" w:rsidRPr="008448EF" w:rsidRDefault="00E1122F" w:rsidP="00030506">
                      <w:pPr>
                        <w:spacing w:line="240" w:lineRule="auto"/>
                        <w:rPr>
                          <w:color w:val="FF0000"/>
                        </w:rPr>
                      </w:pPr>
                      <w:r w:rsidRPr="008448EF">
                        <w:rPr>
                          <w:color w:val="FF0000"/>
                        </w:rPr>
                        <w:t xml:space="preserve">a) </w:t>
                      </w:r>
                      <w:proofErr w:type="gramStart"/>
                      <w:r w:rsidRPr="008448EF">
                        <w:rPr>
                          <w:color w:val="FF0000"/>
                        </w:rPr>
                        <w:t>os</w:t>
                      </w:r>
                      <w:proofErr w:type="gramEnd"/>
                      <w:r w:rsidRPr="008448EF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8448EF">
                        <w:rPr>
                          <w:color w:val="FF0000"/>
                        </w:rPr>
                        <w:t>aspectos</w:t>
                      </w:r>
                      <w:proofErr w:type="spellEnd"/>
                      <w:r w:rsidRPr="008448EF">
                        <w:rPr>
                          <w:color w:val="FF0000"/>
                        </w:rPr>
                        <w:t xml:space="preserve"> que o autor considera que devem ser t</w:t>
                      </w:r>
                      <w:r w:rsidR="00157A78">
                        <w:rPr>
                          <w:color w:val="FF0000"/>
                        </w:rPr>
                        <w:t xml:space="preserve">rabalhados mais para completar </w:t>
                      </w:r>
                      <w:r w:rsidRPr="008448EF">
                        <w:rPr>
                          <w:color w:val="FF0000"/>
                        </w:rPr>
                        <w:t xml:space="preserve">ou ampliar a sua investigação; </w:t>
                      </w:r>
                    </w:p>
                    <w:p w:rsidR="00E1122F" w:rsidRPr="008448EF" w:rsidRDefault="00E1122F" w:rsidP="00030506">
                      <w:pPr>
                        <w:spacing w:line="240" w:lineRule="auto"/>
                        <w:rPr>
                          <w:color w:val="FF0000"/>
                        </w:rPr>
                      </w:pPr>
                      <w:r w:rsidRPr="008448EF">
                        <w:rPr>
                          <w:color w:val="FF0000"/>
                        </w:rPr>
                        <w:t xml:space="preserve">b) </w:t>
                      </w:r>
                      <w:proofErr w:type="gramStart"/>
                      <w:r w:rsidRPr="008448EF">
                        <w:rPr>
                          <w:color w:val="FF0000"/>
                        </w:rPr>
                        <w:t>a</w:t>
                      </w:r>
                      <w:proofErr w:type="gramEnd"/>
                      <w:r w:rsidRPr="008448EF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8448EF">
                        <w:rPr>
                          <w:color w:val="FF0000"/>
                        </w:rPr>
                        <w:t>posibilidade</w:t>
                      </w:r>
                      <w:proofErr w:type="spellEnd"/>
                      <w:r w:rsidRPr="008448EF">
                        <w:rPr>
                          <w:color w:val="FF0000"/>
                        </w:rPr>
                        <w:t xml:space="preserve"> de resolver problemas semelhantes em outros ramos da ciência e/ou da técnica; </w:t>
                      </w:r>
                    </w:p>
                    <w:p w:rsidR="00E1122F" w:rsidRPr="008448EF" w:rsidRDefault="00E1122F" w:rsidP="00030506">
                      <w:pPr>
                        <w:spacing w:line="240" w:lineRule="auto"/>
                        <w:rPr>
                          <w:color w:val="FF0000"/>
                        </w:rPr>
                      </w:pPr>
                      <w:r w:rsidRPr="008448EF">
                        <w:rPr>
                          <w:color w:val="FF0000"/>
                        </w:rPr>
                        <w:t xml:space="preserve">c) </w:t>
                      </w:r>
                      <w:proofErr w:type="gramStart"/>
                      <w:r w:rsidRPr="008448EF">
                        <w:rPr>
                          <w:color w:val="FF0000"/>
                        </w:rPr>
                        <w:t>as</w:t>
                      </w:r>
                      <w:proofErr w:type="gramEnd"/>
                      <w:r w:rsidRPr="008448EF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8448EF">
                        <w:rPr>
                          <w:color w:val="FF0000"/>
                        </w:rPr>
                        <w:t>condicões</w:t>
                      </w:r>
                      <w:proofErr w:type="spellEnd"/>
                      <w:r w:rsidRPr="008448EF">
                        <w:rPr>
                          <w:color w:val="FF0000"/>
                        </w:rPr>
                        <w:t xml:space="preserve"> necessárias para introduzir os resultados na produção ou na prática social, etc.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C5F2B" w:rsidRPr="00B32AE0" w:rsidRDefault="001C5F2B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1C5F2B" w:rsidRPr="00B32AE0" w:rsidRDefault="001C5F2B" w:rsidP="00554414">
      <w:pPr>
        <w:pStyle w:val="BodyText"/>
        <w:spacing w:before="0" w:after="0" w:line="360" w:lineRule="auto"/>
        <w:rPr>
          <w:rFonts w:ascii="Times New Roman" w:hAnsi="Times New Roman" w:cs="Times New Roman"/>
          <w:szCs w:val="24"/>
        </w:rPr>
      </w:pPr>
    </w:p>
    <w:p w:rsidR="00152AFA" w:rsidRPr="00B32AE0" w:rsidRDefault="00152AFA" w:rsidP="00554414">
      <w:pPr>
        <w:pStyle w:val="Title"/>
        <w:spacing w:before="0" w:after="0"/>
        <w:jc w:val="both"/>
        <w:rPr>
          <w:rFonts w:cs="Times New Roman"/>
          <w:sz w:val="24"/>
          <w:szCs w:val="24"/>
        </w:rPr>
      </w:pPr>
      <w:bookmarkStart w:id="45" w:name="_Toc95113707"/>
    </w:p>
    <w:p w:rsidR="00AC2AF3" w:rsidRPr="00B32AE0" w:rsidRDefault="001C5F2B" w:rsidP="00554414">
      <w:pPr>
        <w:pStyle w:val="Heading1"/>
      </w:pPr>
      <w:bookmarkStart w:id="46" w:name="_Toc260760897"/>
      <w:bookmarkStart w:id="47" w:name="_Toc266353774"/>
      <w:r w:rsidRPr="00B32AE0">
        <w:lastRenderedPageBreak/>
        <w:t>REFER</w:t>
      </w:r>
      <w:r w:rsidR="004B7B36" w:rsidRPr="00B32AE0">
        <w:t>Ê</w:t>
      </w:r>
      <w:r w:rsidRPr="00B32AE0">
        <w:t>NCIAS BIBLIOGRÁFICAS</w:t>
      </w:r>
      <w:bookmarkEnd w:id="45"/>
      <w:bookmarkEnd w:id="46"/>
      <w:bookmarkEnd w:id="47"/>
    </w:p>
    <w:p w:rsidR="00F477E0" w:rsidRPr="00B32AE0" w:rsidRDefault="00F477E0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8136A2" w:rsidRPr="00B32AE0" w:rsidRDefault="00856DD4" w:rsidP="00554414">
      <w:pPr>
        <w:pStyle w:val="BodyText"/>
        <w:spacing w:before="0" w:after="0" w:line="360" w:lineRule="auto"/>
        <w:rPr>
          <w:rFonts w:ascii="Times New Roman" w:hAnsi="Times New Roman" w:cs="Times New Roman"/>
          <w:color w:val="FF0000"/>
        </w:rPr>
      </w:pPr>
      <w:r w:rsidRPr="00B32AE0">
        <w:rPr>
          <w:rFonts w:ascii="Times New Roman" w:hAnsi="Times New Roman" w:cs="Times New Roman"/>
          <w:color w:val="FF0000"/>
        </w:rPr>
        <w:t>O estilo</w:t>
      </w:r>
      <w:r w:rsidR="00590528" w:rsidRPr="00B32AE0">
        <w:rPr>
          <w:rFonts w:ascii="Times New Roman" w:hAnsi="Times New Roman" w:cs="Times New Roman"/>
          <w:color w:val="FF0000"/>
        </w:rPr>
        <w:t xml:space="preserve"> para referenciar as fontes </w:t>
      </w:r>
      <w:r w:rsidRPr="00B32AE0">
        <w:rPr>
          <w:rFonts w:ascii="Times New Roman" w:hAnsi="Times New Roman" w:cs="Times New Roman"/>
          <w:color w:val="FF0000"/>
        </w:rPr>
        <w:t>é o Estilo Chicago: Sistema Autor-Data.</w:t>
      </w:r>
    </w:p>
    <w:p w:rsidR="00C37D04" w:rsidRPr="00B32AE0" w:rsidRDefault="008448EF" w:rsidP="00554414">
      <w:pPr>
        <w:pStyle w:val="Bibliografa"/>
        <w:spacing w:before="0" w:after="0" w:line="360" w:lineRule="auto"/>
      </w:pPr>
      <w:r w:rsidRPr="00B32AE0">
        <w:fldChar w:fldCharType="begin"/>
      </w:r>
      <w:r w:rsidRPr="00B32AE0">
        <w:instrText xml:space="preserve"> MACROBUTTON  AcceptAllChangesInDoc "[Insira aqui apenas as obras que foram citadas na parte textual]" </w:instrText>
      </w:r>
      <w:r w:rsidRPr="00B32AE0">
        <w:fldChar w:fldCharType="end"/>
      </w:r>
    </w:p>
    <w:p w:rsidR="00307722" w:rsidRPr="00B32AE0" w:rsidRDefault="00307722" w:rsidP="00554414">
      <w:pPr>
        <w:pStyle w:val="Bibliografa"/>
        <w:spacing w:before="0" w:after="0" w:line="360" w:lineRule="auto"/>
      </w:pPr>
    </w:p>
    <w:p w:rsidR="003F6340" w:rsidRPr="00B32AE0" w:rsidRDefault="003F6340" w:rsidP="00554414">
      <w:pPr>
        <w:pStyle w:val="Bibliografa"/>
        <w:spacing w:before="0" w:after="0" w:line="360" w:lineRule="auto"/>
      </w:pPr>
    </w:p>
    <w:p w:rsidR="003F6340" w:rsidRPr="00B32AE0" w:rsidRDefault="003F6340" w:rsidP="00554414">
      <w:pPr>
        <w:pStyle w:val="Bibliografa"/>
        <w:spacing w:before="0" w:after="0" w:line="360" w:lineRule="auto"/>
      </w:pPr>
    </w:p>
    <w:p w:rsidR="00D0421F" w:rsidRPr="00B32AE0" w:rsidRDefault="00D0421F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0421F" w:rsidRPr="00B32AE0" w:rsidRDefault="00D0421F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0421F" w:rsidRPr="00B32AE0" w:rsidRDefault="00D0421F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0421F" w:rsidRPr="00B32AE0" w:rsidRDefault="00D0421F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D0421F" w:rsidRPr="00B32AE0" w:rsidRDefault="00D0421F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B32AE0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B32AE0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B32AE0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B32AE0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B32AE0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B32AE0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B32AE0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B32AE0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B32AE0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B32AE0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B32AE0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B32AE0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B32AE0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B32AE0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B32AE0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B32AE0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B32AE0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B32AE0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B32AE0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B32AE0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A44E1" w:rsidRPr="00B32AE0" w:rsidRDefault="005A44E1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307722" w:rsidRPr="00B32AE0" w:rsidRDefault="002F7D08" w:rsidP="00554414">
      <w:pPr>
        <w:pStyle w:val="Heading1"/>
      </w:pPr>
      <w:bookmarkStart w:id="48" w:name="_Toc260760898"/>
      <w:bookmarkStart w:id="49" w:name="_Toc266353775"/>
      <w:r w:rsidRPr="00B32AE0">
        <w:lastRenderedPageBreak/>
        <w:t>BIBLIOGRAFI</w:t>
      </w:r>
      <w:r w:rsidR="001C5F2B" w:rsidRPr="00B32AE0">
        <w:t>A</w:t>
      </w:r>
      <w:bookmarkEnd w:id="48"/>
      <w:bookmarkEnd w:id="49"/>
    </w:p>
    <w:p w:rsidR="008136A2" w:rsidRPr="00B32AE0" w:rsidRDefault="008136A2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3F6340" w:rsidRPr="00B32AE0" w:rsidRDefault="00B41BC8" w:rsidP="00554414">
      <w:pPr>
        <w:pStyle w:val="Bibliografa"/>
        <w:spacing w:before="0" w:after="0" w:line="360" w:lineRule="auto"/>
        <w:rPr>
          <w:color w:val="auto"/>
        </w:rPr>
      </w:pPr>
      <w:r w:rsidRPr="00B32AE0">
        <w:rPr>
          <w:color w:val="auto"/>
        </w:rPr>
        <w:fldChar w:fldCharType="begin"/>
      </w:r>
      <w:r w:rsidRPr="00B32AE0">
        <w:rPr>
          <w:color w:val="auto"/>
        </w:rPr>
        <w:instrText xml:space="preserve"> MACROBUTTON  AcceptAllChangesInDoc "[Insira aqui toda a bibliografia consultada, utilizada na elaboração do trabalho]" </w:instrText>
      </w:r>
      <w:r w:rsidRPr="00B32AE0">
        <w:rPr>
          <w:color w:val="auto"/>
        </w:rPr>
        <w:fldChar w:fldCharType="end"/>
      </w:r>
    </w:p>
    <w:p w:rsidR="005871B9" w:rsidRPr="00B32AE0" w:rsidRDefault="005871B9" w:rsidP="00554414">
      <w:pPr>
        <w:spacing w:before="0" w:after="0"/>
      </w:pPr>
    </w:p>
    <w:p w:rsidR="005C136D" w:rsidRPr="00B32AE0" w:rsidRDefault="005C136D" w:rsidP="00554414">
      <w:pPr>
        <w:spacing w:before="0" w:after="0"/>
      </w:pPr>
    </w:p>
    <w:p w:rsidR="005C136D" w:rsidRPr="00B32AE0" w:rsidRDefault="005C136D" w:rsidP="00554414">
      <w:pPr>
        <w:spacing w:before="0" w:after="0"/>
      </w:pPr>
    </w:p>
    <w:p w:rsidR="005C136D" w:rsidRPr="00B32AE0" w:rsidRDefault="005C136D" w:rsidP="00554414">
      <w:pPr>
        <w:spacing w:before="0" w:after="0"/>
      </w:pPr>
    </w:p>
    <w:p w:rsidR="005C136D" w:rsidRPr="00B32AE0" w:rsidRDefault="005C136D" w:rsidP="00554414">
      <w:pPr>
        <w:spacing w:before="0" w:after="0"/>
      </w:pPr>
    </w:p>
    <w:p w:rsidR="00152AFA" w:rsidRPr="00B32AE0" w:rsidRDefault="00152AFA" w:rsidP="00554414">
      <w:pPr>
        <w:pStyle w:val="Title"/>
        <w:spacing w:before="0" w:after="0"/>
        <w:jc w:val="both"/>
        <w:rPr>
          <w:rFonts w:cs="Times New Roman"/>
          <w:b w:val="0"/>
          <w:sz w:val="24"/>
          <w:szCs w:val="24"/>
        </w:rPr>
      </w:pPr>
    </w:p>
    <w:p w:rsidR="005C136D" w:rsidRPr="00B32AE0" w:rsidRDefault="005C136D" w:rsidP="00554414">
      <w:pPr>
        <w:pStyle w:val="Heading1"/>
      </w:pPr>
      <w:bookmarkStart w:id="50" w:name="_Toc260760899"/>
      <w:bookmarkStart w:id="51" w:name="_Toc266353776"/>
      <w:r w:rsidRPr="00B32AE0">
        <w:lastRenderedPageBreak/>
        <w:t>ANEXOS</w:t>
      </w:r>
      <w:bookmarkEnd w:id="50"/>
      <w:bookmarkEnd w:id="51"/>
    </w:p>
    <w:p w:rsidR="008136A2" w:rsidRPr="00B32AE0" w:rsidRDefault="008136A2" w:rsidP="00554414">
      <w:pPr>
        <w:pStyle w:val="BodyText"/>
        <w:spacing w:before="0" w:after="0" w:line="360" w:lineRule="auto"/>
        <w:rPr>
          <w:rFonts w:ascii="Times New Roman" w:hAnsi="Times New Roman" w:cs="Times New Roman"/>
        </w:rPr>
      </w:pPr>
    </w:p>
    <w:p w:rsidR="005C136D" w:rsidRPr="00B32AE0" w:rsidRDefault="00B41BC8" w:rsidP="00554414">
      <w:pPr>
        <w:pStyle w:val="Bibliografa"/>
        <w:spacing w:before="0" w:after="0" w:line="360" w:lineRule="auto"/>
      </w:pPr>
      <w:r w:rsidRPr="00B32AE0">
        <w:fldChar w:fldCharType="begin"/>
      </w:r>
      <w:r w:rsidRPr="00B32AE0">
        <w:instrText xml:space="preserve"> MACROBUTTON  AcceptAllChangesInDoc "[Insira aqui os Anexos]" </w:instrText>
      </w:r>
      <w:r w:rsidRPr="00B32AE0">
        <w:fldChar w:fldCharType="end"/>
      </w:r>
    </w:p>
    <w:p w:rsidR="005871B9" w:rsidRPr="00B32AE0" w:rsidRDefault="005871B9" w:rsidP="00554414">
      <w:pPr>
        <w:pStyle w:val="Bibliografa"/>
        <w:spacing w:before="0" w:after="0" w:line="360" w:lineRule="auto"/>
      </w:pPr>
    </w:p>
    <w:p w:rsidR="005871B9" w:rsidRPr="00B32AE0" w:rsidRDefault="002E1452" w:rsidP="00554414">
      <w:pPr>
        <w:pStyle w:val="Bibliografa"/>
        <w:spacing w:before="0" w:after="0" w:line="360" w:lineRule="auto"/>
      </w:pPr>
      <w:r w:rsidRPr="00B32AE0"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211455</wp:posOffset>
                </wp:positionV>
                <wp:extent cx="5600700" cy="1135380"/>
                <wp:effectExtent l="22860" t="24765" r="24765" b="20955"/>
                <wp:wrapSquare wrapText="bothSides"/>
                <wp:docPr id="5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135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122F" w:rsidRPr="00825B20" w:rsidRDefault="00E1122F" w:rsidP="00030506">
                            <w:pPr>
                              <w:spacing w:line="240" w:lineRule="auto"/>
                              <w:rPr>
                                <w:color w:val="FF0000"/>
                              </w:rPr>
                            </w:pPr>
                            <w:r w:rsidRPr="00D75E9F">
                              <w:rPr>
                                <w:color w:val="FF0000"/>
                              </w:rPr>
                              <w:t>Os anexos são constitu</w:t>
                            </w:r>
                            <w:r>
                              <w:rPr>
                                <w:color w:val="FF0000"/>
                              </w:rPr>
                              <w:t>í</w:t>
                            </w:r>
                            <w:r w:rsidRPr="00D75E9F">
                              <w:rPr>
                                <w:color w:val="FF0000"/>
                              </w:rPr>
                              <w:t>dos por material suplem</w:t>
                            </w:r>
                            <w:r>
                              <w:rPr>
                                <w:color w:val="FF0000"/>
                              </w:rPr>
                              <w:t>en</w:t>
                            </w:r>
                            <w:r w:rsidRPr="00D75E9F">
                              <w:rPr>
                                <w:color w:val="FF0000"/>
                              </w:rPr>
                              <w:t xml:space="preserve">tar ao texto e podem ser gráficos, tabelas, estatísticas, diagramas, mapas, levantamentos topográficos, </w:t>
                            </w:r>
                            <w:proofErr w:type="spellStart"/>
                            <w:r w:rsidRPr="00D75E9F">
                              <w:rPr>
                                <w:color w:val="FF0000"/>
                              </w:rPr>
                              <w:t>fotografías</w:t>
                            </w:r>
                            <w:proofErr w:type="spellEnd"/>
                            <w:r w:rsidRPr="00D75E9F">
                              <w:rPr>
                                <w:color w:val="FF0000"/>
                              </w:rPr>
                              <w:t xml:space="preserve">, cronologias, quadros comparativos, </w:t>
                            </w:r>
                            <w:r w:rsidR="00944B77">
                              <w:rPr>
                                <w:color w:val="FF0000"/>
                              </w:rPr>
                              <w:t>inquéritos, có</w:t>
                            </w:r>
                            <w:r>
                              <w:rPr>
                                <w:color w:val="FF0000"/>
                              </w:rPr>
                              <w:t xml:space="preserve">pias de documentos, </w:t>
                            </w:r>
                            <w:r w:rsidRPr="00D75E9F">
                              <w:rPr>
                                <w:color w:val="FF0000"/>
                              </w:rPr>
                              <w:t xml:space="preserve">etc., que </w:t>
                            </w:r>
                            <w:r>
                              <w:rPr>
                                <w:color w:val="FF0000"/>
                              </w:rPr>
                              <w:t>ajudem a uma melhor</w:t>
                            </w:r>
                            <w:r w:rsidRPr="00D75E9F">
                              <w:rPr>
                                <w:color w:val="FF0000"/>
                              </w:rPr>
                              <w:t xml:space="preserve"> compre</w:t>
                            </w:r>
                            <w:r w:rsidR="00944B77">
                              <w:rPr>
                                <w:color w:val="FF0000"/>
                              </w:rPr>
                              <w:t>e</w:t>
                            </w:r>
                            <w:r w:rsidRPr="00D75E9F">
                              <w:rPr>
                                <w:color w:val="FF0000"/>
                              </w:rPr>
                              <w:t>ns</w:t>
                            </w:r>
                            <w:r>
                              <w:rPr>
                                <w:color w:val="FF0000"/>
                              </w:rPr>
                              <w:t>ão do que foi</w:t>
                            </w:r>
                            <w:r w:rsidRPr="00D75E9F">
                              <w:rPr>
                                <w:color w:val="FF0000"/>
                              </w:rPr>
                              <w:t xml:space="preserve"> expo</w:t>
                            </w:r>
                            <w:r>
                              <w:rPr>
                                <w:color w:val="FF0000"/>
                              </w:rPr>
                              <w:t>sto</w:t>
                            </w:r>
                            <w:r w:rsidRPr="00D75E9F">
                              <w:rPr>
                                <w:color w:val="FF000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40" type="#_x0000_t202" style="position:absolute;left:0;text-align:left;margin-left:0;margin-top:16.65pt;width:441pt;height:89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" strokecolor="red" strokeweight="3pt">
                <v:textbox style="mso-fit-shape-to-text:t">
                  <w:txbxContent>
                    <w:p w:rsidR="00E1122F" w:rsidRPr="00825B20" w:rsidRDefault="00E1122F" w:rsidP="00030506">
                      <w:pPr>
                        <w:spacing w:line="240" w:lineRule="auto"/>
                        <w:rPr>
                          <w:color w:val="FF0000"/>
                        </w:rPr>
                      </w:pPr>
                      <w:r w:rsidRPr="00D75E9F">
                        <w:rPr>
                          <w:color w:val="FF0000"/>
                        </w:rPr>
                        <w:t>Os anexos são constitu</w:t>
                      </w:r>
                      <w:r>
                        <w:rPr>
                          <w:color w:val="FF0000"/>
                        </w:rPr>
                        <w:t>í</w:t>
                      </w:r>
                      <w:r w:rsidRPr="00D75E9F">
                        <w:rPr>
                          <w:color w:val="FF0000"/>
                        </w:rPr>
                        <w:t>dos por material suplem</w:t>
                      </w:r>
                      <w:r>
                        <w:rPr>
                          <w:color w:val="FF0000"/>
                        </w:rPr>
                        <w:t>en</w:t>
                      </w:r>
                      <w:r w:rsidRPr="00D75E9F">
                        <w:rPr>
                          <w:color w:val="FF0000"/>
                        </w:rPr>
                        <w:t xml:space="preserve">tar ao texto e podem ser gráficos, tabelas, estatísticas, diagramas, mapas, levantamentos topográficos, </w:t>
                      </w:r>
                      <w:proofErr w:type="spellStart"/>
                      <w:r w:rsidRPr="00D75E9F">
                        <w:rPr>
                          <w:color w:val="FF0000"/>
                        </w:rPr>
                        <w:t>fotografías</w:t>
                      </w:r>
                      <w:proofErr w:type="spellEnd"/>
                      <w:r w:rsidRPr="00D75E9F">
                        <w:rPr>
                          <w:color w:val="FF0000"/>
                        </w:rPr>
                        <w:t xml:space="preserve">, cronologias, quadros comparativos, </w:t>
                      </w:r>
                      <w:r w:rsidR="00944B77">
                        <w:rPr>
                          <w:color w:val="FF0000"/>
                        </w:rPr>
                        <w:t>inquéritos, có</w:t>
                      </w:r>
                      <w:r>
                        <w:rPr>
                          <w:color w:val="FF0000"/>
                        </w:rPr>
                        <w:t xml:space="preserve">pias de documentos, </w:t>
                      </w:r>
                      <w:r w:rsidRPr="00D75E9F">
                        <w:rPr>
                          <w:color w:val="FF0000"/>
                        </w:rPr>
                        <w:t xml:space="preserve">etc., que </w:t>
                      </w:r>
                      <w:r>
                        <w:rPr>
                          <w:color w:val="FF0000"/>
                        </w:rPr>
                        <w:t>ajudem a uma melhor</w:t>
                      </w:r>
                      <w:r w:rsidRPr="00D75E9F">
                        <w:rPr>
                          <w:color w:val="FF0000"/>
                        </w:rPr>
                        <w:t xml:space="preserve"> compre</w:t>
                      </w:r>
                      <w:r w:rsidR="00944B77">
                        <w:rPr>
                          <w:color w:val="FF0000"/>
                        </w:rPr>
                        <w:t>e</w:t>
                      </w:r>
                      <w:r w:rsidRPr="00D75E9F">
                        <w:rPr>
                          <w:color w:val="FF0000"/>
                        </w:rPr>
                        <w:t>ns</w:t>
                      </w:r>
                      <w:r>
                        <w:rPr>
                          <w:color w:val="FF0000"/>
                        </w:rPr>
                        <w:t>ão do que foi</w:t>
                      </w:r>
                      <w:r w:rsidRPr="00D75E9F">
                        <w:rPr>
                          <w:color w:val="FF0000"/>
                        </w:rPr>
                        <w:t xml:space="preserve"> expo</w:t>
                      </w:r>
                      <w:r>
                        <w:rPr>
                          <w:color w:val="FF0000"/>
                        </w:rPr>
                        <w:t>sto</w:t>
                      </w:r>
                      <w:r w:rsidRPr="00D75E9F">
                        <w:rPr>
                          <w:color w:val="FF0000"/>
                        </w:rP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71B9" w:rsidRPr="00B32AE0" w:rsidRDefault="005871B9" w:rsidP="00554414">
      <w:pPr>
        <w:pStyle w:val="Bibliografa"/>
        <w:spacing w:before="0" w:after="0" w:line="360" w:lineRule="auto"/>
      </w:pPr>
    </w:p>
    <w:p w:rsidR="005871B9" w:rsidRPr="00B32AE0" w:rsidRDefault="005871B9" w:rsidP="00554414">
      <w:pPr>
        <w:pStyle w:val="Bibliografa"/>
        <w:spacing w:before="0" w:after="0" w:line="360" w:lineRule="auto"/>
      </w:pPr>
    </w:p>
    <w:p w:rsidR="005871B9" w:rsidRPr="00B32AE0" w:rsidRDefault="005871B9" w:rsidP="00554414">
      <w:pPr>
        <w:pStyle w:val="Bibliografa"/>
        <w:spacing w:before="0" w:after="0" w:line="360" w:lineRule="auto"/>
      </w:pPr>
    </w:p>
    <w:p w:rsidR="005871B9" w:rsidRPr="00B32AE0" w:rsidRDefault="005871B9" w:rsidP="00554414">
      <w:pPr>
        <w:pStyle w:val="Bibliografa"/>
        <w:spacing w:before="0" w:after="0" w:line="360" w:lineRule="auto"/>
      </w:pPr>
    </w:p>
    <w:p w:rsidR="005871B9" w:rsidRPr="00B32AE0" w:rsidRDefault="005871B9" w:rsidP="00554414">
      <w:pPr>
        <w:pStyle w:val="Bibliografa"/>
        <w:spacing w:before="0" w:after="0" w:line="360" w:lineRule="auto"/>
      </w:pPr>
    </w:p>
    <w:p w:rsidR="005871B9" w:rsidRPr="00B32AE0" w:rsidRDefault="005871B9" w:rsidP="00554414">
      <w:pPr>
        <w:pStyle w:val="Bibliografa"/>
        <w:spacing w:before="0" w:after="0" w:line="360" w:lineRule="auto"/>
      </w:pPr>
    </w:p>
    <w:p w:rsidR="005871B9" w:rsidRPr="00B32AE0" w:rsidRDefault="005871B9" w:rsidP="00554414">
      <w:pPr>
        <w:pStyle w:val="Bibliografa"/>
        <w:spacing w:before="0" w:after="0" w:line="360" w:lineRule="auto"/>
      </w:pPr>
    </w:p>
    <w:p w:rsidR="005871B9" w:rsidRPr="00B32AE0" w:rsidRDefault="005871B9" w:rsidP="00554414">
      <w:pPr>
        <w:pStyle w:val="Bibliografa"/>
        <w:spacing w:before="0" w:after="0" w:line="360" w:lineRule="auto"/>
      </w:pPr>
    </w:p>
    <w:p w:rsidR="005871B9" w:rsidRPr="00B32AE0" w:rsidRDefault="005871B9" w:rsidP="00554414">
      <w:pPr>
        <w:pStyle w:val="Bibliografa"/>
        <w:spacing w:before="0" w:after="0" w:line="360" w:lineRule="auto"/>
      </w:pPr>
    </w:p>
    <w:p w:rsidR="005871B9" w:rsidRPr="00B32AE0" w:rsidRDefault="005871B9" w:rsidP="00554414">
      <w:pPr>
        <w:pStyle w:val="Bibliografa"/>
        <w:spacing w:before="0" w:after="0" w:line="360" w:lineRule="auto"/>
      </w:pPr>
    </w:p>
    <w:p w:rsidR="005871B9" w:rsidRPr="00B32AE0" w:rsidRDefault="005871B9" w:rsidP="00554414">
      <w:pPr>
        <w:pStyle w:val="Bibliografa"/>
        <w:spacing w:before="0" w:after="0" w:line="360" w:lineRule="auto"/>
      </w:pPr>
    </w:p>
    <w:p w:rsidR="005871B9" w:rsidRPr="00B32AE0" w:rsidRDefault="005871B9" w:rsidP="00554414">
      <w:pPr>
        <w:pStyle w:val="Bibliografa"/>
        <w:spacing w:before="0" w:after="0" w:line="360" w:lineRule="auto"/>
      </w:pPr>
    </w:p>
    <w:p w:rsidR="005871B9" w:rsidRPr="00B32AE0" w:rsidRDefault="005871B9" w:rsidP="00554414">
      <w:pPr>
        <w:pStyle w:val="Bibliografa"/>
        <w:spacing w:before="0" w:after="0" w:line="360" w:lineRule="auto"/>
      </w:pPr>
    </w:p>
    <w:p w:rsidR="005871B9" w:rsidRPr="00B32AE0" w:rsidRDefault="005871B9" w:rsidP="00554414">
      <w:pPr>
        <w:pStyle w:val="Bibliografa"/>
        <w:spacing w:before="0" w:after="0" w:line="360" w:lineRule="auto"/>
      </w:pPr>
    </w:p>
    <w:p w:rsidR="005871B9" w:rsidRPr="00B32AE0" w:rsidRDefault="005871B9" w:rsidP="00554414">
      <w:pPr>
        <w:pStyle w:val="Bibliografa"/>
        <w:spacing w:before="0" w:after="0" w:line="360" w:lineRule="auto"/>
      </w:pPr>
    </w:p>
    <w:p w:rsidR="005871B9" w:rsidRPr="00B32AE0" w:rsidRDefault="005871B9" w:rsidP="00554414">
      <w:pPr>
        <w:pStyle w:val="Bibliografa"/>
        <w:spacing w:before="0" w:after="0" w:line="360" w:lineRule="auto"/>
      </w:pPr>
    </w:p>
    <w:p w:rsidR="005871B9" w:rsidRPr="00B32AE0" w:rsidRDefault="005871B9" w:rsidP="00554414">
      <w:pPr>
        <w:pStyle w:val="Bibliografa"/>
        <w:spacing w:before="0" w:after="0" w:line="360" w:lineRule="auto"/>
      </w:pPr>
    </w:p>
    <w:p w:rsidR="000E0510" w:rsidRPr="00B32AE0" w:rsidRDefault="000E0510" w:rsidP="00554414">
      <w:pPr>
        <w:pStyle w:val="Bibliografa"/>
        <w:spacing w:before="0" w:after="0" w:line="360" w:lineRule="auto"/>
      </w:pPr>
    </w:p>
    <w:p w:rsidR="000E0510" w:rsidRPr="00B32AE0" w:rsidRDefault="000E0510" w:rsidP="00554414">
      <w:pPr>
        <w:pStyle w:val="Bibliografa"/>
        <w:spacing w:before="0" w:after="0" w:line="360" w:lineRule="auto"/>
      </w:pPr>
    </w:p>
    <w:p w:rsidR="000E0510" w:rsidRPr="00B32AE0" w:rsidRDefault="000E0510" w:rsidP="00554414">
      <w:pPr>
        <w:pStyle w:val="Bibliografa"/>
        <w:spacing w:before="0" w:after="0" w:line="360" w:lineRule="auto"/>
      </w:pPr>
    </w:p>
    <w:p w:rsidR="000E0510" w:rsidRPr="00B32AE0" w:rsidRDefault="000E0510" w:rsidP="00554414">
      <w:pPr>
        <w:pStyle w:val="Bibliografa"/>
        <w:spacing w:before="0" w:after="0" w:line="360" w:lineRule="auto"/>
      </w:pPr>
    </w:p>
    <w:p w:rsidR="000E0510" w:rsidRPr="00B32AE0" w:rsidRDefault="000E0510" w:rsidP="00554414">
      <w:pPr>
        <w:pStyle w:val="Bibliografa"/>
        <w:spacing w:before="0" w:after="0" w:line="360" w:lineRule="auto"/>
      </w:pPr>
    </w:p>
    <w:p w:rsidR="0021281E" w:rsidRPr="00B32AE0" w:rsidRDefault="0021281E" w:rsidP="00554414">
      <w:pPr>
        <w:pStyle w:val="Bibliografa"/>
        <w:spacing w:before="0" w:after="0" w:line="360" w:lineRule="auto"/>
      </w:pPr>
    </w:p>
    <w:sectPr w:rsidR="0021281E" w:rsidRPr="00B32AE0" w:rsidSect="00266CFA">
      <w:footerReference w:type="default" r:id="rId12"/>
      <w:pgSz w:w="11907" w:h="16840" w:code="9"/>
      <w:pgMar w:top="1701" w:right="1134" w:bottom="1134" w:left="1701" w:header="720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F5E" w:rsidRDefault="00810F5E">
      <w:r>
        <w:separator/>
      </w:r>
    </w:p>
  </w:endnote>
  <w:endnote w:type="continuationSeparator" w:id="0">
    <w:p w:rsidR="00810F5E" w:rsidRDefault="00810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22F" w:rsidRDefault="00E1122F" w:rsidP="00266C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1122F" w:rsidRDefault="00E1122F" w:rsidP="00AC1E3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22F" w:rsidRPr="00266CFA" w:rsidRDefault="00E1122F" w:rsidP="00C95F06">
    <w:pPr>
      <w:pStyle w:val="Footer"/>
      <w:framePr w:wrap="around" w:vAnchor="text" w:hAnchor="margin" w:xAlign="right" w:y="1"/>
      <w:rPr>
        <w:rStyle w:val="PageNumber"/>
        <w:sz w:val="18"/>
        <w:szCs w:val="18"/>
      </w:rPr>
    </w:pPr>
    <w:r w:rsidRPr="00266CFA">
      <w:rPr>
        <w:rStyle w:val="PageNumber"/>
        <w:sz w:val="18"/>
        <w:szCs w:val="18"/>
      </w:rPr>
      <w:fldChar w:fldCharType="begin"/>
    </w:r>
    <w:r w:rsidRPr="00266CFA">
      <w:rPr>
        <w:rStyle w:val="PageNumber"/>
        <w:sz w:val="18"/>
        <w:szCs w:val="18"/>
      </w:rPr>
      <w:instrText xml:space="preserve">PAGE  </w:instrText>
    </w:r>
    <w:r w:rsidRPr="00266CFA">
      <w:rPr>
        <w:rStyle w:val="PageNumber"/>
        <w:sz w:val="18"/>
        <w:szCs w:val="18"/>
      </w:rPr>
      <w:fldChar w:fldCharType="separate"/>
    </w:r>
    <w:r w:rsidR="00610081">
      <w:rPr>
        <w:rStyle w:val="PageNumber"/>
        <w:noProof/>
        <w:sz w:val="18"/>
        <w:szCs w:val="18"/>
      </w:rPr>
      <w:t>XII</w:t>
    </w:r>
    <w:r w:rsidRPr="00266CFA">
      <w:rPr>
        <w:rStyle w:val="PageNumber"/>
        <w:sz w:val="18"/>
        <w:szCs w:val="18"/>
      </w:rPr>
      <w:fldChar w:fldCharType="end"/>
    </w:r>
  </w:p>
  <w:p w:rsidR="00E1122F" w:rsidRDefault="00E1122F" w:rsidP="00266CFA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22F" w:rsidRPr="00266CFA" w:rsidRDefault="00E1122F" w:rsidP="00C95F06">
    <w:pPr>
      <w:pStyle w:val="Footer"/>
      <w:framePr w:wrap="around" w:vAnchor="text" w:hAnchor="margin" w:xAlign="right" w:y="1"/>
      <w:rPr>
        <w:rStyle w:val="PageNumber"/>
        <w:sz w:val="18"/>
        <w:szCs w:val="18"/>
      </w:rPr>
    </w:pPr>
    <w:r w:rsidRPr="00266CFA">
      <w:rPr>
        <w:rStyle w:val="PageNumber"/>
        <w:sz w:val="18"/>
        <w:szCs w:val="18"/>
      </w:rPr>
      <w:fldChar w:fldCharType="begin"/>
    </w:r>
    <w:r w:rsidRPr="00266CFA">
      <w:rPr>
        <w:rStyle w:val="PageNumber"/>
        <w:sz w:val="18"/>
        <w:szCs w:val="18"/>
      </w:rPr>
      <w:instrText xml:space="preserve">PAGE  </w:instrText>
    </w:r>
    <w:r w:rsidRPr="00266CFA">
      <w:rPr>
        <w:rStyle w:val="PageNumber"/>
        <w:sz w:val="18"/>
        <w:szCs w:val="18"/>
      </w:rPr>
      <w:fldChar w:fldCharType="separate"/>
    </w:r>
    <w:r w:rsidR="00610081">
      <w:rPr>
        <w:rStyle w:val="PageNumber"/>
        <w:noProof/>
        <w:sz w:val="18"/>
        <w:szCs w:val="18"/>
      </w:rPr>
      <w:t>9</w:t>
    </w:r>
    <w:r w:rsidRPr="00266CFA">
      <w:rPr>
        <w:rStyle w:val="PageNumber"/>
        <w:sz w:val="18"/>
        <w:szCs w:val="18"/>
      </w:rPr>
      <w:fldChar w:fldCharType="end"/>
    </w:r>
    <w:r w:rsidR="0021281E">
      <w:rPr>
        <w:rStyle w:val="PageNumber"/>
        <w:sz w:val="18"/>
        <w:szCs w:val="18"/>
      </w:rPr>
      <w:t>/9</w:t>
    </w:r>
  </w:p>
  <w:p w:rsidR="00E1122F" w:rsidRDefault="00E1122F" w:rsidP="00266C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F5E" w:rsidRDefault="00810F5E">
      <w:r>
        <w:separator/>
      </w:r>
    </w:p>
  </w:footnote>
  <w:footnote w:type="continuationSeparator" w:id="0">
    <w:p w:rsidR="00810F5E" w:rsidRDefault="00810F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22F" w:rsidRPr="00266CFA" w:rsidRDefault="00E87F6C">
    <w:pPr>
      <w:pStyle w:val="Header"/>
      <w:rPr>
        <w:szCs w:val="22"/>
      </w:rPr>
    </w:pPr>
    <w:r>
      <w:rPr>
        <w:szCs w:val="22"/>
      </w:rPr>
      <w:t>Sistema de Gestão de Distribuição - Mcel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6156BB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5D4511F"/>
    <w:multiLevelType w:val="hybridMultilevel"/>
    <w:tmpl w:val="A8741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CB7C5E"/>
    <w:multiLevelType w:val="hybridMultilevel"/>
    <w:tmpl w:val="FDC4E4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BF90869"/>
    <w:multiLevelType w:val="hybridMultilevel"/>
    <w:tmpl w:val="B7665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38395F"/>
    <w:multiLevelType w:val="multilevel"/>
    <w:tmpl w:val="BE8C94B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6F2A75DD"/>
    <w:multiLevelType w:val="hybridMultilevel"/>
    <w:tmpl w:val="DF0083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659"/>
    <w:rsid w:val="00014843"/>
    <w:rsid w:val="00025477"/>
    <w:rsid w:val="00025F14"/>
    <w:rsid w:val="00030506"/>
    <w:rsid w:val="00031B55"/>
    <w:rsid w:val="0003594E"/>
    <w:rsid w:val="00042F2A"/>
    <w:rsid w:val="00046E20"/>
    <w:rsid w:val="000502E3"/>
    <w:rsid w:val="0005259B"/>
    <w:rsid w:val="000566A8"/>
    <w:rsid w:val="00060446"/>
    <w:rsid w:val="00061C5C"/>
    <w:rsid w:val="000636CB"/>
    <w:rsid w:val="0007179D"/>
    <w:rsid w:val="00076EC1"/>
    <w:rsid w:val="00093F73"/>
    <w:rsid w:val="000A798A"/>
    <w:rsid w:val="000B0E68"/>
    <w:rsid w:val="000C09FD"/>
    <w:rsid w:val="000C6B01"/>
    <w:rsid w:val="000D3DD9"/>
    <w:rsid w:val="000E0510"/>
    <w:rsid w:val="000E6984"/>
    <w:rsid w:val="00104E1F"/>
    <w:rsid w:val="00105EBD"/>
    <w:rsid w:val="00110FED"/>
    <w:rsid w:val="00113DFA"/>
    <w:rsid w:val="00116DFF"/>
    <w:rsid w:val="00120FEB"/>
    <w:rsid w:val="0012167D"/>
    <w:rsid w:val="00137EE1"/>
    <w:rsid w:val="001416F5"/>
    <w:rsid w:val="00152AFA"/>
    <w:rsid w:val="00157A78"/>
    <w:rsid w:val="00170659"/>
    <w:rsid w:val="001719A3"/>
    <w:rsid w:val="0017740D"/>
    <w:rsid w:val="00182302"/>
    <w:rsid w:val="00184EFD"/>
    <w:rsid w:val="0019548D"/>
    <w:rsid w:val="001A069B"/>
    <w:rsid w:val="001A28E7"/>
    <w:rsid w:val="001A69B3"/>
    <w:rsid w:val="001B01FF"/>
    <w:rsid w:val="001B723B"/>
    <w:rsid w:val="001C43FD"/>
    <w:rsid w:val="001C5F2B"/>
    <w:rsid w:val="001C6CD5"/>
    <w:rsid w:val="001D15D6"/>
    <w:rsid w:val="001D3850"/>
    <w:rsid w:val="001D7896"/>
    <w:rsid w:val="001E5530"/>
    <w:rsid w:val="00210A3F"/>
    <w:rsid w:val="0021281E"/>
    <w:rsid w:val="00213F03"/>
    <w:rsid w:val="00226697"/>
    <w:rsid w:val="0023746F"/>
    <w:rsid w:val="00241EC9"/>
    <w:rsid w:val="002442D9"/>
    <w:rsid w:val="00253FBE"/>
    <w:rsid w:val="00261CA6"/>
    <w:rsid w:val="00265FAB"/>
    <w:rsid w:val="00266CFA"/>
    <w:rsid w:val="00276498"/>
    <w:rsid w:val="00282A55"/>
    <w:rsid w:val="00282F64"/>
    <w:rsid w:val="00297747"/>
    <w:rsid w:val="002A6C41"/>
    <w:rsid w:val="002B0BB3"/>
    <w:rsid w:val="002C79DF"/>
    <w:rsid w:val="002D318B"/>
    <w:rsid w:val="002E1452"/>
    <w:rsid w:val="002E2115"/>
    <w:rsid w:val="002E45D6"/>
    <w:rsid w:val="002F42E6"/>
    <w:rsid w:val="002F668D"/>
    <w:rsid w:val="002F7D08"/>
    <w:rsid w:val="00307722"/>
    <w:rsid w:val="00375A1C"/>
    <w:rsid w:val="00377B52"/>
    <w:rsid w:val="003941CA"/>
    <w:rsid w:val="003A5A56"/>
    <w:rsid w:val="003A5B10"/>
    <w:rsid w:val="003A7D0F"/>
    <w:rsid w:val="003C2CA2"/>
    <w:rsid w:val="003D0773"/>
    <w:rsid w:val="003D4B9B"/>
    <w:rsid w:val="003D61C5"/>
    <w:rsid w:val="003D7708"/>
    <w:rsid w:val="003F13B6"/>
    <w:rsid w:val="003F6340"/>
    <w:rsid w:val="00400396"/>
    <w:rsid w:val="0040559F"/>
    <w:rsid w:val="00405A22"/>
    <w:rsid w:val="00410072"/>
    <w:rsid w:val="004108B8"/>
    <w:rsid w:val="004139E5"/>
    <w:rsid w:val="00426AE8"/>
    <w:rsid w:val="0044458F"/>
    <w:rsid w:val="004448BC"/>
    <w:rsid w:val="00465472"/>
    <w:rsid w:val="00466C2C"/>
    <w:rsid w:val="00473D2F"/>
    <w:rsid w:val="004866CE"/>
    <w:rsid w:val="00493587"/>
    <w:rsid w:val="00493DD4"/>
    <w:rsid w:val="00495F5E"/>
    <w:rsid w:val="004A35C2"/>
    <w:rsid w:val="004A704F"/>
    <w:rsid w:val="004B7B36"/>
    <w:rsid w:val="00512A09"/>
    <w:rsid w:val="00520602"/>
    <w:rsid w:val="00554414"/>
    <w:rsid w:val="00554728"/>
    <w:rsid w:val="00556593"/>
    <w:rsid w:val="00557AD6"/>
    <w:rsid w:val="005614BD"/>
    <w:rsid w:val="00567B6C"/>
    <w:rsid w:val="00570AEF"/>
    <w:rsid w:val="00573BFA"/>
    <w:rsid w:val="00583E2D"/>
    <w:rsid w:val="00586625"/>
    <w:rsid w:val="005871B9"/>
    <w:rsid w:val="00590528"/>
    <w:rsid w:val="00597C44"/>
    <w:rsid w:val="005A44E1"/>
    <w:rsid w:val="005A5B19"/>
    <w:rsid w:val="005B1ECA"/>
    <w:rsid w:val="005C136D"/>
    <w:rsid w:val="005D1057"/>
    <w:rsid w:val="005D5BD5"/>
    <w:rsid w:val="005E26CE"/>
    <w:rsid w:val="005E557E"/>
    <w:rsid w:val="005E606D"/>
    <w:rsid w:val="005F12E3"/>
    <w:rsid w:val="00606BF8"/>
    <w:rsid w:val="00610081"/>
    <w:rsid w:val="00613296"/>
    <w:rsid w:val="006304C7"/>
    <w:rsid w:val="006445FD"/>
    <w:rsid w:val="00654F31"/>
    <w:rsid w:val="00661658"/>
    <w:rsid w:val="00665BB7"/>
    <w:rsid w:val="00667B56"/>
    <w:rsid w:val="006705F1"/>
    <w:rsid w:val="00696510"/>
    <w:rsid w:val="006A0846"/>
    <w:rsid w:val="006B229C"/>
    <w:rsid w:val="006E21F6"/>
    <w:rsid w:val="006E2347"/>
    <w:rsid w:val="00703C15"/>
    <w:rsid w:val="00715B82"/>
    <w:rsid w:val="00716FFF"/>
    <w:rsid w:val="00721468"/>
    <w:rsid w:val="00741653"/>
    <w:rsid w:val="00752894"/>
    <w:rsid w:val="00755A4C"/>
    <w:rsid w:val="00756A9F"/>
    <w:rsid w:val="007708A0"/>
    <w:rsid w:val="007715ED"/>
    <w:rsid w:val="00774899"/>
    <w:rsid w:val="00777F0D"/>
    <w:rsid w:val="007806F7"/>
    <w:rsid w:val="00787609"/>
    <w:rsid w:val="00793ABB"/>
    <w:rsid w:val="007B1940"/>
    <w:rsid w:val="007B71E2"/>
    <w:rsid w:val="007C39BA"/>
    <w:rsid w:val="007E5B27"/>
    <w:rsid w:val="007F16CA"/>
    <w:rsid w:val="00801FBC"/>
    <w:rsid w:val="00810F5E"/>
    <w:rsid w:val="008136A2"/>
    <w:rsid w:val="00816B4A"/>
    <w:rsid w:val="0082478C"/>
    <w:rsid w:val="00825B20"/>
    <w:rsid w:val="00835094"/>
    <w:rsid w:val="008448EF"/>
    <w:rsid w:val="0085502F"/>
    <w:rsid w:val="0085622C"/>
    <w:rsid w:val="00856DD4"/>
    <w:rsid w:val="00857AE9"/>
    <w:rsid w:val="00857BB1"/>
    <w:rsid w:val="00861CF9"/>
    <w:rsid w:val="0086282D"/>
    <w:rsid w:val="00883553"/>
    <w:rsid w:val="00884282"/>
    <w:rsid w:val="008850C1"/>
    <w:rsid w:val="0088649D"/>
    <w:rsid w:val="008A205B"/>
    <w:rsid w:val="008A5BC6"/>
    <w:rsid w:val="008A7DB9"/>
    <w:rsid w:val="008B34E5"/>
    <w:rsid w:val="008C09B8"/>
    <w:rsid w:val="008C253F"/>
    <w:rsid w:val="008C4726"/>
    <w:rsid w:val="008D3837"/>
    <w:rsid w:val="008E6589"/>
    <w:rsid w:val="008F3FCD"/>
    <w:rsid w:val="0090260F"/>
    <w:rsid w:val="0090263E"/>
    <w:rsid w:val="00910B39"/>
    <w:rsid w:val="00913927"/>
    <w:rsid w:val="009167F0"/>
    <w:rsid w:val="00931C11"/>
    <w:rsid w:val="00933DFA"/>
    <w:rsid w:val="00940E75"/>
    <w:rsid w:val="00942498"/>
    <w:rsid w:val="00944B77"/>
    <w:rsid w:val="009743C6"/>
    <w:rsid w:val="009775AC"/>
    <w:rsid w:val="00983F1E"/>
    <w:rsid w:val="00985253"/>
    <w:rsid w:val="00995308"/>
    <w:rsid w:val="009A218A"/>
    <w:rsid w:val="009B6980"/>
    <w:rsid w:val="009C4521"/>
    <w:rsid w:val="009D4432"/>
    <w:rsid w:val="00A03D78"/>
    <w:rsid w:val="00A14E86"/>
    <w:rsid w:val="00A1617D"/>
    <w:rsid w:val="00A2119D"/>
    <w:rsid w:val="00A30770"/>
    <w:rsid w:val="00A43472"/>
    <w:rsid w:val="00A47EE5"/>
    <w:rsid w:val="00A5326A"/>
    <w:rsid w:val="00A53A35"/>
    <w:rsid w:val="00A575F8"/>
    <w:rsid w:val="00A666D3"/>
    <w:rsid w:val="00A75AA7"/>
    <w:rsid w:val="00A75C8D"/>
    <w:rsid w:val="00A964DD"/>
    <w:rsid w:val="00AA23FE"/>
    <w:rsid w:val="00AA6BE6"/>
    <w:rsid w:val="00AB4FBE"/>
    <w:rsid w:val="00AB618D"/>
    <w:rsid w:val="00AB793E"/>
    <w:rsid w:val="00AC1E3A"/>
    <w:rsid w:val="00AC2AF3"/>
    <w:rsid w:val="00AC5671"/>
    <w:rsid w:val="00AC67CA"/>
    <w:rsid w:val="00AF0E94"/>
    <w:rsid w:val="00B051F2"/>
    <w:rsid w:val="00B05340"/>
    <w:rsid w:val="00B151D1"/>
    <w:rsid w:val="00B31911"/>
    <w:rsid w:val="00B32AE0"/>
    <w:rsid w:val="00B41BC8"/>
    <w:rsid w:val="00B45081"/>
    <w:rsid w:val="00B53909"/>
    <w:rsid w:val="00B53AFA"/>
    <w:rsid w:val="00B56807"/>
    <w:rsid w:val="00B574EF"/>
    <w:rsid w:val="00B6164D"/>
    <w:rsid w:val="00B6611C"/>
    <w:rsid w:val="00B7520D"/>
    <w:rsid w:val="00B8667E"/>
    <w:rsid w:val="00B94F33"/>
    <w:rsid w:val="00BB0B4B"/>
    <w:rsid w:val="00BC6A4B"/>
    <w:rsid w:val="00BD1874"/>
    <w:rsid w:val="00BD5687"/>
    <w:rsid w:val="00BD5F02"/>
    <w:rsid w:val="00BE3745"/>
    <w:rsid w:val="00BF133D"/>
    <w:rsid w:val="00C00AA1"/>
    <w:rsid w:val="00C02040"/>
    <w:rsid w:val="00C04C22"/>
    <w:rsid w:val="00C05328"/>
    <w:rsid w:val="00C12371"/>
    <w:rsid w:val="00C159A2"/>
    <w:rsid w:val="00C23C1D"/>
    <w:rsid w:val="00C30C05"/>
    <w:rsid w:val="00C33759"/>
    <w:rsid w:val="00C337DD"/>
    <w:rsid w:val="00C363A7"/>
    <w:rsid w:val="00C37D04"/>
    <w:rsid w:val="00C40E53"/>
    <w:rsid w:val="00C50DF7"/>
    <w:rsid w:val="00C54319"/>
    <w:rsid w:val="00C619C2"/>
    <w:rsid w:val="00C6703D"/>
    <w:rsid w:val="00C802E6"/>
    <w:rsid w:val="00C85A75"/>
    <w:rsid w:val="00C95F06"/>
    <w:rsid w:val="00C966AC"/>
    <w:rsid w:val="00CC15E2"/>
    <w:rsid w:val="00CF4583"/>
    <w:rsid w:val="00D02555"/>
    <w:rsid w:val="00D02761"/>
    <w:rsid w:val="00D0421F"/>
    <w:rsid w:val="00D13281"/>
    <w:rsid w:val="00D22052"/>
    <w:rsid w:val="00D34798"/>
    <w:rsid w:val="00D50082"/>
    <w:rsid w:val="00D5123E"/>
    <w:rsid w:val="00D64DB8"/>
    <w:rsid w:val="00D75E9F"/>
    <w:rsid w:val="00D8286D"/>
    <w:rsid w:val="00DA41F0"/>
    <w:rsid w:val="00DC3DF1"/>
    <w:rsid w:val="00DD2B11"/>
    <w:rsid w:val="00DD383D"/>
    <w:rsid w:val="00DE1406"/>
    <w:rsid w:val="00DF35F4"/>
    <w:rsid w:val="00DF6348"/>
    <w:rsid w:val="00E02722"/>
    <w:rsid w:val="00E1122F"/>
    <w:rsid w:val="00E12EAD"/>
    <w:rsid w:val="00E20C2F"/>
    <w:rsid w:val="00E30198"/>
    <w:rsid w:val="00E3211D"/>
    <w:rsid w:val="00E3232E"/>
    <w:rsid w:val="00E326C6"/>
    <w:rsid w:val="00E34849"/>
    <w:rsid w:val="00E4702C"/>
    <w:rsid w:val="00E53808"/>
    <w:rsid w:val="00E831EB"/>
    <w:rsid w:val="00E870D4"/>
    <w:rsid w:val="00E87F6C"/>
    <w:rsid w:val="00E94AAB"/>
    <w:rsid w:val="00E96CF5"/>
    <w:rsid w:val="00EA7B30"/>
    <w:rsid w:val="00EB793A"/>
    <w:rsid w:val="00EE643B"/>
    <w:rsid w:val="00F07DCA"/>
    <w:rsid w:val="00F24460"/>
    <w:rsid w:val="00F316AE"/>
    <w:rsid w:val="00F477E0"/>
    <w:rsid w:val="00F51AEC"/>
    <w:rsid w:val="00F731FD"/>
    <w:rsid w:val="00F81158"/>
    <w:rsid w:val="00F81DF8"/>
    <w:rsid w:val="00F82C73"/>
    <w:rsid w:val="00F85B3F"/>
    <w:rsid w:val="00F920CB"/>
    <w:rsid w:val="00F96C72"/>
    <w:rsid w:val="00FA2CA8"/>
    <w:rsid w:val="00FB7AC0"/>
    <w:rsid w:val="00FE285D"/>
    <w:rsid w:val="00FE2D39"/>
    <w:rsid w:val="00FF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F64C4DE-5E47-4CD8-A030-440030F5A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406"/>
    <w:pPr>
      <w:spacing w:before="240" w:after="240" w:line="360" w:lineRule="auto"/>
      <w:jc w:val="both"/>
    </w:pPr>
    <w:rPr>
      <w:sz w:val="24"/>
      <w:szCs w:val="24"/>
      <w:lang w:val="pt-PT"/>
    </w:rPr>
  </w:style>
  <w:style w:type="paragraph" w:styleId="Heading1">
    <w:name w:val="heading 1"/>
    <w:basedOn w:val="Normal"/>
    <w:next w:val="BodyText"/>
    <w:autoRedefine/>
    <w:qFormat/>
    <w:rsid w:val="00F82C73"/>
    <w:pPr>
      <w:keepNext/>
      <w:keepLines/>
      <w:pageBreakBefore/>
      <w:spacing w:before="0" w:after="0"/>
      <w:jc w:val="center"/>
      <w:outlineLvl w:val="0"/>
    </w:pPr>
    <w:rPr>
      <w:b/>
      <w:bCs/>
      <w:caps/>
      <w:sz w:val="28"/>
      <w:szCs w:val="28"/>
    </w:rPr>
  </w:style>
  <w:style w:type="paragraph" w:styleId="Heading2">
    <w:name w:val="heading 2"/>
    <w:basedOn w:val="Normal"/>
    <w:next w:val="BodyText"/>
    <w:autoRedefine/>
    <w:qFormat/>
    <w:rsid w:val="00DA41F0"/>
    <w:pPr>
      <w:keepNext/>
      <w:keepLines/>
      <w:spacing w:before="0" w:after="0"/>
      <w:outlineLvl w:val="1"/>
    </w:pPr>
    <w:rPr>
      <w:b/>
      <w:bCs/>
      <w:iCs/>
      <w:sz w:val="26"/>
      <w:szCs w:val="26"/>
    </w:rPr>
  </w:style>
  <w:style w:type="paragraph" w:styleId="Heading3">
    <w:name w:val="heading 3"/>
    <w:basedOn w:val="Normal"/>
    <w:next w:val="BodyText"/>
    <w:autoRedefine/>
    <w:qFormat/>
    <w:rsid w:val="00DA41F0"/>
    <w:pPr>
      <w:keepNext/>
      <w:keepLines/>
      <w:spacing w:before="0" w:after="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BodyText"/>
    <w:qFormat/>
    <w:pPr>
      <w:keepNext/>
      <w:keepLines/>
      <w:numPr>
        <w:ilvl w:val="3"/>
        <w:numId w:val="2"/>
      </w:numPr>
      <w:spacing w:line="480" w:lineRule="auto"/>
      <w:outlineLvl w:val="3"/>
    </w:pPr>
    <w:rPr>
      <w:bCs/>
      <w:i/>
      <w:szCs w:val="28"/>
    </w:rPr>
  </w:style>
  <w:style w:type="paragraph" w:styleId="Heading5">
    <w:name w:val="heading 5"/>
    <w:basedOn w:val="Normal"/>
    <w:next w:val="Heading1"/>
    <w:qFormat/>
    <w:pPr>
      <w:keepNext/>
      <w:keepLines/>
      <w:numPr>
        <w:ilvl w:val="4"/>
        <w:numId w:val="2"/>
      </w:numPr>
      <w:spacing w:line="480" w:lineRule="auto"/>
      <w:outlineLvl w:val="4"/>
    </w:pPr>
    <w:rPr>
      <w:bCs/>
      <w:i/>
      <w:iCs/>
      <w:caps/>
      <w:szCs w:val="26"/>
    </w:rPr>
  </w:style>
  <w:style w:type="paragraph" w:styleId="Heading6">
    <w:name w:val="heading 6"/>
    <w:basedOn w:val="Normal"/>
    <w:next w:val="Normal"/>
    <w:qFormat/>
    <w:rsid w:val="00FE285D"/>
    <w:pPr>
      <w:numPr>
        <w:ilvl w:val="5"/>
        <w:numId w:val="2"/>
      </w:numPr>
      <w:spacing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FE285D"/>
    <w:pPr>
      <w:numPr>
        <w:ilvl w:val="6"/>
        <w:numId w:val="2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rsid w:val="00FE285D"/>
    <w:pPr>
      <w:numPr>
        <w:ilvl w:val="7"/>
        <w:numId w:val="2"/>
      </w:numPr>
      <w:spacing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keepLines/>
      <w:pageBreakBefore/>
      <w:numPr>
        <w:ilvl w:val="8"/>
        <w:numId w:val="2"/>
      </w:numPr>
      <w:spacing w:line="480" w:lineRule="auto"/>
      <w:jc w:val="center"/>
      <w:outlineLvl w:val="8"/>
    </w:pPr>
    <w:rPr>
      <w:rFonts w:cs="Arial"/>
      <w:cap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sid w:val="0017740D"/>
    <w:pPr>
      <w:suppressAutoHyphens/>
      <w:spacing w:line="240" w:lineRule="auto"/>
    </w:pPr>
    <w:rPr>
      <w:rFonts w:ascii="Arial" w:hAnsi="Arial" w:cs="Verdana"/>
      <w:szCs w:val="22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BodyTextIndent">
    <w:name w:val="Body Text Indent"/>
    <w:basedOn w:val="Normal"/>
    <w:pPr>
      <w:ind w:left="720"/>
    </w:pPr>
  </w:style>
  <w:style w:type="paragraph" w:styleId="BlockText">
    <w:name w:val="Block Text"/>
    <w:basedOn w:val="Normal"/>
    <w:pPr>
      <w:ind w:left="720" w:right="720"/>
    </w:pPr>
  </w:style>
  <w:style w:type="paragraph" w:styleId="Caption">
    <w:name w:val="caption"/>
    <w:basedOn w:val="Normal"/>
    <w:next w:val="Normal"/>
    <w:link w:val="CaptionChar"/>
    <w:qFormat/>
    <w:pPr>
      <w:keepLines/>
    </w:pPr>
    <w:rPr>
      <w:bCs/>
      <w:i/>
      <w:szCs w:val="20"/>
    </w:rPr>
  </w:style>
  <w:style w:type="paragraph" w:styleId="Title">
    <w:name w:val="Title"/>
    <w:basedOn w:val="Normal"/>
    <w:qFormat/>
    <w:pPr>
      <w:spacing w:before="1200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AuthorList">
    <w:name w:val="Author List"/>
    <w:basedOn w:val="Normal"/>
    <w:next w:val="Normal"/>
    <w:pPr>
      <w:keepLines/>
      <w:spacing w:after="100" w:afterAutospacing="1" w:line="240" w:lineRule="auto"/>
      <w:jc w:val="center"/>
    </w:pPr>
    <w:rPr>
      <w:b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TOC2">
    <w:name w:val="toc 2"/>
    <w:basedOn w:val="Normal"/>
    <w:next w:val="Normal"/>
    <w:autoRedefine/>
    <w:semiHidden/>
    <w:rsid w:val="00C02040"/>
    <w:pPr>
      <w:spacing w:before="0" w:after="0" w:line="240" w:lineRule="auto"/>
      <w:ind w:left="720"/>
      <w:jc w:val="left"/>
    </w:pPr>
  </w:style>
  <w:style w:type="paragraph" w:customStyle="1" w:styleId="SubmissionInfo">
    <w:name w:val="Submission Info"/>
    <w:basedOn w:val="Normal"/>
    <w:next w:val="Normal"/>
    <w:pPr>
      <w:spacing w:before="1200" w:after="1200"/>
      <w:ind w:left="1440" w:right="1440"/>
      <w:jc w:val="center"/>
    </w:pPr>
  </w:style>
  <w:style w:type="paragraph" w:customStyle="1" w:styleId="SUMARIO">
    <w:name w:val="SUMARIO"/>
    <w:basedOn w:val="BodyText"/>
    <w:rsid w:val="00A30770"/>
    <w:pPr>
      <w:spacing w:before="2160" w:after="2160"/>
      <w:jc w:val="center"/>
    </w:pPr>
    <w:rPr>
      <w:b/>
      <w:sz w:val="32"/>
    </w:rPr>
  </w:style>
  <w:style w:type="paragraph" w:customStyle="1" w:styleId="InstitutionInformation">
    <w:name w:val="Institution Information"/>
    <w:basedOn w:val="Normal"/>
    <w:next w:val="Normal"/>
    <w:rsid w:val="000636CB"/>
    <w:pPr>
      <w:spacing w:before="1680" w:after="0"/>
      <w:jc w:val="center"/>
    </w:pPr>
    <w:rPr>
      <w:b/>
      <w:sz w:val="28"/>
    </w:rPr>
  </w:style>
  <w:style w:type="paragraph" w:styleId="TOC1">
    <w:name w:val="toc 1"/>
    <w:basedOn w:val="Normal"/>
    <w:next w:val="Normal"/>
    <w:autoRedefine/>
    <w:semiHidden/>
    <w:rsid w:val="0005259B"/>
    <w:pPr>
      <w:tabs>
        <w:tab w:val="right" w:leader="dot" w:pos="9062"/>
      </w:tabs>
      <w:spacing w:before="0" w:after="0"/>
      <w:jc w:val="left"/>
    </w:pPr>
    <w:rPr>
      <w:caps/>
      <w:noProof/>
    </w:rPr>
  </w:style>
  <w:style w:type="paragraph" w:styleId="TOC3">
    <w:name w:val="toc 3"/>
    <w:basedOn w:val="Normal"/>
    <w:next w:val="Normal"/>
    <w:autoRedefine/>
    <w:semiHidden/>
    <w:pPr>
      <w:ind w:left="144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rPr>
      <w:color w:val="0000FF"/>
      <w:u w:val="single"/>
    </w:rPr>
  </w:style>
  <w:style w:type="paragraph" w:styleId="TableofFigures">
    <w:name w:val="table of figures"/>
    <w:basedOn w:val="Normal"/>
    <w:next w:val="Normal"/>
    <w:semiHidden/>
    <w:pPr>
      <w:spacing w:line="480" w:lineRule="auto"/>
      <w:ind w:left="475" w:hanging="475"/>
    </w:pPr>
  </w:style>
  <w:style w:type="paragraph" w:customStyle="1" w:styleId="Bibliografa">
    <w:name w:val="Bibliografía"/>
    <w:basedOn w:val="Normal"/>
    <w:autoRedefine/>
    <w:rsid w:val="004B7B36"/>
    <w:pPr>
      <w:spacing w:line="240" w:lineRule="auto"/>
    </w:pPr>
    <w:rPr>
      <w:color w:val="000000"/>
    </w:rPr>
  </w:style>
  <w:style w:type="paragraph" w:customStyle="1" w:styleId="AbstractText">
    <w:name w:val="Abstract Text"/>
    <w:basedOn w:val="Normal"/>
    <w:pPr>
      <w:spacing w:line="480" w:lineRule="auto"/>
    </w:pPr>
  </w:style>
  <w:style w:type="character" w:styleId="FootnoteReference">
    <w:name w:val="footnote reference"/>
    <w:semiHidden/>
    <w:rPr>
      <w:vertAlign w:val="superscript"/>
    </w:rPr>
  </w:style>
  <w:style w:type="paragraph" w:customStyle="1" w:styleId="EstiloSUMARIOPrimeralnea0cmDespus12pto">
    <w:name w:val="Estilo SUMARIO + Primera línea:  0 cm Después:  12 pto"/>
    <w:basedOn w:val="SUMARIO"/>
    <w:rsid w:val="00493587"/>
    <w:pPr>
      <w:spacing w:after="240"/>
    </w:pPr>
    <w:rPr>
      <w:bCs/>
      <w:szCs w:val="20"/>
    </w:rPr>
  </w:style>
  <w:style w:type="paragraph" w:styleId="ListNumber">
    <w:name w:val="List Number"/>
    <w:basedOn w:val="Normal"/>
    <w:rsid w:val="00520602"/>
    <w:pPr>
      <w:numPr>
        <w:numId w:val="1"/>
      </w:numPr>
    </w:pPr>
  </w:style>
  <w:style w:type="table" w:styleId="TableGrid">
    <w:name w:val="Table Grid"/>
    <w:basedOn w:val="TableNormal"/>
    <w:rsid w:val="00AA23FE"/>
    <w:pPr>
      <w:spacing w:before="120" w:after="120"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Simple1">
    <w:name w:val="Table Simple 1"/>
    <w:basedOn w:val="TableNormal"/>
    <w:rsid w:val="00AA23FE"/>
    <w:pPr>
      <w:spacing w:before="120" w:after="120" w:line="360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AA23FE"/>
    <w:pPr>
      <w:spacing w:before="120" w:after="120" w:line="360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ripadeTabla">
    <w:name w:val="Tripa de Tabla"/>
    <w:basedOn w:val="BodyText"/>
    <w:autoRedefine/>
    <w:rsid w:val="00AA23FE"/>
    <w:pPr>
      <w:spacing w:before="0" w:after="0"/>
    </w:pPr>
    <w:rPr>
      <w:i/>
      <w:iCs/>
      <w:sz w:val="20"/>
    </w:rPr>
  </w:style>
  <w:style w:type="paragraph" w:styleId="BodyText2">
    <w:name w:val="Body Text 2"/>
    <w:basedOn w:val="Normal"/>
    <w:rsid w:val="004139E5"/>
    <w:pPr>
      <w:spacing w:line="480" w:lineRule="auto"/>
    </w:pPr>
  </w:style>
  <w:style w:type="paragraph" w:customStyle="1" w:styleId="western">
    <w:name w:val="western"/>
    <w:basedOn w:val="Normal"/>
    <w:rsid w:val="00261CA6"/>
    <w:pPr>
      <w:spacing w:before="100" w:beforeAutospacing="1" w:after="0" w:line="240" w:lineRule="auto"/>
    </w:pPr>
    <w:rPr>
      <w:lang w:eastAsia="es-ES"/>
    </w:rPr>
  </w:style>
  <w:style w:type="paragraph" w:customStyle="1" w:styleId="vinetas-western">
    <w:name w:val="vinetas-western"/>
    <w:basedOn w:val="Normal"/>
    <w:rsid w:val="00261CA6"/>
    <w:pPr>
      <w:spacing w:before="100" w:beforeAutospacing="1" w:after="0" w:line="240" w:lineRule="auto"/>
      <w:ind w:left="284"/>
    </w:pPr>
    <w:rPr>
      <w:lang w:eastAsia="es-ES"/>
    </w:rPr>
  </w:style>
  <w:style w:type="paragraph" w:customStyle="1" w:styleId="enumeracion-western">
    <w:name w:val="enumeracion-western"/>
    <w:basedOn w:val="Normal"/>
    <w:rsid w:val="00F07DCA"/>
    <w:pPr>
      <w:spacing w:before="100" w:beforeAutospacing="1" w:after="0" w:line="240" w:lineRule="auto"/>
    </w:pPr>
    <w:rPr>
      <w:lang w:eastAsia="es-ES"/>
    </w:rPr>
  </w:style>
  <w:style w:type="paragraph" w:customStyle="1" w:styleId="western1">
    <w:name w:val="western1"/>
    <w:basedOn w:val="Normal"/>
    <w:rsid w:val="00F07DCA"/>
    <w:pPr>
      <w:spacing w:before="100" w:beforeAutospacing="1" w:after="0" w:line="240" w:lineRule="auto"/>
    </w:pPr>
    <w:rPr>
      <w:lang w:eastAsia="es-ES"/>
    </w:rPr>
  </w:style>
  <w:style w:type="paragraph" w:styleId="NormalWeb">
    <w:name w:val="Normal (Web)"/>
    <w:basedOn w:val="Normal"/>
    <w:rsid w:val="009C4521"/>
    <w:pPr>
      <w:spacing w:before="100" w:beforeAutospacing="1" w:after="100" w:afterAutospacing="1" w:line="240" w:lineRule="auto"/>
      <w:jc w:val="left"/>
    </w:pPr>
    <w:rPr>
      <w:lang w:eastAsia="es-ES"/>
    </w:rPr>
  </w:style>
  <w:style w:type="character" w:customStyle="1" w:styleId="longtext1">
    <w:name w:val="long_text1"/>
    <w:rsid w:val="00D64DB8"/>
    <w:rPr>
      <w:sz w:val="23"/>
      <w:szCs w:val="23"/>
    </w:rPr>
  </w:style>
  <w:style w:type="character" w:customStyle="1" w:styleId="shorttext1">
    <w:name w:val="short_text1"/>
    <w:rsid w:val="006E21F6"/>
    <w:rPr>
      <w:sz w:val="29"/>
      <w:szCs w:val="29"/>
    </w:rPr>
  </w:style>
  <w:style w:type="character" w:customStyle="1" w:styleId="mediumtext1">
    <w:name w:val="medium_text1"/>
    <w:rsid w:val="006E21F6"/>
    <w:rPr>
      <w:sz w:val="24"/>
      <w:szCs w:val="24"/>
    </w:rPr>
  </w:style>
  <w:style w:type="character" w:customStyle="1" w:styleId="CaptionChar">
    <w:name w:val="Caption Char"/>
    <w:link w:val="Caption"/>
    <w:rsid w:val="00F81DF8"/>
    <w:rPr>
      <w:rFonts w:ascii="Verdana" w:hAnsi="Verdana"/>
      <w:bCs/>
      <w:i/>
      <w:sz w:val="22"/>
      <w:lang w:val="es-ES" w:eastAsia="en-US" w:bidi="ar-SA"/>
    </w:rPr>
  </w:style>
  <w:style w:type="paragraph" w:customStyle="1" w:styleId="Abrev">
    <w:name w:val="Abrev"/>
    <w:basedOn w:val="Normal"/>
    <w:rsid w:val="00E02722"/>
    <w:pPr>
      <w:widowControl w:val="0"/>
      <w:spacing w:before="60" w:after="60" w:line="240" w:lineRule="auto"/>
      <w:ind w:left="567"/>
    </w:pPr>
    <w:rPr>
      <w:rFonts w:ascii="Arial" w:hAnsi="Arial"/>
      <w:sz w:val="20"/>
      <w:szCs w:val="20"/>
      <w:lang w:val="en-GB"/>
    </w:rPr>
  </w:style>
  <w:style w:type="character" w:styleId="HTMLSample">
    <w:name w:val="HTML Sample"/>
    <w:rsid w:val="00410072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AB618D"/>
    <w:pPr>
      <w:spacing w:line="240" w:lineRule="auto"/>
      <w:ind w:left="720"/>
      <w:contextualSpacing/>
    </w:pPr>
    <w:rPr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8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lagon\Desktop\PFC_Template%20(1)%20draf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PFC_Template (1) draft.dot</Template>
  <TotalTime>86</TotalTime>
  <Pages>27</Pages>
  <Words>1604</Words>
  <Characters>9143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American Psychological Association 5th Edition</vt:lpstr>
    </vt:vector>
  </TitlesOfParts>
  <Company>ISI ResearchSoft</Company>
  <LinksUpToDate>false</LinksUpToDate>
  <CharactersWithSpaces>10726</CharactersWithSpaces>
  <SharedDoc>false</SharedDoc>
  <HLinks>
    <vt:vector size="252" baseType="variant">
      <vt:variant>
        <vt:i4>1179704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_Toc166292637</vt:lpwstr>
      </vt:variant>
      <vt:variant>
        <vt:i4>1179704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_Toc166292636</vt:lpwstr>
      </vt:variant>
      <vt:variant>
        <vt:i4>1179704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_Toc166292637</vt:lpwstr>
      </vt:variant>
      <vt:variant>
        <vt:i4>1179704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_Toc166292636</vt:lpwstr>
      </vt:variant>
      <vt:variant>
        <vt:i4>1179704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_Toc166292637</vt:lpwstr>
      </vt:variant>
      <vt:variant>
        <vt:i4>1179704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_Toc166292636</vt:lpwstr>
      </vt:variant>
      <vt:variant>
        <vt:i4>1441846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_Toc266353776</vt:lpwstr>
      </vt:variant>
      <vt:variant>
        <vt:i4>1441846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_Toc266353775</vt:lpwstr>
      </vt:variant>
      <vt:variant>
        <vt:i4>1441846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_Toc266353774</vt:lpwstr>
      </vt:variant>
      <vt:variant>
        <vt:i4>1441846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_Toc266353773</vt:lpwstr>
      </vt:variant>
      <vt:variant>
        <vt:i4>1441846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_Toc266353772</vt:lpwstr>
      </vt:variant>
      <vt:variant>
        <vt:i4>1441846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_Toc266353771</vt:lpwstr>
      </vt:variant>
      <vt:variant>
        <vt:i4>1441846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_Toc266353770</vt:lpwstr>
      </vt:variant>
      <vt:variant>
        <vt:i4>1507382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_Toc266353769</vt:lpwstr>
      </vt:variant>
      <vt:variant>
        <vt:i4>1507382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_Toc266353768</vt:lpwstr>
      </vt:variant>
      <vt:variant>
        <vt:i4>1507382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_Toc266353767</vt:lpwstr>
      </vt:variant>
      <vt:variant>
        <vt:i4>1507382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_Toc266353766</vt:lpwstr>
      </vt:variant>
      <vt:variant>
        <vt:i4>1507382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_Toc266353765</vt:lpwstr>
      </vt:variant>
      <vt:variant>
        <vt:i4>1507382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_Toc266353764</vt:lpwstr>
      </vt:variant>
      <vt:variant>
        <vt:i4>1507382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_Toc266353763</vt:lpwstr>
      </vt:variant>
      <vt:variant>
        <vt:i4>1507382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_Toc266353762</vt:lpwstr>
      </vt:variant>
      <vt:variant>
        <vt:i4>1507382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_Toc266353761</vt:lpwstr>
      </vt:variant>
      <vt:variant>
        <vt:i4>1507382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_Toc266353760</vt:lpwstr>
      </vt:variant>
      <vt:variant>
        <vt:i4>1310774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_Toc266353759</vt:lpwstr>
      </vt:variant>
      <vt:variant>
        <vt:i4>1310774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_Toc266353758</vt:lpwstr>
      </vt:variant>
      <vt:variant>
        <vt:i4>1310774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_Toc266353757</vt:lpwstr>
      </vt:variant>
      <vt:variant>
        <vt:i4>1310774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_Toc266353756</vt:lpwstr>
      </vt:variant>
      <vt:variant>
        <vt:i4>1310774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_Toc266353755</vt:lpwstr>
      </vt:variant>
      <vt:variant>
        <vt:i4>1310774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_Toc266353754</vt:lpwstr>
      </vt:variant>
      <vt:variant>
        <vt:i4>1310774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_Toc266353753</vt:lpwstr>
      </vt:variant>
      <vt:variant>
        <vt:i4>1310774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_Toc266353752</vt:lpwstr>
      </vt:variant>
      <vt:variant>
        <vt:i4>1310774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_Toc266353751</vt:lpwstr>
      </vt:variant>
      <vt:variant>
        <vt:i4>1310774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_Toc266353750</vt:lpwstr>
      </vt:variant>
      <vt:variant>
        <vt:i4>1376310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_Toc266353749</vt:lpwstr>
      </vt:variant>
      <vt:variant>
        <vt:i4>1376310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_Toc266353748</vt:lpwstr>
      </vt:variant>
      <vt:variant>
        <vt:i4>1376310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_Toc266353747</vt:lpwstr>
      </vt:variant>
      <vt:variant>
        <vt:i4>1376310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_Toc266353746</vt:lpwstr>
      </vt:variant>
      <vt:variant>
        <vt:i4>1376310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_Toc266353745</vt:lpwstr>
      </vt:variant>
      <vt:variant>
        <vt:i4>1376310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_Toc266353744</vt:lpwstr>
      </vt:variant>
      <vt:variant>
        <vt:i4>1376310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_Toc266353743</vt:lpwstr>
      </vt:variant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_Toc266353742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_Toc266353741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Psychological Association 5th Edition</dc:title>
  <dc:creator>mmalagon</dc:creator>
  <dc:description>American Psychological Association 5th Edition_x000d_
_x000d_
This wizard will create a document for submission following the guidelines published by The American Psychological Association (APA) 5th Edition (http://www.apastyle.org/)._x000d_
_x000d_
This wizard is copyright 2002, ISI ResearchSoft. All rights reserved.</dc:description>
  <cp:lastModifiedBy>Carlos</cp:lastModifiedBy>
  <cp:revision>7</cp:revision>
  <cp:lastPrinted>2010-08-10T10:47:00Z</cp:lastPrinted>
  <dcterms:created xsi:type="dcterms:W3CDTF">2015-08-04T14:50:00Z</dcterms:created>
  <dcterms:modified xsi:type="dcterms:W3CDTF">2015-08-05T09:47:00Z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GQFxfzTq:http:://www.zotero.org/styles/apa:in-text:1:0:0</vt:lpwstr>
  </property>
</Properties>
</file>