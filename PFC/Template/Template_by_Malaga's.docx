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  <w:r>
        <w:rPr>
          <w:rFonts w:ascii="Times New Roman" w:hAnsi="Times New Roman"/>
          <w:b/>
          <w:iCs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9pt;margin-top:14.7pt;width:414pt;height:324pt;z-index:251662848" strokecolor="red" strokeweight="6pt">
            <v:textbox>
              <w:txbxContent>
                <w:p w:rsidR="00E1122F" w:rsidRDefault="00E1122F" w:rsidP="007E5B27">
                  <w:pPr>
                    <w:rPr>
                      <w:rFonts w:ascii="Times New Roman" w:hAnsi="Times New Roman"/>
                      <w:b/>
                      <w:i/>
                      <w:color w:val="FF0000"/>
                      <w:sz w:val="36"/>
                      <w:szCs w:val="36"/>
                      <w:lang w:val="pt-PT"/>
                    </w:rPr>
                  </w:pPr>
                </w:p>
                <w:p w:rsidR="00E1122F" w:rsidRPr="00AA6BE6" w:rsidRDefault="00E1122F" w:rsidP="007E5B27">
                  <w:pPr>
                    <w:jc w:val="center"/>
                    <w:rPr>
                      <w:rFonts w:ascii="Times New Roman" w:hAnsi="Times New Roman"/>
                      <w:b/>
                      <w:i/>
                      <w:color w:val="FF0000"/>
                      <w:sz w:val="40"/>
                      <w:szCs w:val="40"/>
                      <w:lang w:val="pt-PT"/>
                    </w:rPr>
                  </w:pPr>
                  <w:r w:rsidRPr="00AA6BE6">
                    <w:rPr>
                      <w:rFonts w:ascii="Times New Roman" w:hAnsi="Times New Roman"/>
                      <w:b/>
                      <w:i/>
                      <w:color w:val="FF0000"/>
                      <w:sz w:val="40"/>
                      <w:szCs w:val="40"/>
                      <w:lang w:val="pt-PT"/>
                    </w:rPr>
                    <w:t>TEMPLATE</w:t>
                  </w:r>
                </w:p>
                <w:p w:rsidR="00E1122F" w:rsidRDefault="00E1122F" w:rsidP="007E5B27">
                  <w:pPr>
                    <w:jc w:val="center"/>
                    <w:rPr>
                      <w:rFonts w:ascii="Times New Roman" w:hAnsi="Times New Roman"/>
                      <w:color w:val="FF0000"/>
                      <w:sz w:val="36"/>
                      <w:szCs w:val="36"/>
                      <w:lang w:val="pt-PT"/>
                    </w:rPr>
                  </w:pPr>
                  <w:r w:rsidRPr="007E5B27">
                    <w:rPr>
                      <w:rFonts w:ascii="Times New Roman" w:hAnsi="Times New Roman"/>
                      <w:color w:val="FF0000"/>
                      <w:sz w:val="36"/>
                      <w:szCs w:val="36"/>
                      <w:lang w:val="pt-PT"/>
                    </w:rPr>
                    <w:t xml:space="preserve">para orientar os estudantes do </w:t>
                  </w:r>
                  <w:r w:rsidRPr="00AA6BE6">
                    <w:rPr>
                      <w:rFonts w:ascii="Times New Roman" w:hAnsi="Times New Roman"/>
                      <w:b/>
                      <w:i/>
                      <w:color w:val="FF0000"/>
                      <w:sz w:val="36"/>
                      <w:szCs w:val="36"/>
                      <w:lang w:val="pt-PT"/>
                    </w:rPr>
                    <w:t>Instituto Superior de Transportes e Comunicações</w:t>
                  </w:r>
                  <w:r w:rsidRPr="007E5B27">
                    <w:rPr>
                      <w:rFonts w:ascii="Times New Roman" w:hAnsi="Times New Roman"/>
                      <w:color w:val="FF0000"/>
                      <w:sz w:val="36"/>
                      <w:szCs w:val="36"/>
                      <w:lang w:val="pt-PT"/>
                    </w:rPr>
                    <w:t xml:space="preserve"> na elaboração do relatório do Projecto Final do Curso</w:t>
                  </w:r>
                </w:p>
                <w:p w:rsidR="00E1122F" w:rsidRDefault="00E1122F" w:rsidP="007E5B27">
                  <w:pPr>
                    <w:jc w:val="center"/>
                    <w:rPr>
                      <w:rFonts w:ascii="Times New Roman" w:hAnsi="Times New Roman"/>
                      <w:color w:val="FF0000"/>
                      <w:sz w:val="36"/>
                      <w:szCs w:val="36"/>
                      <w:lang w:val="pt-PT"/>
                    </w:rPr>
                  </w:pPr>
                </w:p>
                <w:p w:rsidR="00E1122F" w:rsidRDefault="00E1122F" w:rsidP="007E5B27">
                  <w:pPr>
                    <w:jc w:val="center"/>
                    <w:rPr>
                      <w:rFonts w:ascii="Times New Roman" w:hAnsi="Times New Roman"/>
                      <w:color w:val="FF0000"/>
                      <w:sz w:val="36"/>
                      <w:szCs w:val="36"/>
                      <w:lang w:val="pt-PT"/>
                    </w:rPr>
                  </w:pPr>
                </w:p>
                <w:p w:rsidR="00E1122F" w:rsidRPr="007E5B27" w:rsidRDefault="00E1122F" w:rsidP="007E5B27">
                  <w:pPr>
                    <w:jc w:val="left"/>
                    <w:rPr>
                      <w:rFonts w:ascii="Times New Roman" w:hAnsi="Times New Roman"/>
                      <w:color w:val="FF0000"/>
                      <w:sz w:val="28"/>
                      <w:szCs w:val="28"/>
                      <w:lang w:val="pt-PT"/>
                    </w:rPr>
                  </w:pPr>
                  <w:r>
                    <w:rPr>
                      <w:rFonts w:ascii="Times New Roman" w:hAnsi="Times New Roman"/>
                      <w:color w:val="FF0000"/>
                      <w:sz w:val="28"/>
                      <w:szCs w:val="28"/>
                      <w:lang w:val="pt-PT"/>
                    </w:rPr>
                    <w:t>Elaborado pelo Professor Doutor Mario Jorge Malagón Hernández, com a colaboração da Dra. Maria José Martins Costa.</w:t>
                  </w:r>
                </w:p>
                <w:p w:rsidR="00E1122F" w:rsidRPr="007E5B27" w:rsidRDefault="00E1122F" w:rsidP="007E5B27">
                  <w:pPr>
                    <w:jc w:val="left"/>
                    <w:rPr>
                      <w:rFonts w:ascii="Times New Roman" w:hAnsi="Times New Roman"/>
                      <w:color w:val="FF0000"/>
                      <w:sz w:val="28"/>
                      <w:szCs w:val="28"/>
                      <w:lang w:val="pt-PT"/>
                    </w:rPr>
                  </w:pPr>
                </w:p>
              </w:txbxContent>
            </v:textbox>
          </v:shape>
        </w:pict>
      </w: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Times New Roman" w:hAnsi="Times New Roman"/>
          <w:b/>
          <w:iCs/>
          <w:sz w:val="28"/>
          <w:szCs w:val="28"/>
          <w:lang w:val="pt-PT"/>
        </w:rPr>
      </w:pPr>
    </w:p>
    <w:p w:rsidR="007E5B27" w:rsidRPr="007E5B27" w:rsidRDefault="007E5B27" w:rsidP="00D75E9F">
      <w:pPr>
        <w:jc w:val="left"/>
        <w:rPr>
          <w:rFonts w:ascii="Arial" w:hAnsi="Arial" w:cs="Arial"/>
          <w:b/>
          <w:i/>
          <w:iCs/>
          <w:sz w:val="28"/>
          <w:szCs w:val="28"/>
          <w:lang w:val="pt-PT"/>
        </w:rPr>
      </w:pPr>
    </w:p>
    <w:p w:rsidR="006E21F6" w:rsidRPr="006E21F6" w:rsidRDefault="00F731FD" w:rsidP="00D75E9F">
      <w:pPr>
        <w:jc w:val="left"/>
        <w:rPr>
          <w:b/>
          <w:lang w:val="pt-PT"/>
        </w:rPr>
      </w:pPr>
      <w:r>
        <w:rPr>
          <w:rFonts w:ascii="Arial" w:hAnsi="Arial" w:cs="Arial"/>
          <w:b/>
          <w:i/>
          <w:iCs/>
          <w:noProof/>
          <w:lang w:val="en-US"/>
        </w:rPr>
        <w:lastRenderedPageBreak/>
        <w:drawing>
          <wp:inline distT="0" distB="0" distL="0" distR="0">
            <wp:extent cx="1047750" cy="476250"/>
            <wp:effectExtent l="1905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B27" w:rsidRPr="00570AEF">
        <w:rPr>
          <w:rFonts w:ascii="Arial" w:hAnsi="Arial" w:cs="Arial"/>
          <w:b/>
          <w:i/>
          <w:iCs/>
          <w:sz w:val="24"/>
          <w:lang w:val="pt-PT"/>
        </w:rPr>
        <w:t>INSTIT</w:t>
      </w:r>
      <w:r w:rsidR="006E21F6" w:rsidRPr="00570AEF">
        <w:rPr>
          <w:rFonts w:ascii="Arial" w:hAnsi="Arial" w:cs="Arial"/>
          <w:b/>
          <w:i/>
          <w:iCs/>
          <w:sz w:val="24"/>
          <w:lang w:val="pt-PT"/>
        </w:rPr>
        <w:t>UTO SUPERIOR DE TRANSPORTES E COMUNICAÇÕES</w:t>
      </w:r>
    </w:p>
    <w:p w:rsidR="003C2CA2" w:rsidRPr="006E21F6" w:rsidRDefault="003C2CA2" w:rsidP="00D34798">
      <w:pPr>
        <w:pStyle w:val="InstitutionInformation"/>
        <w:spacing w:before="0"/>
        <w:rPr>
          <w:rFonts w:ascii="Arial" w:hAnsi="Arial" w:cs="Arial"/>
          <w:sz w:val="24"/>
          <w:lang w:val="pt-PT"/>
        </w:rPr>
      </w:pPr>
    </w:p>
    <w:p w:rsidR="00D34798" w:rsidRPr="00570AEF" w:rsidRDefault="00570AEF" w:rsidP="003C2CA2">
      <w:pPr>
        <w:pStyle w:val="InstitutionInformation"/>
        <w:spacing w:before="100" w:beforeAutospacing="1"/>
        <w:rPr>
          <w:rFonts w:ascii="Arial" w:hAnsi="Arial" w:cs="Arial"/>
          <w:color w:val="FF0000"/>
          <w:sz w:val="32"/>
          <w:szCs w:val="32"/>
          <w:lang w:val="pt-PT"/>
        </w:rPr>
      </w:pPr>
      <w:r w:rsidRPr="00570AEF">
        <w:rPr>
          <w:rFonts w:ascii="Arial" w:hAnsi="Arial" w:cs="Arial"/>
          <w:color w:val="FF0000"/>
          <w:sz w:val="32"/>
          <w:szCs w:val="32"/>
          <w:lang w:val="pt-PT"/>
        </w:rPr>
        <w:t>[Capa]</w:t>
      </w:r>
    </w:p>
    <w:p w:rsidR="0003594E" w:rsidRPr="00F81DF8" w:rsidRDefault="0003594E" w:rsidP="003C2CA2">
      <w:pPr>
        <w:pStyle w:val="InstitutionInformation"/>
        <w:spacing w:before="240" w:beforeAutospacing="1"/>
        <w:rPr>
          <w:rFonts w:ascii="Arial" w:hAnsi="Arial" w:cs="Arial"/>
          <w:szCs w:val="28"/>
          <w:lang w:val="pt-PT"/>
        </w:rPr>
      </w:pPr>
    </w:p>
    <w:p w:rsidR="00AC67CA" w:rsidRPr="00F81DF8" w:rsidRDefault="00AC67CA" w:rsidP="00AC67CA">
      <w:pPr>
        <w:rPr>
          <w:rFonts w:ascii="Arial" w:hAnsi="Arial" w:cs="Arial"/>
          <w:b/>
          <w:sz w:val="28"/>
          <w:szCs w:val="28"/>
          <w:lang w:val="pt-PT"/>
        </w:rPr>
      </w:pPr>
    </w:p>
    <w:p w:rsidR="0003594E" w:rsidRPr="00913927" w:rsidRDefault="008136A2" w:rsidP="00C30C0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begin"/>
      </w:r>
      <w:r>
        <w:rPr>
          <w:rFonts w:ascii="Times New Roman" w:hAnsi="Times New Roman"/>
          <w:b/>
          <w:sz w:val="28"/>
          <w:szCs w:val="28"/>
        </w:rPr>
        <w:instrText xml:space="preserve"> MACROBUTTON  AcceptAllChangesInDoc "[INSIRA O TÍTULO DO PROJECTO FINAL DO CURSO]" </w:instrText>
      </w: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7715ED" w:rsidRPr="007715ED" w:rsidRDefault="007715ED" w:rsidP="007715ED">
      <w:pPr>
        <w:rPr>
          <w:rFonts w:ascii="Arial" w:hAnsi="Arial" w:cs="Arial"/>
          <w:sz w:val="24"/>
        </w:rPr>
      </w:pPr>
    </w:p>
    <w:p w:rsidR="0003594E" w:rsidRPr="00913927" w:rsidRDefault="00F82C73" w:rsidP="00C30C05">
      <w:pPr>
        <w:pStyle w:val="Author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MACROBUTTON  AcceptAllChangesInDoc "[Insira nome completo do Autor]" </w:instrText>
      </w:r>
      <w:r>
        <w:rPr>
          <w:rFonts w:ascii="Times New Roman" w:hAnsi="Times New Roman"/>
          <w:sz w:val="24"/>
        </w:rPr>
        <w:fldChar w:fldCharType="end"/>
      </w:r>
    </w:p>
    <w:p w:rsidR="007715ED" w:rsidRDefault="007715ED" w:rsidP="007715ED"/>
    <w:p w:rsidR="00913927" w:rsidRDefault="00913927" w:rsidP="007715ED"/>
    <w:p w:rsidR="00913927" w:rsidRPr="00913927" w:rsidRDefault="00913927" w:rsidP="00913927">
      <w:pPr>
        <w:jc w:val="center"/>
        <w:rPr>
          <w:rFonts w:ascii="Times New Roman" w:hAnsi="Times New Roman"/>
          <w:sz w:val="24"/>
        </w:rPr>
      </w:pPr>
      <w:r w:rsidRPr="00913927">
        <w:rPr>
          <w:rFonts w:ascii="Times New Roman" w:hAnsi="Times New Roman"/>
          <w:sz w:val="24"/>
        </w:rPr>
        <w:t xml:space="preserve">Projecto </w:t>
      </w:r>
      <w:r w:rsidR="00F82C73">
        <w:rPr>
          <w:rFonts w:ascii="Times New Roman" w:hAnsi="Times New Roman"/>
          <w:sz w:val="24"/>
        </w:rPr>
        <w:t>F</w:t>
      </w:r>
      <w:r w:rsidRPr="00913927">
        <w:rPr>
          <w:rFonts w:ascii="Times New Roman" w:hAnsi="Times New Roman"/>
          <w:sz w:val="24"/>
        </w:rPr>
        <w:t xml:space="preserve">inal do </w:t>
      </w:r>
      <w:r w:rsidR="00F82C73">
        <w:rPr>
          <w:rFonts w:ascii="Times New Roman" w:hAnsi="Times New Roman"/>
          <w:sz w:val="24"/>
        </w:rPr>
        <w:t>C</w:t>
      </w:r>
      <w:r w:rsidRPr="00913927">
        <w:rPr>
          <w:rFonts w:ascii="Times New Roman" w:hAnsi="Times New Roman"/>
          <w:sz w:val="24"/>
        </w:rPr>
        <w:t>urso</w:t>
      </w:r>
    </w:p>
    <w:p w:rsidR="00913927" w:rsidRDefault="00C30C05" w:rsidP="00913927">
      <w:pPr>
        <w:pStyle w:val="Author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MACROBUTTON  AcceptAllChangesInDoc "[Insira curso de ]" </w:instrText>
      </w:r>
      <w:r>
        <w:rPr>
          <w:rFonts w:ascii="Times New Roman" w:hAnsi="Times New Roman"/>
          <w:sz w:val="24"/>
        </w:rPr>
        <w:fldChar w:fldCharType="end"/>
      </w:r>
    </w:p>
    <w:p w:rsidR="001E5530" w:rsidRPr="001E5530" w:rsidRDefault="001E5530" w:rsidP="001E5530"/>
    <w:p w:rsidR="001E5530" w:rsidRPr="001E5530" w:rsidRDefault="001E5530" w:rsidP="001E5530">
      <w:pPr>
        <w:jc w:val="center"/>
        <w:rPr>
          <w:rFonts w:ascii="Times New Roman" w:hAnsi="Times New Roman"/>
          <w:sz w:val="24"/>
        </w:rPr>
      </w:pPr>
      <w:r w:rsidRPr="001E5530">
        <w:rPr>
          <w:rFonts w:ascii="Times New Roman" w:hAnsi="Times New Roman"/>
          <w:sz w:val="24"/>
        </w:rPr>
        <w:t>Supervisor</w:t>
      </w:r>
      <w:r>
        <w:rPr>
          <w:rFonts w:ascii="Times New Roman" w:hAnsi="Times New Roman"/>
          <w:sz w:val="24"/>
        </w:rPr>
        <w:t>:</w:t>
      </w:r>
    </w:p>
    <w:p w:rsidR="00913927" w:rsidRDefault="00F82C73" w:rsidP="00913927">
      <w:pPr>
        <w:pStyle w:val="AuthorLis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fldChar w:fldCharType="begin"/>
      </w:r>
      <w:r>
        <w:rPr>
          <w:rFonts w:ascii="Times New Roman" w:hAnsi="Times New Roman"/>
          <w:b w:val="0"/>
          <w:sz w:val="24"/>
        </w:rPr>
        <w:instrText xml:space="preserve"> MACROBUTTON  AcceptAllChangesInDoc "[Insira nome completo do Supervisor]" </w:instrText>
      </w:r>
      <w:r>
        <w:rPr>
          <w:rFonts w:ascii="Times New Roman" w:hAnsi="Times New Roman"/>
          <w:b w:val="0"/>
          <w:sz w:val="24"/>
        </w:rPr>
        <w:fldChar w:fldCharType="end"/>
      </w:r>
    </w:p>
    <w:p w:rsidR="00913927" w:rsidRDefault="00913927" w:rsidP="00913927"/>
    <w:p w:rsidR="00913927" w:rsidRDefault="00913927" w:rsidP="00913927"/>
    <w:p w:rsidR="00913927" w:rsidRPr="00913927" w:rsidRDefault="00913927" w:rsidP="00913927"/>
    <w:p w:rsidR="00913927" w:rsidRDefault="00F82C73" w:rsidP="00913927">
      <w:pPr>
        <w:pStyle w:val="AuthorLis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fldChar w:fldCharType="begin"/>
      </w:r>
      <w:r>
        <w:rPr>
          <w:rFonts w:ascii="Times New Roman" w:hAnsi="Times New Roman"/>
          <w:b w:val="0"/>
          <w:sz w:val="24"/>
        </w:rPr>
        <w:instrText xml:space="preserve"> MACROBUTTON  AcceptAllChangesInDoc "[Insira nome do Departamento]" </w:instrText>
      </w:r>
      <w:r>
        <w:rPr>
          <w:rFonts w:ascii="Times New Roman" w:hAnsi="Times New Roman"/>
          <w:b w:val="0"/>
          <w:sz w:val="24"/>
        </w:rPr>
        <w:fldChar w:fldCharType="end"/>
      </w:r>
    </w:p>
    <w:p w:rsidR="00400396" w:rsidRPr="00400396" w:rsidRDefault="00400396" w:rsidP="00400396"/>
    <w:p w:rsidR="00913927" w:rsidRPr="007715ED" w:rsidRDefault="00913927" w:rsidP="007715ED"/>
    <w:p w:rsidR="00913927" w:rsidRDefault="00F82C73" w:rsidP="00913927">
      <w:pPr>
        <w:pStyle w:val="AuthorLis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fldChar w:fldCharType="begin"/>
      </w:r>
      <w:r>
        <w:rPr>
          <w:rFonts w:ascii="Times New Roman" w:hAnsi="Times New Roman"/>
          <w:b w:val="0"/>
          <w:sz w:val="24"/>
        </w:rPr>
        <w:instrText xml:space="preserve"> MACROBUTTON  AcceptAllChangesInDoc "[Insira Mês e Ano da elaboração]" </w:instrText>
      </w:r>
      <w:r>
        <w:rPr>
          <w:rFonts w:ascii="Times New Roman" w:hAnsi="Times New Roman"/>
          <w:b w:val="0"/>
          <w:sz w:val="24"/>
        </w:rPr>
        <w:fldChar w:fldCharType="end"/>
      </w:r>
    </w:p>
    <w:p w:rsidR="00C40E53" w:rsidRPr="00C40E53" w:rsidRDefault="00C40E53" w:rsidP="00C40E53"/>
    <w:p w:rsidR="00570AEF" w:rsidRPr="006E21F6" w:rsidRDefault="00F731FD" w:rsidP="00570AEF">
      <w:pPr>
        <w:jc w:val="left"/>
        <w:rPr>
          <w:b/>
          <w:lang w:val="pt-PT"/>
        </w:rPr>
      </w:pPr>
      <w:r>
        <w:rPr>
          <w:rFonts w:ascii="Arial" w:hAnsi="Arial" w:cs="Arial"/>
          <w:b/>
          <w:i/>
          <w:iCs/>
          <w:noProof/>
          <w:lang w:val="en-US"/>
        </w:rPr>
        <w:lastRenderedPageBreak/>
        <w:drawing>
          <wp:inline distT="0" distB="0" distL="0" distR="0">
            <wp:extent cx="1047750" cy="476250"/>
            <wp:effectExtent l="1905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0AEF" w:rsidRPr="00570AEF">
        <w:rPr>
          <w:rFonts w:ascii="Arial" w:hAnsi="Arial" w:cs="Arial"/>
          <w:b/>
          <w:i/>
          <w:iCs/>
          <w:sz w:val="24"/>
          <w:lang w:val="pt-PT"/>
        </w:rPr>
        <w:t>INSTITUTO SUPERIOR DE TRANSPORTES E COMUNICAÇÕES</w:t>
      </w:r>
    </w:p>
    <w:p w:rsidR="00570AEF" w:rsidRPr="006E21F6" w:rsidRDefault="00570AEF" w:rsidP="00570AEF">
      <w:pPr>
        <w:pStyle w:val="InstitutionInformation"/>
        <w:spacing w:before="0"/>
        <w:rPr>
          <w:rFonts w:ascii="Arial" w:hAnsi="Arial" w:cs="Arial"/>
          <w:sz w:val="24"/>
          <w:lang w:val="pt-PT"/>
        </w:rPr>
      </w:pPr>
    </w:p>
    <w:p w:rsidR="00570AEF" w:rsidRPr="00570AEF" w:rsidRDefault="00570AEF" w:rsidP="00570AEF">
      <w:pPr>
        <w:pStyle w:val="InstitutionInformation"/>
        <w:spacing w:before="100" w:beforeAutospacing="1"/>
        <w:rPr>
          <w:rFonts w:ascii="Arial" w:hAnsi="Arial" w:cs="Arial"/>
          <w:color w:val="FF0000"/>
          <w:sz w:val="32"/>
          <w:szCs w:val="32"/>
          <w:lang w:val="pt-PT"/>
        </w:rPr>
      </w:pPr>
      <w:r w:rsidRPr="00570AEF">
        <w:rPr>
          <w:rFonts w:ascii="Arial" w:hAnsi="Arial" w:cs="Arial"/>
          <w:color w:val="FF0000"/>
          <w:sz w:val="32"/>
          <w:szCs w:val="32"/>
          <w:lang w:val="pt-PT"/>
        </w:rPr>
        <w:t>[</w:t>
      </w:r>
      <w:r>
        <w:rPr>
          <w:rFonts w:ascii="Arial" w:hAnsi="Arial" w:cs="Arial"/>
          <w:color w:val="FF0000"/>
          <w:sz w:val="32"/>
          <w:szCs w:val="32"/>
          <w:lang w:val="pt-PT"/>
        </w:rPr>
        <w:t>Folha de rosto</w:t>
      </w:r>
      <w:r w:rsidRPr="00570AEF">
        <w:rPr>
          <w:rFonts w:ascii="Arial" w:hAnsi="Arial" w:cs="Arial"/>
          <w:color w:val="FF0000"/>
          <w:sz w:val="32"/>
          <w:szCs w:val="32"/>
          <w:lang w:val="pt-PT"/>
        </w:rPr>
        <w:t>]</w:t>
      </w:r>
    </w:p>
    <w:p w:rsidR="00570AEF" w:rsidRPr="006E21F6" w:rsidRDefault="00570AEF" w:rsidP="00570AEF">
      <w:pPr>
        <w:pStyle w:val="InstitutionInformation"/>
        <w:spacing w:before="100" w:beforeAutospacing="1"/>
        <w:rPr>
          <w:rFonts w:ascii="Arial" w:hAnsi="Arial" w:cs="Arial"/>
          <w:sz w:val="32"/>
          <w:szCs w:val="32"/>
          <w:lang w:val="pt-PT"/>
        </w:rPr>
      </w:pPr>
    </w:p>
    <w:p w:rsidR="00570AEF" w:rsidRPr="00F81DF8" w:rsidRDefault="00570AEF" w:rsidP="00570AEF">
      <w:pPr>
        <w:rPr>
          <w:rFonts w:ascii="Arial" w:hAnsi="Arial" w:cs="Arial"/>
          <w:b/>
          <w:sz w:val="28"/>
          <w:szCs w:val="28"/>
          <w:lang w:val="pt-PT"/>
        </w:rPr>
      </w:pPr>
    </w:p>
    <w:p w:rsidR="00570AEF" w:rsidRPr="00913927" w:rsidRDefault="008136A2" w:rsidP="00570AE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begin"/>
      </w:r>
      <w:r>
        <w:rPr>
          <w:rFonts w:ascii="Times New Roman" w:hAnsi="Times New Roman"/>
          <w:b/>
          <w:sz w:val="28"/>
          <w:szCs w:val="28"/>
        </w:rPr>
        <w:instrText xml:space="preserve"> MACROBUTTON  AcceptAllChangesInDoc "[INSIRA O TÍTULO DO PROJECTO FINAL DO CURSO]" </w:instrText>
      </w: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570AEF" w:rsidRPr="007715ED" w:rsidRDefault="00570AEF" w:rsidP="00570AEF">
      <w:pPr>
        <w:rPr>
          <w:rFonts w:ascii="Arial" w:hAnsi="Arial" w:cs="Arial"/>
          <w:sz w:val="24"/>
        </w:rPr>
      </w:pPr>
    </w:p>
    <w:p w:rsidR="00570AEF" w:rsidRPr="00913927" w:rsidRDefault="00F82C73" w:rsidP="00570AEF">
      <w:pPr>
        <w:pStyle w:val="Author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MACROBUTTON  AcceptAllChangesInDoc "[Insira nome completo do Autor]" </w:instrText>
      </w:r>
      <w:r>
        <w:rPr>
          <w:rFonts w:ascii="Times New Roman" w:hAnsi="Times New Roman"/>
          <w:sz w:val="24"/>
        </w:rPr>
        <w:fldChar w:fldCharType="end"/>
      </w:r>
    </w:p>
    <w:p w:rsidR="00570AEF" w:rsidRDefault="00570AEF" w:rsidP="00570AEF"/>
    <w:p w:rsidR="00570AEF" w:rsidRDefault="00570AEF" w:rsidP="00570AEF"/>
    <w:p w:rsidR="00570AEF" w:rsidRPr="00597C44" w:rsidRDefault="00570AEF" w:rsidP="00570AEF">
      <w:pPr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 xml:space="preserve">Projecto </w:t>
      </w:r>
      <w:r w:rsidR="00F82C73" w:rsidRPr="00597C44">
        <w:rPr>
          <w:rFonts w:ascii="Times New Roman" w:hAnsi="Times New Roman"/>
          <w:b/>
          <w:sz w:val="28"/>
          <w:szCs w:val="28"/>
        </w:rPr>
        <w:t>F</w:t>
      </w:r>
      <w:r w:rsidRPr="00597C44">
        <w:rPr>
          <w:rFonts w:ascii="Times New Roman" w:hAnsi="Times New Roman"/>
          <w:b/>
          <w:sz w:val="28"/>
          <w:szCs w:val="28"/>
        </w:rPr>
        <w:t xml:space="preserve">inal do </w:t>
      </w:r>
      <w:r w:rsidR="00F82C73" w:rsidRPr="00597C44">
        <w:rPr>
          <w:rFonts w:ascii="Times New Roman" w:hAnsi="Times New Roman"/>
          <w:b/>
          <w:sz w:val="28"/>
          <w:szCs w:val="28"/>
        </w:rPr>
        <w:t>C</w:t>
      </w:r>
      <w:r w:rsidRPr="00597C44">
        <w:rPr>
          <w:rFonts w:ascii="Times New Roman" w:hAnsi="Times New Roman"/>
          <w:b/>
          <w:sz w:val="28"/>
          <w:szCs w:val="28"/>
        </w:rPr>
        <w:t>urso</w:t>
      </w:r>
    </w:p>
    <w:p w:rsidR="00570AEF" w:rsidRDefault="00570AEF" w:rsidP="00570AEF">
      <w:pPr>
        <w:pStyle w:val="AuthorLi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MACROBUTTON  AcceptAllChangesInDoc "[Insira curso de ]" </w:instrText>
      </w:r>
      <w:r>
        <w:rPr>
          <w:rFonts w:ascii="Times New Roman" w:hAnsi="Times New Roman"/>
          <w:sz w:val="24"/>
        </w:rPr>
        <w:fldChar w:fldCharType="end"/>
      </w:r>
    </w:p>
    <w:p w:rsidR="001E5530" w:rsidRPr="001E5530" w:rsidRDefault="001E5530" w:rsidP="001E5530"/>
    <w:p w:rsidR="008136A2" w:rsidRPr="001E5530" w:rsidRDefault="001E5530" w:rsidP="001E553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:rsidR="00570AEF" w:rsidRDefault="00F82C73" w:rsidP="00570AEF">
      <w:pPr>
        <w:pStyle w:val="AuthorLis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fldChar w:fldCharType="begin"/>
      </w:r>
      <w:r>
        <w:rPr>
          <w:rFonts w:ascii="Times New Roman" w:hAnsi="Times New Roman"/>
          <w:b w:val="0"/>
          <w:sz w:val="24"/>
        </w:rPr>
        <w:instrText xml:space="preserve"> MACROBUTTON  AcceptAllChangesInDoc "[Insira nome completo do Supervisor]" </w:instrText>
      </w:r>
      <w:r>
        <w:rPr>
          <w:rFonts w:ascii="Times New Roman" w:hAnsi="Times New Roman"/>
          <w:b w:val="0"/>
          <w:sz w:val="24"/>
        </w:rPr>
        <w:fldChar w:fldCharType="end"/>
      </w:r>
    </w:p>
    <w:p w:rsidR="00570AEF" w:rsidRDefault="00570AEF" w:rsidP="00570AEF"/>
    <w:p w:rsidR="00570AEF" w:rsidRDefault="00570AEF" w:rsidP="00570AEF"/>
    <w:p w:rsidR="00570AEF" w:rsidRPr="00913927" w:rsidRDefault="00570AEF" w:rsidP="00570AEF"/>
    <w:p w:rsidR="00570AEF" w:rsidRPr="00913927" w:rsidRDefault="00F82C73" w:rsidP="00570AEF">
      <w:pPr>
        <w:pStyle w:val="AuthorLis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fldChar w:fldCharType="begin"/>
      </w:r>
      <w:r>
        <w:rPr>
          <w:rFonts w:ascii="Times New Roman" w:hAnsi="Times New Roman"/>
          <w:b w:val="0"/>
          <w:sz w:val="24"/>
        </w:rPr>
        <w:instrText xml:space="preserve"> MACROBUTTON  AcceptAllChangesInDoc "[Insira nome do Departamento.]" </w:instrText>
      </w:r>
      <w:r>
        <w:rPr>
          <w:rFonts w:ascii="Times New Roman" w:hAnsi="Times New Roman"/>
          <w:b w:val="0"/>
          <w:sz w:val="24"/>
        </w:rPr>
        <w:fldChar w:fldCharType="end"/>
      </w:r>
    </w:p>
    <w:p w:rsidR="00570AEF" w:rsidRDefault="00570AEF" w:rsidP="00570AEF"/>
    <w:p w:rsidR="00570AEF" w:rsidRPr="007715ED" w:rsidRDefault="00570AEF" w:rsidP="00570AEF"/>
    <w:p w:rsidR="00570AEF" w:rsidRDefault="00F82C73" w:rsidP="008136A2">
      <w:pPr>
        <w:pStyle w:val="AuthorList"/>
        <w:rPr>
          <w:rFonts w:ascii="Times New Roman" w:hAnsi="Times New Roman"/>
          <w:sz w:val="24"/>
        </w:rPr>
      </w:pPr>
      <w:r w:rsidRPr="008136A2">
        <w:rPr>
          <w:rFonts w:ascii="Times New Roman" w:hAnsi="Times New Roman"/>
          <w:sz w:val="24"/>
        </w:rPr>
        <w:fldChar w:fldCharType="begin"/>
      </w:r>
      <w:r w:rsidRPr="008136A2">
        <w:rPr>
          <w:rFonts w:ascii="Times New Roman" w:hAnsi="Times New Roman"/>
          <w:sz w:val="24"/>
        </w:rPr>
        <w:instrText xml:space="preserve"> MACROBUTTON  AcceptAllChangesInDoc "[Insira Mês e Ano da elaboração]" </w:instrText>
      </w:r>
      <w:r w:rsidRPr="008136A2">
        <w:rPr>
          <w:rFonts w:ascii="Times New Roman" w:hAnsi="Times New Roman"/>
          <w:sz w:val="24"/>
        </w:rPr>
        <w:fldChar w:fldCharType="end"/>
      </w:r>
    </w:p>
    <w:p w:rsidR="00554414" w:rsidRPr="00554414" w:rsidRDefault="00554414" w:rsidP="00554414"/>
    <w:p w:rsidR="00093F73" w:rsidRPr="00093F73" w:rsidRDefault="00093F73" w:rsidP="00093F73">
      <w:pPr>
        <w:pStyle w:val="BodyText2"/>
        <w:jc w:val="center"/>
        <w:rPr>
          <w:color w:val="FF0000"/>
          <w:sz w:val="32"/>
          <w:lang w:val="pt-PT"/>
        </w:rPr>
      </w:pPr>
      <w:r w:rsidRPr="00541801">
        <w:rPr>
          <w:color w:val="FF0000"/>
          <w:sz w:val="32"/>
        </w:rPr>
        <w:lastRenderedPageBreak/>
        <w:pict>
          <v:group id="_x0000_s1058" style="position:absolute;left:0;text-align:left;margin-left:0;margin-top:27pt;width:70.25pt;height:513pt;z-index:251656704" coordorigin="1260,180" coordsize="1440,15480">
            <v:shape id="_x0000_s1059" type="#_x0000_t202" style="position:absolute;left:1260;top:180;width:1440;height:15480">
              <v:textbox style="mso-next-textbox:#_x0000_s1059">
                <w:txbxContent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60" type="#_x0000_t202" style="position:absolute;left:1440;top:360;width:1260;height:11880" filled="f" stroked="f">
              <v:textbox style="layout-flow:vertical;mso-layout-flow-alt:bottom-to-top;mso-next-textbox:#_x0000_s1060">
                <w:txbxContent>
                  <w:p w:rsidR="00E1122F" w:rsidRPr="00093F73" w:rsidRDefault="00E1122F" w:rsidP="00093F73">
                    <w:pPr>
                      <w:spacing w:line="180" w:lineRule="exact"/>
                      <w:jc w:val="center"/>
                      <w:rPr>
                        <w:sz w:val="24"/>
                        <w:lang w:val="pt-PT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MACROBUTTON  AcceptAllChangesInDoc "[Insira  o título do Projecto Final do Curso e Nome e Apelido do Autor]" </w:instrTex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fldChar w:fldCharType="end"/>
                    </w:r>
                  </w:p>
                  <w:p w:rsidR="00E1122F" w:rsidRPr="00093F73" w:rsidRDefault="00E1122F" w:rsidP="00093F73">
                    <w:pPr>
                      <w:ind w:left="3600" w:firstLine="720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v:group>
        </w:pict>
      </w:r>
      <w:r w:rsidRPr="00093F73">
        <w:rPr>
          <w:color w:val="FF0000"/>
          <w:sz w:val="32"/>
          <w:lang w:val="pt-PT"/>
        </w:rPr>
        <w:t>[Lombada]</w:t>
      </w:r>
    </w:p>
    <w:p w:rsidR="00913927" w:rsidRPr="00AC1E3A" w:rsidRDefault="00913927" w:rsidP="00AC1E3A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  <w:r w:rsidRPr="00AC1E3A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group id="_x0000_s1055" style="position:absolute;left:0;text-align:left;margin-left:0;margin-top:0;width:70.25pt;height:587.2pt;z-index:251655680" coordorigin="1260,180" coordsize="1440,15480">
            <v:shape id="_x0000_s1056" type="#_x0000_t202" style="position:absolute;left:1260;top:180;width:1440;height:15480">
              <v:textbox style="mso-next-textbox:#_x0000_s1056">
                <w:txbxContent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F731FD" w:rsidP="00913927">
                    <w:pPr>
                      <w:rPr>
                        <w:b/>
                      </w:rPr>
                    </w:pPr>
                    <w:r>
                      <w:rPr>
                        <w:b/>
                        <w:noProof/>
                        <w:lang w:val="en-US"/>
                      </w:rPr>
                      <w:drawing>
                        <wp:inline distT="0" distB="0" distL="0" distR="0">
                          <wp:extent cx="485775" cy="923925"/>
                          <wp:effectExtent l="19050" t="0" r="9525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577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Pr="003076C3" w:rsidRDefault="00E1122F" w:rsidP="00913927">
                    <w:pPr>
                      <w:rPr>
                        <w:b/>
                      </w:rPr>
                    </w:pPr>
                  </w:p>
                  <w:p w:rsidR="00E1122F" w:rsidRPr="003076C3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Pr="003B3387" w:rsidRDefault="00F731FD" w:rsidP="00913927">
                    <w:pPr>
                      <w:rPr>
                        <w:b/>
                      </w:rPr>
                    </w:pPr>
                    <w:r>
                      <w:rPr>
                        <w:b/>
                        <w:noProof/>
                        <w:lang w:val="en-US"/>
                      </w:rPr>
                      <w:drawing>
                        <wp:inline distT="0" distB="0" distL="0" distR="0">
                          <wp:extent cx="485775" cy="1047750"/>
                          <wp:effectExtent l="19050" t="0" r="9525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5775" cy="1047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57" type="#_x0000_t202" style="position:absolute;left:1440;top:360;width:1260;height:11880" filled="f" stroked="f">
              <v:textbox style="layout-flow:vertical;mso-layout-flow-alt:bottom-to-top;mso-next-textbox:#_x0000_s1057">
                <w:txbxContent>
                  <w:p w:rsidR="00E1122F" w:rsidRPr="00913927" w:rsidRDefault="00E1122F" w:rsidP="00913927">
                    <w:pPr>
                      <w:spacing w:line="180" w:lineRule="exact"/>
                      <w:jc w:val="center"/>
                      <w:rPr>
                        <w:lang w:val="pt-PT"/>
                      </w:rPr>
                    </w:pPr>
                  </w:p>
                  <w:p w:rsidR="00E1122F" w:rsidRPr="003B309E" w:rsidRDefault="00E1122F" w:rsidP="00093F73">
                    <w:pPr>
                      <w:ind w:left="3600" w:firstLine="720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913927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fldChar w:fldCharType="begin"/>
                    </w:r>
                    <w:r w:rsidRPr="00913927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instrText xml:space="preserve"> MACROBUTTON  AcceptAllChangesInDoc "[Insera  o Título do projecto final do curso]" </w:instrText>
                    </w:r>
                    <w:r w:rsidRPr="00913927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v:group>
        </w:pict>
      </w:r>
    </w:p>
    <w:p w:rsidR="00913927" w:rsidRPr="00AC1E3A" w:rsidRDefault="00913927" w:rsidP="00AC1E3A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913927" w:rsidRPr="00AC1E3A" w:rsidRDefault="00913927" w:rsidP="00AC1E3A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913927" w:rsidRPr="00AC1E3A" w:rsidRDefault="00913927" w:rsidP="00AC1E3A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913927" w:rsidRPr="00AC1E3A" w:rsidRDefault="00913927" w:rsidP="00AC1E3A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913927" w:rsidRPr="00AC1E3A" w:rsidRDefault="00913927" w:rsidP="00AC1E3A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913927" w:rsidRPr="00AC1E3A" w:rsidRDefault="00913927" w:rsidP="00AC1E3A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913927" w:rsidRPr="00093F73" w:rsidRDefault="00913927" w:rsidP="00426AE8">
      <w:pPr>
        <w:pStyle w:val="Title"/>
        <w:spacing w:line="240" w:lineRule="auto"/>
        <w:rPr>
          <w:rFonts w:ascii="Arial" w:hAnsi="Arial"/>
          <w:sz w:val="24"/>
          <w:szCs w:val="24"/>
          <w:lang w:val="pt-PT"/>
        </w:rPr>
      </w:pPr>
    </w:p>
    <w:p w:rsidR="00AC1E3A" w:rsidRDefault="00AC1E3A" w:rsidP="00AC1E3A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</w:pPr>
    </w:p>
    <w:p w:rsidR="00AC1E3A" w:rsidRPr="00AC1E3A" w:rsidRDefault="00AC1E3A" w:rsidP="00AC1E3A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Pr="00AC1E3A" w:rsidRDefault="00AC1E3A" w:rsidP="00AC1E3A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C1E3A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C1E3A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C1E3A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C1E3A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C1E3A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C1E3A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C1E3A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Pr="00AC1E3A" w:rsidRDefault="00AC1E3A" w:rsidP="00AC1E3A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C1E3A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C1E3A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C1E3A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C1E3A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C1E3A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266CFA" w:rsidRDefault="00AC1E3A" w:rsidP="00AC1E3A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266CFA" w:rsidRDefault="00AC1E3A" w:rsidP="00AC1E3A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66CFA" w:rsidRPr="00266CFA" w:rsidRDefault="00266CFA" w:rsidP="00AC1E3A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Pr="00266CFA" w:rsidRDefault="00266CFA" w:rsidP="00266CFA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Default="00266CFA" w:rsidP="00266CFA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  <w:sectPr w:rsidR="00266CFA" w:rsidSect="00266CFA">
          <w:footerReference w:type="even" r:id="rId9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8850C1" w:rsidRPr="0005259B" w:rsidRDefault="00756A9F" w:rsidP="00554414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  <w:lang w:val="pt-PT"/>
        </w:rPr>
      </w:pPr>
      <w:r w:rsidRPr="0005259B">
        <w:rPr>
          <w:rStyle w:val="HTMLSample"/>
          <w:rFonts w:ascii="Times New Roman" w:hAnsi="Times New Roman" w:cs="Times New Roman"/>
          <w:b/>
          <w:sz w:val="28"/>
          <w:szCs w:val="28"/>
          <w:lang w:val="pt-PT"/>
        </w:rPr>
        <w:lastRenderedPageBreak/>
        <w:t>ÍNDICE</w:t>
      </w:r>
    </w:p>
    <w:p w:rsidR="00554414" w:rsidRPr="0005259B" w:rsidRDefault="00554414" w:rsidP="00554414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  <w:lang w:val="pt-PT"/>
        </w:rPr>
      </w:pPr>
    </w:p>
    <w:p w:rsidR="00787609" w:rsidRPr="0005259B" w:rsidRDefault="00756A9F" w:rsidP="0005259B">
      <w:pPr>
        <w:pStyle w:val="TOC1"/>
        <w:rPr>
          <w:lang w:val="pt-PT"/>
        </w:rPr>
      </w:pPr>
      <w:r w:rsidRPr="0005259B">
        <w:rPr>
          <w:lang w:val="pt-PT"/>
        </w:rPr>
        <w:fldChar w:fldCharType="begin"/>
      </w:r>
      <w:r w:rsidRPr="0005259B">
        <w:rPr>
          <w:lang w:val="pt-PT"/>
        </w:rPr>
        <w:instrText xml:space="preserve"> TOC \o "1-3" \h \z \u </w:instrText>
      </w:r>
      <w:r w:rsidRPr="0005259B">
        <w:rPr>
          <w:lang w:val="pt-PT"/>
        </w:rPr>
        <w:fldChar w:fldCharType="separate"/>
      </w:r>
      <w:hyperlink w:anchor="_Toc266353741" w:history="1">
        <w:r w:rsidR="00787609" w:rsidRPr="0005259B">
          <w:rPr>
            <w:rStyle w:val="Hyperlink"/>
            <w:noProof w:val="0"/>
            <w:lang w:val="pt-PT"/>
          </w:rPr>
          <w:t>AGRADECIMENTOS</w:t>
        </w:r>
        <w:r w:rsidR="00787609" w:rsidRPr="0005259B">
          <w:rPr>
            <w:webHidden/>
            <w:lang w:val="pt-PT"/>
          </w:rPr>
          <w:tab/>
        </w:r>
        <w:r w:rsidR="00787609" w:rsidRPr="0005259B">
          <w:rPr>
            <w:webHidden/>
            <w:lang w:val="pt-PT"/>
          </w:rPr>
          <w:fldChar w:fldCharType="begin"/>
        </w:r>
        <w:r w:rsidR="00787609" w:rsidRPr="0005259B">
          <w:rPr>
            <w:webHidden/>
            <w:lang w:val="pt-PT"/>
          </w:rPr>
          <w:instrText xml:space="preserve"> PAGEREF _Toc266353741 \h </w:instrText>
        </w:r>
        <w:r w:rsidR="00D50082" w:rsidRPr="0005259B">
          <w:rPr>
            <w:lang w:val="pt-PT"/>
          </w:rPr>
        </w:r>
        <w:r w:rsidR="00787609"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III</w:t>
        </w:r>
        <w:r w:rsidR="00787609"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42" w:history="1">
        <w:r w:rsidRPr="0005259B">
          <w:rPr>
            <w:rStyle w:val="Hyperlink"/>
            <w:noProof w:val="0"/>
            <w:lang w:val="pt-PT"/>
          </w:rPr>
          <w:t>DEDICATÓRIA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_Toc266353742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IV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43" w:history="1">
        <w:r w:rsidRPr="0005259B">
          <w:rPr>
            <w:rStyle w:val="Hyperlink"/>
            <w:noProof w:val="0"/>
            <w:lang w:val="pt-PT"/>
          </w:rPr>
          <w:t>DECLARAÇÃO DE HONRA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_Toc266353743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V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44" w:history="1">
        <w:r w:rsidRPr="0005259B">
          <w:rPr>
            <w:rStyle w:val="Hyperlink"/>
            <w:noProof w:val="0"/>
            <w:lang w:val="pt-PT"/>
          </w:rPr>
          <w:t>ÍNDICE DE TABELAS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_Toc266353744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VI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45" w:history="1">
        <w:r w:rsidRPr="0005259B">
          <w:rPr>
            <w:rStyle w:val="Hyperlink"/>
            <w:noProof w:val="0"/>
            <w:lang w:val="pt-PT"/>
          </w:rPr>
          <w:t>ÍNDICE DE FIGURAS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_Toc266353745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VII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46" w:history="1">
        <w:r w:rsidRPr="0005259B">
          <w:rPr>
            <w:rStyle w:val="Hyperlink"/>
            <w:noProof w:val="0"/>
            <w:lang w:val="pt-PT"/>
          </w:rPr>
          <w:t>ÍNDICE DE GRÁFICOS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_Toc266353746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VIII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47" w:history="1">
        <w:r w:rsidRPr="0005259B">
          <w:rPr>
            <w:rStyle w:val="Hyperlink"/>
            <w:noProof w:val="0"/>
            <w:lang w:val="pt-PT"/>
          </w:rPr>
          <w:t>LISTA DAS ABREVIATURAS UTILIZADAS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_Toc266353747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IX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48" w:history="1">
        <w:r w:rsidRPr="0005259B">
          <w:rPr>
            <w:rStyle w:val="Hyperlink"/>
            <w:noProof w:val="0"/>
            <w:lang w:val="pt-PT"/>
          </w:rPr>
          <w:t>RESUMO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_Toc266353748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X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49" w:history="1">
        <w:r w:rsidRPr="0005259B">
          <w:rPr>
            <w:rStyle w:val="Hyperlink"/>
            <w:noProof w:val="0"/>
            <w:lang w:val="pt-PT"/>
          </w:rPr>
          <w:t>CAPÍTULO 1 - INTRODUÇÃO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_Toc266353749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1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2"/>
        <w:tabs>
          <w:tab w:val="right" w:leader="dot" w:pos="9062"/>
        </w:tabs>
        <w:spacing w:line="360" w:lineRule="auto"/>
        <w:rPr>
          <w:lang w:val="pt-PT"/>
        </w:rPr>
      </w:pPr>
      <w:hyperlink w:anchor="_Toc266353750" w:history="1">
        <w:r w:rsidRPr="0005259B">
          <w:rPr>
            <w:rStyle w:val="Hyperlink"/>
            <w:lang w:val="pt-PT"/>
          </w:rPr>
          <w:t>1.1 Justificação do tema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_Toc266353750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1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2"/>
        <w:tabs>
          <w:tab w:val="right" w:leader="dot" w:pos="9062"/>
        </w:tabs>
        <w:spacing w:line="360" w:lineRule="auto"/>
        <w:rPr>
          <w:lang w:val="pt-PT"/>
        </w:rPr>
      </w:pPr>
      <w:hyperlink w:anchor="_Toc266353751" w:history="1">
        <w:r w:rsidRPr="0005259B">
          <w:rPr>
            <w:rStyle w:val="Hyperlink"/>
            <w:lang w:val="pt-PT"/>
          </w:rPr>
          <w:t>1.2 Desenho teórico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_Toc266353751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1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2"/>
        <w:tabs>
          <w:tab w:val="right" w:leader="dot" w:pos="9062"/>
        </w:tabs>
        <w:spacing w:line="360" w:lineRule="auto"/>
        <w:rPr>
          <w:lang w:val="pt-PT"/>
        </w:rPr>
      </w:pPr>
      <w:hyperlink w:anchor="_Toc266353752" w:history="1">
        <w:r w:rsidRPr="0005259B">
          <w:rPr>
            <w:rStyle w:val="Hyperlink"/>
            <w:lang w:val="pt-PT"/>
          </w:rPr>
          <w:t>1.3 Metodologia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_Toc266353752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1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53" w:history="1">
        <w:r w:rsidRPr="0005259B">
          <w:rPr>
            <w:rStyle w:val="Hyperlink"/>
            <w:noProof w:val="0"/>
            <w:lang w:val="pt-PT"/>
          </w:rPr>
          <w:t>CApítulo 2 - MARCO TEÓRICO-CONCEITUAL DA INVESTIGAÇÃO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_Toc266353753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2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2"/>
        <w:tabs>
          <w:tab w:val="right" w:leader="dot" w:pos="9062"/>
        </w:tabs>
        <w:spacing w:line="360" w:lineRule="auto"/>
        <w:rPr>
          <w:lang w:val="pt-PT"/>
        </w:rPr>
      </w:pPr>
      <w:hyperlink w:anchor="_Toc266353754" w:history="1">
        <w:r w:rsidRPr="0005259B">
          <w:rPr>
            <w:rStyle w:val="Hyperlink"/>
            <w:lang w:val="pt-PT"/>
          </w:rPr>
          <w:t>2.1 Estado actual da teoria (revisão de literatura ou pesquisa bibliográfica)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_Toc266353754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2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3"/>
        <w:tabs>
          <w:tab w:val="right" w:leader="dot" w:pos="9062"/>
        </w:tabs>
        <w:spacing w:before="0" w:after="0"/>
        <w:rPr>
          <w:rFonts w:ascii="Times New Roman" w:hAnsi="Times New Roman"/>
          <w:sz w:val="24"/>
          <w:lang w:val="pt-PT"/>
        </w:rPr>
      </w:pPr>
      <w:hyperlink w:anchor="_Toc266353755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2.1.1 Conceitos básicos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begin"/>
        </w:r>
        <w:r w:rsidRPr="0005259B">
          <w:rPr>
            <w:rFonts w:ascii="Times New Roman" w:hAnsi="Times New Roman"/>
            <w:webHidden/>
            <w:sz w:val="24"/>
            <w:lang w:val="pt-PT"/>
          </w:rPr>
          <w:instrText xml:space="preserve"> PAGEREF _Toc266353755 \h </w:instrText>
        </w:r>
        <w:r w:rsidR="00D50082" w:rsidRPr="0005259B">
          <w:rPr>
            <w:rFonts w:ascii="Times New Roman" w:hAnsi="Times New Roman"/>
            <w:sz w:val="24"/>
            <w:lang w:val="pt-PT"/>
          </w:rPr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separate"/>
        </w:r>
        <w:r w:rsidR="0005259B" w:rsidRPr="0005259B">
          <w:rPr>
            <w:rFonts w:ascii="Times New Roman" w:hAnsi="Times New Roman"/>
            <w:webHidden/>
            <w:sz w:val="24"/>
            <w:lang w:val="pt-PT"/>
          </w:rPr>
          <w:t>2</w:t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3"/>
        <w:tabs>
          <w:tab w:val="right" w:leader="dot" w:pos="9062"/>
        </w:tabs>
        <w:spacing w:before="0" w:after="0"/>
        <w:rPr>
          <w:rFonts w:ascii="Times New Roman" w:hAnsi="Times New Roman"/>
          <w:sz w:val="24"/>
          <w:lang w:val="pt-PT"/>
        </w:rPr>
      </w:pPr>
      <w:hyperlink w:anchor="_Toc266353756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2.1.2 Teorias principais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begin"/>
        </w:r>
        <w:r w:rsidRPr="0005259B">
          <w:rPr>
            <w:rFonts w:ascii="Times New Roman" w:hAnsi="Times New Roman"/>
            <w:webHidden/>
            <w:sz w:val="24"/>
            <w:lang w:val="pt-PT"/>
          </w:rPr>
          <w:instrText xml:space="preserve"> PAGEREF _Toc266353756 \h </w:instrText>
        </w:r>
        <w:r w:rsidR="00D50082" w:rsidRPr="0005259B">
          <w:rPr>
            <w:rFonts w:ascii="Times New Roman" w:hAnsi="Times New Roman"/>
            <w:sz w:val="24"/>
            <w:lang w:val="pt-PT"/>
          </w:rPr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separate"/>
        </w:r>
        <w:r w:rsidR="0005259B" w:rsidRPr="0005259B">
          <w:rPr>
            <w:rFonts w:ascii="Times New Roman" w:hAnsi="Times New Roman"/>
            <w:webHidden/>
            <w:sz w:val="24"/>
            <w:lang w:val="pt-PT"/>
          </w:rPr>
          <w:t>2</w:t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3"/>
        <w:tabs>
          <w:tab w:val="right" w:leader="dot" w:pos="9062"/>
        </w:tabs>
        <w:spacing w:before="0" w:after="0"/>
        <w:rPr>
          <w:rFonts w:ascii="Times New Roman" w:hAnsi="Times New Roman"/>
          <w:sz w:val="24"/>
          <w:lang w:val="pt-PT"/>
        </w:rPr>
      </w:pPr>
      <w:hyperlink w:anchor="_Toc266353757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2.1.3 Evolução histórica do objecto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begin"/>
        </w:r>
        <w:r w:rsidRPr="0005259B">
          <w:rPr>
            <w:rFonts w:ascii="Times New Roman" w:hAnsi="Times New Roman"/>
            <w:webHidden/>
            <w:sz w:val="24"/>
            <w:lang w:val="pt-PT"/>
          </w:rPr>
          <w:instrText xml:space="preserve"> PAGEREF _Toc266353757 \h </w:instrText>
        </w:r>
        <w:r w:rsidR="00D50082" w:rsidRPr="0005259B">
          <w:rPr>
            <w:rFonts w:ascii="Times New Roman" w:hAnsi="Times New Roman"/>
            <w:sz w:val="24"/>
            <w:lang w:val="pt-PT"/>
          </w:rPr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separate"/>
        </w:r>
        <w:r w:rsidR="0005259B" w:rsidRPr="0005259B">
          <w:rPr>
            <w:rFonts w:ascii="Times New Roman" w:hAnsi="Times New Roman"/>
            <w:webHidden/>
            <w:sz w:val="24"/>
            <w:lang w:val="pt-PT"/>
          </w:rPr>
          <w:t>2</w:t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58" w:history="1">
        <w:r w:rsidRPr="0005259B">
          <w:rPr>
            <w:rStyle w:val="Hyperlink"/>
            <w:noProof w:val="0"/>
            <w:lang w:val="pt-PT"/>
          </w:rPr>
          <w:t>CApítulo 3 - MARCO CONTEXTUAL DA INVESTIGAÇÃO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_Toc266353758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3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2"/>
        <w:tabs>
          <w:tab w:val="right" w:leader="dot" w:pos="9062"/>
        </w:tabs>
        <w:spacing w:line="360" w:lineRule="auto"/>
        <w:rPr>
          <w:lang w:val="pt-PT"/>
        </w:rPr>
      </w:pPr>
      <w:hyperlink w:anchor="_Toc266353759" w:history="1">
        <w:r w:rsidRPr="0005259B">
          <w:rPr>
            <w:rStyle w:val="Hyperlink"/>
            <w:lang w:val="pt-PT"/>
          </w:rPr>
          <w:t>3.1 Estado actual do objecto da investigação (descrição do contexto de investigação)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_Toc266353759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3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3"/>
        <w:tabs>
          <w:tab w:val="right" w:leader="dot" w:pos="9062"/>
        </w:tabs>
        <w:spacing w:before="0" w:after="0"/>
        <w:rPr>
          <w:rFonts w:ascii="Times New Roman" w:hAnsi="Times New Roman"/>
          <w:sz w:val="24"/>
          <w:lang w:val="pt-PT"/>
        </w:rPr>
      </w:pPr>
      <w:hyperlink w:anchor="_Toc266353760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3.1.1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begin"/>
        </w:r>
        <w:r w:rsidRPr="0005259B">
          <w:rPr>
            <w:rFonts w:ascii="Times New Roman" w:hAnsi="Times New Roman"/>
            <w:webHidden/>
            <w:sz w:val="24"/>
            <w:lang w:val="pt-PT"/>
          </w:rPr>
          <w:instrText xml:space="preserve"> PAGEREF _Toc266353760 \h </w:instrText>
        </w:r>
        <w:r w:rsidR="00D50082" w:rsidRPr="0005259B">
          <w:rPr>
            <w:rFonts w:ascii="Times New Roman" w:hAnsi="Times New Roman"/>
            <w:sz w:val="24"/>
            <w:lang w:val="pt-PT"/>
          </w:rPr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separate"/>
        </w:r>
        <w:r w:rsidR="0005259B" w:rsidRPr="0005259B">
          <w:rPr>
            <w:rFonts w:ascii="Times New Roman" w:hAnsi="Times New Roman"/>
            <w:webHidden/>
            <w:sz w:val="24"/>
            <w:lang w:val="pt-PT"/>
          </w:rPr>
          <w:t>3</w:t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3"/>
        <w:tabs>
          <w:tab w:val="right" w:leader="dot" w:pos="9062"/>
        </w:tabs>
        <w:spacing w:before="0" w:after="0"/>
        <w:rPr>
          <w:rFonts w:ascii="Times New Roman" w:hAnsi="Times New Roman"/>
          <w:sz w:val="24"/>
          <w:lang w:val="pt-PT"/>
        </w:rPr>
      </w:pPr>
      <w:hyperlink w:anchor="_Toc266353761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3.2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begin"/>
        </w:r>
        <w:r w:rsidRPr="0005259B">
          <w:rPr>
            <w:rFonts w:ascii="Times New Roman" w:hAnsi="Times New Roman"/>
            <w:webHidden/>
            <w:sz w:val="24"/>
            <w:lang w:val="pt-PT"/>
          </w:rPr>
          <w:instrText xml:space="preserve"> PAGEREF _Toc266353761 \h </w:instrText>
        </w:r>
        <w:r w:rsidR="00D50082" w:rsidRPr="0005259B">
          <w:rPr>
            <w:rFonts w:ascii="Times New Roman" w:hAnsi="Times New Roman"/>
            <w:sz w:val="24"/>
            <w:lang w:val="pt-PT"/>
          </w:rPr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separate"/>
        </w:r>
        <w:r w:rsidR="0005259B" w:rsidRPr="0005259B">
          <w:rPr>
            <w:rFonts w:ascii="Times New Roman" w:hAnsi="Times New Roman"/>
            <w:webHidden/>
            <w:sz w:val="24"/>
            <w:lang w:val="pt-PT"/>
          </w:rPr>
          <w:t>3</w:t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62" w:history="1">
        <w:r w:rsidRPr="0005259B">
          <w:rPr>
            <w:rStyle w:val="Hyperlink"/>
            <w:noProof w:val="0"/>
            <w:lang w:val="pt-PT"/>
          </w:rPr>
          <w:t>CApÍtulo 4 - METODOLOGIA DE RESOLUÇÃO DO PROBLEMA E APRESENTAÇÃO DE RESULTADOS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_Toc266353762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4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2"/>
        <w:tabs>
          <w:tab w:val="right" w:leader="dot" w:pos="9062"/>
        </w:tabs>
        <w:spacing w:line="360" w:lineRule="auto"/>
        <w:rPr>
          <w:lang w:val="pt-PT"/>
        </w:rPr>
      </w:pPr>
      <w:hyperlink w:anchor="_Toc266353763" w:history="1">
        <w:r w:rsidRPr="0005259B">
          <w:rPr>
            <w:rStyle w:val="Hyperlink"/>
            <w:lang w:val="pt-PT"/>
          </w:rPr>
          <w:t>4.1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_Toc266353763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4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3"/>
        <w:tabs>
          <w:tab w:val="right" w:leader="dot" w:pos="9062"/>
        </w:tabs>
        <w:spacing w:before="0" w:after="0"/>
        <w:rPr>
          <w:rFonts w:ascii="Times New Roman" w:hAnsi="Times New Roman"/>
          <w:sz w:val="24"/>
          <w:lang w:val="pt-PT"/>
        </w:rPr>
      </w:pPr>
      <w:hyperlink w:anchor="_Toc266353764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4.1.1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begin"/>
        </w:r>
        <w:r w:rsidRPr="0005259B">
          <w:rPr>
            <w:rFonts w:ascii="Times New Roman" w:hAnsi="Times New Roman"/>
            <w:webHidden/>
            <w:sz w:val="24"/>
            <w:lang w:val="pt-PT"/>
          </w:rPr>
          <w:instrText xml:space="preserve"> PAGEREF _Toc266353764 \h </w:instrText>
        </w:r>
        <w:r w:rsidR="00D50082" w:rsidRPr="0005259B">
          <w:rPr>
            <w:rFonts w:ascii="Times New Roman" w:hAnsi="Times New Roman"/>
            <w:sz w:val="24"/>
            <w:lang w:val="pt-PT"/>
          </w:rPr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separate"/>
        </w:r>
        <w:r w:rsidR="0005259B" w:rsidRPr="0005259B">
          <w:rPr>
            <w:rFonts w:ascii="Times New Roman" w:hAnsi="Times New Roman"/>
            <w:webHidden/>
            <w:sz w:val="24"/>
            <w:lang w:val="pt-PT"/>
          </w:rPr>
          <w:t>4</w:t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3"/>
        <w:tabs>
          <w:tab w:val="right" w:leader="dot" w:pos="9062"/>
        </w:tabs>
        <w:spacing w:before="0" w:after="0"/>
        <w:rPr>
          <w:rFonts w:ascii="Times New Roman" w:hAnsi="Times New Roman"/>
          <w:sz w:val="24"/>
          <w:lang w:val="pt-PT"/>
        </w:rPr>
      </w:pPr>
      <w:hyperlink w:anchor="_Toc266353765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4.1.2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begin"/>
        </w:r>
        <w:r w:rsidRPr="0005259B">
          <w:rPr>
            <w:rFonts w:ascii="Times New Roman" w:hAnsi="Times New Roman"/>
            <w:webHidden/>
            <w:sz w:val="24"/>
            <w:lang w:val="pt-PT"/>
          </w:rPr>
          <w:instrText xml:space="preserve"> PAGEREF _Toc266353765 \h </w:instrText>
        </w:r>
        <w:r w:rsidR="00D50082" w:rsidRPr="0005259B">
          <w:rPr>
            <w:rFonts w:ascii="Times New Roman" w:hAnsi="Times New Roman"/>
            <w:sz w:val="24"/>
            <w:lang w:val="pt-PT"/>
          </w:rPr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separate"/>
        </w:r>
        <w:r w:rsidR="0005259B" w:rsidRPr="0005259B">
          <w:rPr>
            <w:rFonts w:ascii="Times New Roman" w:hAnsi="Times New Roman"/>
            <w:webHidden/>
            <w:sz w:val="24"/>
            <w:lang w:val="pt-PT"/>
          </w:rPr>
          <w:t>4</w:t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3"/>
        <w:tabs>
          <w:tab w:val="right" w:leader="dot" w:pos="9062"/>
        </w:tabs>
        <w:spacing w:before="0" w:after="0"/>
        <w:rPr>
          <w:rFonts w:ascii="Times New Roman" w:hAnsi="Times New Roman"/>
          <w:sz w:val="24"/>
          <w:lang w:val="pt-PT"/>
        </w:rPr>
      </w:pPr>
      <w:hyperlink w:anchor="_Toc266353766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4.1.3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begin"/>
        </w:r>
        <w:r w:rsidRPr="0005259B">
          <w:rPr>
            <w:rFonts w:ascii="Times New Roman" w:hAnsi="Times New Roman"/>
            <w:webHidden/>
            <w:sz w:val="24"/>
            <w:lang w:val="pt-PT"/>
          </w:rPr>
          <w:instrText xml:space="preserve"> PAGEREF _Toc266353766 \h </w:instrText>
        </w:r>
        <w:r w:rsidR="00D50082" w:rsidRPr="0005259B">
          <w:rPr>
            <w:rFonts w:ascii="Times New Roman" w:hAnsi="Times New Roman"/>
            <w:sz w:val="24"/>
            <w:lang w:val="pt-PT"/>
          </w:rPr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separate"/>
        </w:r>
        <w:r w:rsidR="0005259B" w:rsidRPr="0005259B">
          <w:rPr>
            <w:rFonts w:ascii="Times New Roman" w:hAnsi="Times New Roman"/>
            <w:webHidden/>
            <w:sz w:val="24"/>
            <w:lang w:val="pt-PT"/>
          </w:rPr>
          <w:t>4</w:t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2"/>
        <w:tabs>
          <w:tab w:val="right" w:leader="dot" w:pos="9062"/>
        </w:tabs>
        <w:spacing w:line="360" w:lineRule="auto"/>
        <w:rPr>
          <w:lang w:val="pt-PT"/>
        </w:rPr>
      </w:pPr>
      <w:hyperlink w:anchor="_Toc266353767" w:history="1">
        <w:r w:rsidRPr="0005259B">
          <w:rPr>
            <w:rStyle w:val="Hyperlink"/>
            <w:lang w:val="pt-PT"/>
          </w:rPr>
          <w:t>4.2.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_Toc266353767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4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3"/>
        <w:tabs>
          <w:tab w:val="right" w:leader="dot" w:pos="9062"/>
        </w:tabs>
        <w:spacing w:before="0" w:after="0"/>
        <w:rPr>
          <w:rFonts w:ascii="Times New Roman" w:hAnsi="Times New Roman"/>
          <w:sz w:val="24"/>
          <w:lang w:val="pt-PT"/>
        </w:rPr>
      </w:pPr>
      <w:hyperlink w:anchor="_Toc266353768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4.2.1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begin"/>
        </w:r>
        <w:r w:rsidRPr="0005259B">
          <w:rPr>
            <w:rFonts w:ascii="Times New Roman" w:hAnsi="Times New Roman"/>
            <w:webHidden/>
            <w:sz w:val="24"/>
            <w:lang w:val="pt-PT"/>
          </w:rPr>
          <w:instrText xml:space="preserve"> PAGEREF _Toc266353768 \h </w:instrText>
        </w:r>
        <w:r w:rsidR="00D50082" w:rsidRPr="0005259B">
          <w:rPr>
            <w:rFonts w:ascii="Times New Roman" w:hAnsi="Times New Roman"/>
            <w:sz w:val="24"/>
            <w:lang w:val="pt-PT"/>
          </w:rPr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separate"/>
        </w:r>
        <w:r w:rsidR="0005259B" w:rsidRPr="0005259B">
          <w:rPr>
            <w:rFonts w:ascii="Times New Roman" w:hAnsi="Times New Roman"/>
            <w:webHidden/>
            <w:sz w:val="24"/>
            <w:lang w:val="pt-PT"/>
          </w:rPr>
          <w:t>5</w:t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3"/>
        <w:tabs>
          <w:tab w:val="right" w:leader="dot" w:pos="9062"/>
        </w:tabs>
        <w:spacing w:before="0" w:after="0"/>
        <w:rPr>
          <w:rFonts w:ascii="Times New Roman" w:hAnsi="Times New Roman"/>
          <w:sz w:val="24"/>
          <w:lang w:val="pt-PT"/>
        </w:rPr>
      </w:pPr>
      <w:hyperlink w:anchor="_Toc266353769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4.2.2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begin"/>
        </w:r>
        <w:r w:rsidRPr="0005259B">
          <w:rPr>
            <w:rFonts w:ascii="Times New Roman" w:hAnsi="Times New Roman"/>
            <w:webHidden/>
            <w:sz w:val="24"/>
            <w:lang w:val="pt-PT"/>
          </w:rPr>
          <w:instrText xml:space="preserve"> PAGEREF _Toc266353769 \h </w:instrText>
        </w:r>
        <w:r w:rsidR="00D50082" w:rsidRPr="0005259B">
          <w:rPr>
            <w:rFonts w:ascii="Times New Roman" w:hAnsi="Times New Roman"/>
            <w:sz w:val="24"/>
            <w:lang w:val="pt-PT"/>
          </w:rPr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separate"/>
        </w:r>
        <w:r w:rsidR="0005259B" w:rsidRPr="0005259B">
          <w:rPr>
            <w:rFonts w:ascii="Times New Roman" w:hAnsi="Times New Roman"/>
            <w:webHidden/>
            <w:sz w:val="24"/>
            <w:lang w:val="pt-PT"/>
          </w:rPr>
          <w:t>5</w:t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3"/>
        <w:tabs>
          <w:tab w:val="right" w:leader="dot" w:pos="9062"/>
        </w:tabs>
        <w:spacing w:before="0" w:after="0"/>
        <w:rPr>
          <w:rFonts w:ascii="Times New Roman" w:hAnsi="Times New Roman"/>
          <w:sz w:val="24"/>
          <w:lang w:val="pt-PT"/>
        </w:rPr>
      </w:pPr>
      <w:hyperlink w:anchor="_Toc266353770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4.2.3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begin"/>
        </w:r>
        <w:r w:rsidRPr="0005259B">
          <w:rPr>
            <w:rFonts w:ascii="Times New Roman" w:hAnsi="Times New Roman"/>
            <w:webHidden/>
            <w:sz w:val="24"/>
            <w:lang w:val="pt-PT"/>
          </w:rPr>
          <w:instrText xml:space="preserve"> PAGEREF _Toc266353770 \h </w:instrText>
        </w:r>
        <w:r w:rsidR="00D50082" w:rsidRPr="0005259B">
          <w:rPr>
            <w:rFonts w:ascii="Times New Roman" w:hAnsi="Times New Roman"/>
            <w:sz w:val="24"/>
            <w:lang w:val="pt-PT"/>
          </w:rPr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separate"/>
        </w:r>
        <w:r w:rsidR="0005259B" w:rsidRPr="0005259B">
          <w:rPr>
            <w:rFonts w:ascii="Times New Roman" w:hAnsi="Times New Roman"/>
            <w:webHidden/>
            <w:sz w:val="24"/>
            <w:lang w:val="pt-PT"/>
          </w:rPr>
          <w:t>5</w:t>
        </w:r>
        <w:r w:rsidRPr="0005259B">
          <w:rPr>
            <w:rFonts w:ascii="Times New Roman" w:hAnsi="Times New Roman"/>
            <w:webHidden/>
            <w:sz w:val="24"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71" w:history="1">
        <w:r w:rsidRPr="0005259B">
          <w:rPr>
            <w:rStyle w:val="Hyperlink"/>
            <w:noProof w:val="0"/>
            <w:lang w:val="pt-PT"/>
          </w:rPr>
          <w:t>CAPÍTULO 5 - CONCLUSÕES E RECOMENDACÕES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_Toc266353771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6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2"/>
        <w:tabs>
          <w:tab w:val="right" w:leader="dot" w:pos="9062"/>
        </w:tabs>
        <w:spacing w:line="360" w:lineRule="auto"/>
        <w:rPr>
          <w:lang w:val="pt-PT"/>
        </w:rPr>
      </w:pPr>
      <w:hyperlink w:anchor="_Toc266353772" w:history="1">
        <w:r w:rsidRPr="0005259B">
          <w:rPr>
            <w:rStyle w:val="Hyperlink"/>
            <w:lang w:val="pt-PT"/>
          </w:rPr>
          <w:t>5.1 Conclusões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_Toc266353772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6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787609">
      <w:pPr>
        <w:pStyle w:val="TOC2"/>
        <w:tabs>
          <w:tab w:val="right" w:leader="dot" w:pos="9062"/>
        </w:tabs>
        <w:spacing w:line="360" w:lineRule="auto"/>
        <w:rPr>
          <w:lang w:val="pt-PT"/>
        </w:rPr>
      </w:pPr>
      <w:hyperlink w:anchor="_Toc266353773" w:history="1">
        <w:r w:rsidRPr="0005259B">
          <w:rPr>
            <w:rStyle w:val="Hyperlink"/>
            <w:lang w:val="pt-PT"/>
          </w:rPr>
          <w:t>5.2 Recomendações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_Toc266353773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6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74" w:history="1">
        <w:r w:rsidRPr="0005259B">
          <w:rPr>
            <w:rStyle w:val="Hyperlink"/>
            <w:noProof w:val="0"/>
            <w:lang w:val="pt-PT"/>
          </w:rPr>
          <w:t>REFERÊNCIAS BIBLIOGRÁFICAS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_Toc266353774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7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75" w:history="1">
        <w:r w:rsidRPr="0005259B">
          <w:rPr>
            <w:rStyle w:val="Hyperlink"/>
            <w:noProof w:val="0"/>
            <w:lang w:val="pt-PT"/>
          </w:rPr>
          <w:t>BIBLIOGRAFIA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_Toc266353775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8</w:t>
        </w:r>
        <w:r w:rsidRPr="0005259B">
          <w:rPr>
            <w:webHidden/>
            <w:lang w:val="pt-PT"/>
          </w:rPr>
          <w:fldChar w:fldCharType="end"/>
        </w:r>
      </w:hyperlink>
    </w:p>
    <w:p w:rsidR="00787609" w:rsidRPr="0005259B" w:rsidRDefault="00787609" w:rsidP="0005259B">
      <w:pPr>
        <w:pStyle w:val="TOC1"/>
        <w:rPr>
          <w:lang w:val="pt-PT"/>
        </w:rPr>
      </w:pPr>
      <w:hyperlink w:anchor="_Toc266353776" w:history="1">
        <w:r w:rsidRPr="0005259B">
          <w:rPr>
            <w:rStyle w:val="Hyperlink"/>
            <w:noProof w:val="0"/>
            <w:lang w:val="pt-PT"/>
          </w:rPr>
          <w:t>ANEXOS</w:t>
        </w:r>
        <w:r w:rsidRPr="0005259B">
          <w:rPr>
            <w:webHidden/>
            <w:lang w:val="pt-PT"/>
          </w:rPr>
          <w:tab/>
        </w:r>
        <w:r w:rsidRPr="0005259B">
          <w:rPr>
            <w:webHidden/>
            <w:lang w:val="pt-PT"/>
          </w:rPr>
          <w:fldChar w:fldCharType="begin"/>
        </w:r>
        <w:r w:rsidRPr="0005259B">
          <w:rPr>
            <w:webHidden/>
            <w:lang w:val="pt-PT"/>
          </w:rPr>
          <w:instrText xml:space="preserve"> PAGEREF _Toc266353776 \h </w:instrText>
        </w:r>
        <w:r w:rsidR="00D50082" w:rsidRPr="0005259B">
          <w:rPr>
            <w:lang w:val="pt-PT"/>
          </w:rPr>
        </w:r>
        <w:r w:rsidRPr="0005259B">
          <w:rPr>
            <w:webHidden/>
            <w:lang w:val="pt-PT"/>
          </w:rPr>
          <w:fldChar w:fldCharType="separate"/>
        </w:r>
        <w:r w:rsidR="0005259B" w:rsidRPr="0005259B">
          <w:rPr>
            <w:webHidden/>
            <w:lang w:val="pt-PT"/>
          </w:rPr>
          <w:t>9</w:t>
        </w:r>
        <w:r w:rsidRPr="0005259B">
          <w:rPr>
            <w:webHidden/>
            <w:lang w:val="pt-PT"/>
          </w:rPr>
          <w:fldChar w:fldCharType="end"/>
        </w:r>
      </w:hyperlink>
    </w:p>
    <w:p w:rsidR="00756A9F" w:rsidRPr="0005259B" w:rsidRDefault="00756A9F" w:rsidP="00787609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  <w:r w:rsidRPr="0005259B">
        <w:rPr>
          <w:rFonts w:ascii="Times New Roman" w:hAnsi="Times New Roman" w:cs="Times New Roman"/>
          <w:szCs w:val="24"/>
          <w:lang w:val="pt-PT"/>
        </w:rPr>
        <w:fldChar w:fldCharType="end"/>
      </w:r>
    </w:p>
    <w:p w:rsidR="008850C1" w:rsidRPr="0005259B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8136A2" w:rsidRPr="0005259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  <w:lang w:val="pt-PT"/>
        </w:rPr>
      </w:pPr>
    </w:p>
    <w:p w:rsidR="008850C1" w:rsidRPr="0005259B" w:rsidRDefault="00410072" w:rsidP="00554414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  <w:lang w:val="pt-PT"/>
        </w:rPr>
      </w:pPr>
      <w:r w:rsidRPr="0005259B">
        <w:rPr>
          <w:rFonts w:ascii="Times New Roman" w:hAnsi="Times New Roman" w:cs="Times New Roman"/>
          <w:bCs/>
          <w:caps/>
          <w:szCs w:val="24"/>
          <w:lang w:val="pt-PT"/>
        </w:rPr>
        <w:pict>
          <v:shape id="_x0000_s1075" type="#_x0000_t202" style="position:absolute;left:0;text-align:left;margin-left:0;margin-top:35.1pt;width:456.6pt;height:63pt;z-index:251661824;mso-wrap-style:none" strokecolor="red" strokeweight="3pt">
            <v:textbox style="mso-next-textbox:#_x0000_s1075">
              <w:txbxContent>
                <w:p w:rsidR="00E1122F" w:rsidRPr="00C30C05" w:rsidRDefault="00E1122F" w:rsidP="00410072">
                  <w:pPr>
                    <w:pStyle w:val="BodyText"/>
                    <w:rPr>
                      <w:rFonts w:ascii="Times New Roman" w:hAnsi="Times New Roman" w:cs="Times New Roman"/>
                      <w:color w:val="FF0000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val="pt-PT"/>
                    </w:rPr>
                    <w:t>O índice acima é um índice automático pelo que</w:t>
                  </w:r>
                  <w:r w:rsidRPr="00410072">
                    <w:rPr>
                      <w:rFonts w:ascii="Times New Roman" w:hAnsi="Times New Roman" w:cs="Times New Roman"/>
                      <w:color w:val="FF0000"/>
                      <w:lang w:val="pt-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0000"/>
                      <w:lang w:val="pt-PT"/>
                    </w:rPr>
                    <w:t>deve ser actualizado depois de inseridos todos os su</w:t>
                  </w:r>
                  <w:r w:rsidR="00752894">
                    <w:rPr>
                      <w:rFonts w:ascii="Times New Roman" w:hAnsi="Times New Roman" w:cs="Times New Roman"/>
                      <w:color w:val="FF0000"/>
                      <w:lang w:val="pt-PT"/>
                    </w:rPr>
                    <w:t xml:space="preserve">b-capítulos no texto. Para tal </w:t>
                  </w:r>
                  <w:r>
                    <w:rPr>
                      <w:rFonts w:ascii="Times New Roman" w:hAnsi="Times New Roman" w:cs="Times New Roman"/>
                      <w:color w:val="FF0000"/>
                      <w:lang w:val="pt-PT"/>
                    </w:rPr>
                    <w:t xml:space="preserve">deve clicar o botão direito do </w:t>
                  </w:r>
                  <w:r w:rsidRPr="00410072">
                    <w:rPr>
                      <w:rFonts w:ascii="Times New Roman" w:hAnsi="Times New Roman" w:cs="Times New Roman"/>
                      <w:i/>
                      <w:color w:val="FF0000"/>
                      <w:lang w:val="pt-PT"/>
                    </w:rPr>
                    <w:t>mouse</w:t>
                  </w:r>
                  <w:r>
                    <w:rPr>
                      <w:rFonts w:ascii="Times New Roman" w:hAnsi="Times New Roman" w:cs="Times New Roman"/>
                      <w:color w:val="FF0000"/>
                      <w:lang w:val="pt-PT"/>
                    </w:rPr>
                    <w:t xml:space="preserve"> no campo do índice. </w:t>
                  </w:r>
                </w:p>
                <w:p w:rsidR="00E1122F" w:rsidRPr="00C30C05" w:rsidRDefault="00E1122F" w:rsidP="00410072">
                  <w:pPr>
                    <w:rPr>
                      <w:rFonts w:ascii="Times New Roman" w:hAnsi="Times New Roman"/>
                      <w:lang w:val="pt-PT"/>
                    </w:rPr>
                  </w:pPr>
                </w:p>
              </w:txbxContent>
            </v:textbox>
            <w10:wrap type="square"/>
          </v:shape>
        </w:pict>
      </w:r>
    </w:p>
    <w:p w:rsidR="008850C1" w:rsidRPr="0005259B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  <w:lang w:val="pt-PT"/>
        </w:rPr>
      </w:pPr>
    </w:p>
    <w:p w:rsidR="008850C1" w:rsidRPr="0005259B" w:rsidRDefault="008850C1" w:rsidP="00554414">
      <w:pPr>
        <w:pStyle w:val="Heading1"/>
      </w:pPr>
      <w:bookmarkStart w:id="0" w:name="_Toc266353741"/>
      <w:r w:rsidRPr="0005259B">
        <w:lastRenderedPageBreak/>
        <w:t>AGRADECIMENTOS</w:t>
      </w:r>
      <w:bookmarkEnd w:id="0"/>
    </w:p>
    <w:p w:rsidR="008850C1" w:rsidRPr="0005259B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BB0B4B" w:rsidRPr="0005259B" w:rsidRDefault="00C30C05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  <w:r w:rsidRPr="0005259B">
        <w:rPr>
          <w:rFonts w:ascii="Times New Roman" w:hAnsi="Times New Roman" w:cs="Times New Roman"/>
          <w:lang w:val="pt-PT"/>
        </w:rPr>
        <w:pict>
          <v:shape id="_x0000_s1028" type="#_x0000_t202" style="position:absolute;left:0;text-align:left;margin-left:0;margin-top:39.6pt;width:456.6pt;height:48.6pt;z-index:251652608;mso-wrap-style:none" strokecolor="red" strokeweight="3pt">
            <v:textbox style="mso-next-textbox:#_x0000_s1028">
              <w:txbxContent>
                <w:p w:rsidR="00E1122F" w:rsidRPr="00C30C05" w:rsidRDefault="00E1122F" w:rsidP="00C30C05">
                  <w:pPr>
                    <w:pStyle w:val="BodyText"/>
                    <w:rPr>
                      <w:rFonts w:ascii="Times New Roman" w:hAnsi="Times New Roman" w:cs="Times New Roman"/>
                      <w:color w:val="FF0000"/>
                      <w:lang w:val="pt-PT"/>
                    </w:rPr>
                  </w:pPr>
                  <w:r w:rsidRPr="00C30C05">
                    <w:rPr>
                      <w:rFonts w:ascii="Times New Roman" w:hAnsi="Times New Roman" w:cs="Times New Roman"/>
                      <w:color w:val="FF0000"/>
                      <w:lang w:val="pt-PT"/>
                    </w:rPr>
                    <w:t>Enunciar os agradecimentos e reconhecimentos do autor (</w:t>
                  </w:r>
                  <w:r w:rsidR="00933DFA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nomes das</w:t>
                  </w:r>
                  <w:r w:rsidRPr="00C30C05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 pes</w:t>
                  </w:r>
                  <w:r w:rsidR="00933DFA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soas e </w:t>
                  </w:r>
                  <w:r w:rsidRPr="00C30C05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seus respectivos cargos nas instituções)</w:t>
                  </w:r>
                  <w:r w:rsidRPr="00C30C05">
                    <w:rPr>
                      <w:rFonts w:ascii="Times New Roman" w:hAnsi="Times New Roman" w:cs="Times New Roman"/>
                      <w:color w:val="FF0000"/>
                      <w:lang w:val="pt-PT"/>
                    </w:rPr>
                    <w:t>.</w:t>
                  </w:r>
                </w:p>
                <w:p w:rsidR="00E1122F" w:rsidRPr="00C30C05" w:rsidRDefault="00E1122F" w:rsidP="00C30C05">
                  <w:pPr>
                    <w:rPr>
                      <w:rFonts w:ascii="Times New Roman" w:hAnsi="Times New Roman"/>
                      <w:lang w:val="pt-PT"/>
                    </w:rPr>
                  </w:pPr>
                </w:p>
              </w:txbxContent>
            </v:textbox>
            <w10:wrap type="square"/>
          </v:shape>
        </w:pict>
      </w:r>
      <w:r w:rsidRPr="0005259B">
        <w:rPr>
          <w:rFonts w:ascii="Times New Roman" w:hAnsi="Times New Roman" w:cs="Times New Roman"/>
          <w:szCs w:val="24"/>
          <w:lang w:val="pt-PT"/>
        </w:rPr>
        <w:fldChar w:fldCharType="begin"/>
      </w:r>
      <w:r w:rsidRPr="0005259B">
        <w:rPr>
          <w:rFonts w:ascii="Times New Roman" w:hAnsi="Times New Roman" w:cs="Times New Roman"/>
          <w:szCs w:val="24"/>
          <w:lang w:val="pt-PT"/>
        </w:rPr>
        <w:instrText xml:space="preserve"> MACROBUTTON  AcceptAllChangesInDoc "[Insira o  texto dos Agradecimentos]" </w:instrText>
      </w:r>
      <w:r w:rsidRPr="0005259B">
        <w:rPr>
          <w:rFonts w:ascii="Times New Roman" w:hAnsi="Times New Roman" w:cs="Times New Roman"/>
          <w:szCs w:val="24"/>
          <w:lang w:val="pt-PT"/>
        </w:rPr>
        <w:fldChar w:fldCharType="end"/>
      </w:r>
    </w:p>
    <w:p w:rsidR="00AC2AF3" w:rsidRPr="0005259B" w:rsidRDefault="00AC2AF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5614BD" w:rsidRPr="0005259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5614BD" w:rsidRPr="0005259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5614BD" w:rsidRPr="0005259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5614BD" w:rsidRPr="0005259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5614BD" w:rsidRPr="0005259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C40E53" w:rsidRPr="0005259B" w:rsidRDefault="00C40E5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3D0773" w:rsidRPr="0005259B" w:rsidRDefault="003D0773" w:rsidP="00554414">
      <w:pPr>
        <w:pStyle w:val="Title"/>
        <w:spacing w:before="0" w:after="0"/>
        <w:rPr>
          <w:rFonts w:ascii="Times New Roman" w:hAnsi="Times New Roman" w:cs="Times New Roman"/>
          <w:sz w:val="28"/>
          <w:szCs w:val="28"/>
          <w:lang w:val="pt-PT"/>
        </w:rPr>
      </w:pPr>
    </w:p>
    <w:p w:rsidR="00A575F8" w:rsidRPr="0005259B" w:rsidRDefault="00FF271F" w:rsidP="00554414">
      <w:pPr>
        <w:pStyle w:val="Heading1"/>
      </w:pPr>
      <w:bookmarkStart w:id="1" w:name="_Toc266353742"/>
      <w:r w:rsidRPr="0005259B">
        <w:lastRenderedPageBreak/>
        <w:t>DEDICATÓ</w:t>
      </w:r>
      <w:r w:rsidR="0090260F" w:rsidRPr="0005259B">
        <w:t>RIA</w:t>
      </w:r>
      <w:bookmarkEnd w:id="1"/>
    </w:p>
    <w:p w:rsidR="00F477E0" w:rsidRPr="0005259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BB0B4B" w:rsidRPr="0005259B" w:rsidRDefault="005871B9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  <w:r w:rsidRPr="0005259B">
        <w:rPr>
          <w:rFonts w:ascii="Times New Roman" w:hAnsi="Times New Roman" w:cs="Times New Roman"/>
          <w:lang w:val="pt-PT"/>
        </w:rPr>
        <w:pict>
          <v:shape id="_x0000_s1029" type="#_x0000_t202" style="position:absolute;left:0;text-align:left;margin-left:0;margin-top:39.6pt;width:416pt;height:33.6pt;z-index:251653632;mso-wrap-style:none" strokecolor="red" strokeweight="3pt">
            <v:textbox style="mso-next-textbox:#_x0000_s1029">
              <w:txbxContent>
                <w:p w:rsidR="00E1122F" w:rsidRPr="00FF271F" w:rsidRDefault="00E1122F" w:rsidP="00FF271F">
                  <w:pPr>
                    <w:pStyle w:val="BodyText"/>
                    <w:rPr>
                      <w:rFonts w:ascii="Times New Roman" w:hAnsi="Times New Roman" w:cs="Times New Roman"/>
                      <w:szCs w:val="24"/>
                      <w:lang w:val="pt-PT"/>
                    </w:rPr>
                  </w:pPr>
                  <w:r>
                    <w:rPr>
                      <w:rStyle w:val="shorttext1"/>
                      <w:rFonts w:ascii="Times New Roman" w:hAnsi="Times New Roman" w:cs="Times New Roman"/>
                      <w:color w:val="FF0000"/>
                      <w:sz w:val="24"/>
                      <w:szCs w:val="24"/>
                      <w:shd w:val="clear" w:color="auto" w:fill="EBEFF9"/>
                      <w:lang w:val="pt-PT"/>
                    </w:rPr>
                    <w:t xml:space="preserve">Aqui mencione os nomes das pessoas </w:t>
                  </w:r>
                  <w:r w:rsidRPr="00FF271F">
                    <w:rPr>
                      <w:rStyle w:val="shorttext1"/>
                      <w:rFonts w:ascii="Times New Roman" w:hAnsi="Times New Roman" w:cs="Times New Roman"/>
                      <w:color w:val="FF0000"/>
                      <w:sz w:val="24"/>
                      <w:szCs w:val="24"/>
                      <w:shd w:val="clear" w:color="auto" w:fill="EBEFF9"/>
                      <w:lang w:val="pt-PT"/>
                    </w:rPr>
                    <w:t>ou entidade(s)</w:t>
                  </w:r>
                  <w:r>
                    <w:rPr>
                      <w:rStyle w:val="shorttext1"/>
                      <w:rFonts w:ascii="Times New Roman" w:hAnsi="Times New Roman" w:cs="Times New Roman"/>
                      <w:color w:val="FF0000"/>
                      <w:sz w:val="24"/>
                      <w:szCs w:val="24"/>
                      <w:shd w:val="clear" w:color="auto" w:fill="EBEFF9"/>
                      <w:lang w:val="pt-PT"/>
                    </w:rPr>
                    <w:t xml:space="preserve"> a quem é dedicado o</w:t>
                  </w:r>
                  <w:r w:rsidRPr="00FF271F">
                    <w:rPr>
                      <w:rStyle w:val="shorttext1"/>
                      <w:rFonts w:ascii="Times New Roman" w:hAnsi="Times New Roman" w:cs="Times New Roman"/>
                      <w:color w:val="FF0000"/>
                      <w:sz w:val="24"/>
                      <w:szCs w:val="24"/>
                      <w:shd w:val="clear" w:color="auto" w:fill="EBEFF9"/>
                      <w:lang w:val="pt-PT"/>
                    </w:rPr>
                    <w:t xml:space="preserve"> trabalho.</w:t>
                  </w:r>
                </w:p>
                <w:p w:rsidR="00E1122F" w:rsidRPr="00FF271F" w:rsidRDefault="00E1122F" w:rsidP="00FF271F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  <w:r w:rsidR="00C30C05" w:rsidRPr="0005259B">
        <w:rPr>
          <w:rFonts w:ascii="Times New Roman" w:hAnsi="Times New Roman" w:cs="Times New Roman"/>
          <w:szCs w:val="24"/>
          <w:lang w:val="pt-PT"/>
        </w:rPr>
        <w:fldChar w:fldCharType="begin"/>
      </w:r>
      <w:r w:rsidR="00C30C05" w:rsidRPr="0005259B">
        <w:rPr>
          <w:rFonts w:ascii="Times New Roman" w:hAnsi="Times New Roman" w:cs="Times New Roman"/>
          <w:szCs w:val="24"/>
          <w:lang w:val="pt-PT"/>
        </w:rPr>
        <w:instrText xml:space="preserve"> MACROBUTTON  AcceptAllChangesInDoc "[Insira o texto da  Dedicatória (opcional)]" </w:instrText>
      </w:r>
      <w:r w:rsidR="00C30C05" w:rsidRPr="0005259B">
        <w:rPr>
          <w:rFonts w:ascii="Times New Roman" w:hAnsi="Times New Roman" w:cs="Times New Roman"/>
          <w:szCs w:val="24"/>
          <w:lang w:val="pt-PT"/>
        </w:rPr>
        <w:fldChar w:fldCharType="end"/>
      </w:r>
    </w:p>
    <w:p w:rsidR="002D318B" w:rsidRPr="0005259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2D318B" w:rsidRPr="0005259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2D318B" w:rsidRPr="0005259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2D318B" w:rsidRPr="0005259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2D318B" w:rsidRPr="0005259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7715ED" w:rsidRPr="0005259B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7715ED" w:rsidRPr="0005259B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985253" w:rsidRPr="0005259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70AEF" w:rsidRPr="0005259B" w:rsidRDefault="00570AEF" w:rsidP="00554414">
      <w:pPr>
        <w:pStyle w:val="Title"/>
        <w:spacing w:before="0" w:after="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FF271F" w:rsidRPr="0005259B" w:rsidRDefault="00C30C05" w:rsidP="00554414">
      <w:pPr>
        <w:pStyle w:val="Heading1"/>
      </w:pPr>
      <w:bookmarkStart w:id="2" w:name="_Toc260760886"/>
      <w:bookmarkStart w:id="3" w:name="_Toc266353743"/>
      <w:r w:rsidRPr="0005259B">
        <w:lastRenderedPageBreak/>
        <w:t>D</w:t>
      </w:r>
      <w:r w:rsidR="00FF271F" w:rsidRPr="0005259B">
        <w:t>ECLARAÇÃO DE HONRA</w:t>
      </w:r>
      <w:bookmarkEnd w:id="2"/>
      <w:bookmarkEnd w:id="3"/>
    </w:p>
    <w:p w:rsidR="008136A2" w:rsidRPr="0005259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613296" w:rsidRPr="0005259B" w:rsidRDefault="00C30C05" w:rsidP="00554414">
      <w:pPr>
        <w:spacing w:before="0" w:after="0"/>
        <w:ind w:left="720"/>
        <w:rPr>
          <w:rFonts w:ascii="Times New Roman" w:hAnsi="Times New Roman"/>
          <w:lang w:val="pt-PT"/>
        </w:rPr>
      </w:pPr>
      <w:r w:rsidRPr="0005259B">
        <w:rPr>
          <w:rFonts w:ascii="Times New Roman" w:hAnsi="Times New Roman"/>
          <w:lang w:val="pt-PT"/>
        </w:rPr>
        <w:t xml:space="preserve">Eu, </w:t>
      </w:r>
      <w:r w:rsidRPr="0005259B">
        <w:rPr>
          <w:rFonts w:ascii="Times New Roman" w:hAnsi="Times New Roman"/>
          <w:lang w:val="pt-PT"/>
        </w:rPr>
        <w:fldChar w:fldCharType="begin"/>
      </w:r>
      <w:r w:rsidRPr="0005259B">
        <w:rPr>
          <w:rFonts w:ascii="Times New Roman" w:hAnsi="Times New Roman"/>
          <w:lang w:val="pt-PT"/>
        </w:rPr>
        <w:instrText xml:space="preserve"> MACROBUTTON  AcceptAllChangesInDoc "[Insira o Nome completo]" </w:instrText>
      </w:r>
      <w:r w:rsidRPr="0005259B">
        <w:rPr>
          <w:rFonts w:ascii="Times New Roman" w:hAnsi="Times New Roman"/>
          <w:lang w:val="pt-PT"/>
        </w:rPr>
        <w:fldChar w:fldCharType="end"/>
      </w:r>
      <w:r w:rsidRPr="0005259B">
        <w:rPr>
          <w:rFonts w:ascii="Times New Roman" w:hAnsi="Times New Roman"/>
          <w:lang w:val="pt-PT"/>
        </w:rPr>
        <w:t xml:space="preserve"> declaro por minha honra  que o prese</w:t>
      </w:r>
      <w:r w:rsidR="00613296" w:rsidRPr="0005259B">
        <w:rPr>
          <w:rFonts w:ascii="Times New Roman" w:hAnsi="Times New Roman"/>
          <w:lang w:val="pt-PT"/>
        </w:rPr>
        <w:t>n</w:t>
      </w:r>
      <w:r w:rsidRPr="0005259B">
        <w:rPr>
          <w:rFonts w:ascii="Times New Roman" w:hAnsi="Times New Roman"/>
          <w:lang w:val="pt-PT"/>
        </w:rPr>
        <w:t>te Projecto F</w:t>
      </w:r>
      <w:r w:rsidR="00613296" w:rsidRPr="0005259B">
        <w:rPr>
          <w:rFonts w:ascii="Times New Roman" w:hAnsi="Times New Roman"/>
          <w:lang w:val="pt-PT"/>
        </w:rPr>
        <w:t>inal</w:t>
      </w:r>
      <w:r w:rsidRPr="0005259B">
        <w:rPr>
          <w:rFonts w:ascii="Times New Roman" w:hAnsi="Times New Roman"/>
          <w:lang w:val="pt-PT"/>
        </w:rPr>
        <w:t xml:space="preserve"> do Curso</w:t>
      </w:r>
      <w:r w:rsidR="00613296" w:rsidRPr="0005259B">
        <w:rPr>
          <w:rFonts w:ascii="Times New Roman" w:hAnsi="Times New Roman"/>
          <w:lang w:val="pt-PT"/>
        </w:rPr>
        <w:t xml:space="preserve"> é ex</w:t>
      </w:r>
      <w:r w:rsidR="001719A3" w:rsidRPr="0005259B">
        <w:rPr>
          <w:rFonts w:ascii="Times New Roman" w:hAnsi="Times New Roman"/>
          <w:lang w:val="pt-PT"/>
        </w:rPr>
        <w:t>clusivamente de minha autori</w:t>
      </w:r>
      <w:r w:rsidR="00613296" w:rsidRPr="0005259B">
        <w:rPr>
          <w:rFonts w:ascii="Times New Roman" w:hAnsi="Times New Roman"/>
          <w:lang w:val="pt-PT"/>
        </w:rPr>
        <w:t>a, não constituindo cópia de nenhum trabalho realizado anteriormente e as fontes usadas para a realização do trabalho encontram-se referidas na bibliografia.</w:t>
      </w:r>
    </w:p>
    <w:p w:rsidR="00FF271F" w:rsidRPr="0005259B" w:rsidRDefault="00FF271F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FF271F" w:rsidRPr="0005259B" w:rsidRDefault="00FF271F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FF271F" w:rsidRPr="0005259B" w:rsidRDefault="00FF271F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FF271F" w:rsidRPr="0005259B" w:rsidRDefault="00FF271F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FF271F" w:rsidRPr="0005259B" w:rsidRDefault="00FF271F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FF271F" w:rsidRPr="0005259B" w:rsidRDefault="00FF271F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FF271F" w:rsidRPr="0005259B" w:rsidRDefault="00FF271F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  <w:r w:rsidRPr="0005259B">
        <w:rPr>
          <w:rFonts w:ascii="Times New Roman" w:hAnsi="Times New Roman"/>
          <w:sz w:val="24"/>
          <w:lang w:val="pt-PT"/>
        </w:rPr>
        <w:t xml:space="preserve">         Assinatura: __________________________________</w:t>
      </w:r>
    </w:p>
    <w:p w:rsidR="00FF271F" w:rsidRPr="0005259B" w:rsidRDefault="00FF271F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FF271F" w:rsidRPr="0005259B" w:rsidRDefault="00FF271F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FF271F" w:rsidRPr="0005259B" w:rsidRDefault="00FF271F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985253" w:rsidRPr="0005259B" w:rsidRDefault="00985253" w:rsidP="00F51AEC">
      <w:pPr>
        <w:spacing w:before="0" w:after="0"/>
        <w:ind w:left="1260" w:right="472" w:hanging="810"/>
        <w:jc w:val="left"/>
        <w:rPr>
          <w:rFonts w:ascii="Times New Roman" w:hAnsi="Times New Roman"/>
          <w:sz w:val="24"/>
          <w:lang w:val="pt-PT"/>
        </w:rPr>
      </w:pPr>
    </w:p>
    <w:p w:rsidR="00C40E53" w:rsidRPr="0005259B" w:rsidRDefault="00C40E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C40E53" w:rsidRPr="0005259B" w:rsidRDefault="00C40E53" w:rsidP="00554414">
      <w:pPr>
        <w:spacing w:before="0" w:after="0"/>
        <w:ind w:left="1260" w:right="472" w:hanging="810"/>
        <w:rPr>
          <w:rFonts w:ascii="Times New Roman" w:hAnsi="Times New Roman"/>
          <w:sz w:val="24"/>
          <w:lang w:val="pt-PT"/>
        </w:rPr>
      </w:pPr>
    </w:p>
    <w:p w:rsidR="00F82C73" w:rsidRPr="0005259B" w:rsidRDefault="00F82C73" w:rsidP="00554414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FF271F" w:rsidRPr="0005259B" w:rsidRDefault="00FB7AC0" w:rsidP="00554414">
      <w:pPr>
        <w:pStyle w:val="Heading1"/>
      </w:pPr>
      <w:bookmarkStart w:id="4" w:name="_Toc260760888"/>
      <w:bookmarkStart w:id="5" w:name="_Toc266353744"/>
      <w:r w:rsidRPr="0005259B">
        <w:lastRenderedPageBreak/>
        <w:t xml:space="preserve">ÍNDICE </w:t>
      </w:r>
      <w:r w:rsidR="00C40E53" w:rsidRPr="0005259B">
        <w:t>DE TABELAS</w:t>
      </w:r>
      <w:bookmarkEnd w:id="4"/>
      <w:bookmarkEnd w:id="5"/>
    </w:p>
    <w:p w:rsidR="00C40E53" w:rsidRPr="0005259B" w:rsidRDefault="00C40E53" w:rsidP="00554414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85622C" w:rsidRPr="0005259B" w:rsidRDefault="0085622C" w:rsidP="00554414">
      <w:pPr>
        <w:pStyle w:val="TableofFigures"/>
        <w:spacing w:before="0" w:after="0" w:line="360" w:lineRule="auto"/>
        <w:rPr>
          <w:rFonts w:ascii="Times New Roman" w:hAnsi="Times New Roman"/>
          <w:sz w:val="24"/>
          <w:lang w:val="pt-PT"/>
        </w:rPr>
      </w:pPr>
      <w:r w:rsidRPr="0005259B">
        <w:rPr>
          <w:rFonts w:ascii="Times New Roman" w:hAnsi="Times New Roman"/>
          <w:sz w:val="24"/>
          <w:lang w:val="pt-PT"/>
        </w:rPr>
        <w:fldChar w:fldCharType="begin"/>
      </w:r>
      <w:r w:rsidRPr="0005259B">
        <w:rPr>
          <w:rFonts w:ascii="Times New Roman" w:hAnsi="Times New Roman"/>
          <w:sz w:val="24"/>
          <w:lang w:val="pt-PT"/>
        </w:rPr>
        <w:instrText xml:space="preserve"> TOC \h \z \c "Table" </w:instrText>
      </w:r>
      <w:r w:rsidRPr="0005259B">
        <w:rPr>
          <w:rFonts w:ascii="Times New Roman" w:hAnsi="Times New Roman"/>
          <w:sz w:val="24"/>
          <w:lang w:val="pt-PT"/>
        </w:rPr>
        <w:fldChar w:fldCharType="separate"/>
      </w:r>
      <w:hyperlink w:anchor="_Toc166292636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Tabela 1.1.</w:t>
        </w:r>
        <w:r w:rsidRPr="0005259B">
          <w:rPr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>Nome</w:t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  <w:t>.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</w:hyperlink>
    </w:p>
    <w:p w:rsidR="0085622C" w:rsidRPr="0005259B" w:rsidRDefault="0085622C" w:rsidP="00554414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  <w:lang w:val="pt-PT"/>
        </w:rPr>
      </w:pPr>
      <w:hyperlink w:anchor="_Toc166292637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Tabel</w:t>
        </w:r>
        <w:r w:rsidR="005614BD" w:rsidRPr="0005259B">
          <w:rPr>
            <w:rStyle w:val="Hyperlink"/>
            <w:rFonts w:ascii="Times New Roman" w:hAnsi="Times New Roman"/>
            <w:sz w:val="24"/>
            <w:lang w:val="pt-PT"/>
          </w:rPr>
          <w:t>a</w:t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 xml:space="preserve"> 1.2. </w:t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  <w:t>Nome</w:t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  <w:t>.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</w:hyperlink>
    </w:p>
    <w:p w:rsidR="005614BD" w:rsidRPr="0005259B" w:rsidRDefault="005614BD" w:rsidP="00554414">
      <w:pPr>
        <w:spacing w:before="0" w:after="0"/>
        <w:rPr>
          <w:rFonts w:ascii="Times New Roman" w:hAnsi="Times New Roman"/>
          <w:lang w:val="pt-PT"/>
        </w:rPr>
      </w:pPr>
      <w:r w:rsidRPr="0005259B">
        <w:rPr>
          <w:rFonts w:ascii="Times New Roman" w:hAnsi="Times New Roman"/>
          <w:lang w:val="pt-PT"/>
        </w:rPr>
        <w:t>…</w:t>
      </w:r>
    </w:p>
    <w:p w:rsidR="00FF271F" w:rsidRPr="0005259B" w:rsidRDefault="0085622C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  <w:r w:rsidRPr="0005259B">
        <w:rPr>
          <w:rFonts w:ascii="Times New Roman" w:hAnsi="Times New Roman" w:cs="Times New Roman"/>
          <w:sz w:val="24"/>
          <w:szCs w:val="24"/>
          <w:lang w:val="pt-PT"/>
        </w:rPr>
        <w:fldChar w:fldCharType="end"/>
      </w: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lang w:val="pt-PT"/>
        </w:rPr>
      </w:pPr>
    </w:p>
    <w:p w:rsidR="00FB7AC0" w:rsidRPr="0005259B" w:rsidRDefault="00FB7AC0" w:rsidP="00554414">
      <w:pPr>
        <w:pStyle w:val="Heading1"/>
      </w:pPr>
      <w:bookmarkStart w:id="6" w:name="_Toc260760889"/>
      <w:bookmarkStart w:id="7" w:name="_Toc266353745"/>
      <w:r w:rsidRPr="0005259B">
        <w:lastRenderedPageBreak/>
        <w:t>ÍNDICE DE FIGURAS</w:t>
      </w:r>
      <w:bookmarkEnd w:id="6"/>
      <w:bookmarkEnd w:id="7"/>
      <w:r w:rsidRPr="0005259B">
        <w:t xml:space="preserve"> </w:t>
      </w: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1A28E7" w:rsidRPr="0005259B" w:rsidRDefault="001A28E7" w:rsidP="00554414">
      <w:pPr>
        <w:pStyle w:val="TableofFigures"/>
        <w:spacing w:before="0" w:after="0" w:line="360" w:lineRule="auto"/>
        <w:rPr>
          <w:rFonts w:ascii="Times New Roman" w:hAnsi="Times New Roman"/>
          <w:sz w:val="24"/>
          <w:lang w:val="pt-PT"/>
        </w:rPr>
      </w:pPr>
      <w:r w:rsidRPr="0005259B">
        <w:rPr>
          <w:rFonts w:ascii="Times New Roman" w:hAnsi="Times New Roman"/>
          <w:sz w:val="24"/>
          <w:lang w:val="pt-PT"/>
        </w:rPr>
        <w:fldChar w:fldCharType="begin"/>
      </w:r>
      <w:r w:rsidRPr="0005259B">
        <w:rPr>
          <w:rFonts w:ascii="Times New Roman" w:hAnsi="Times New Roman"/>
          <w:sz w:val="24"/>
          <w:lang w:val="pt-PT"/>
        </w:rPr>
        <w:instrText xml:space="preserve"> TOC \h \z \c "Table" </w:instrText>
      </w:r>
      <w:r w:rsidRPr="0005259B">
        <w:rPr>
          <w:rFonts w:ascii="Times New Roman" w:hAnsi="Times New Roman"/>
          <w:sz w:val="24"/>
          <w:lang w:val="pt-PT"/>
        </w:rPr>
        <w:fldChar w:fldCharType="separate"/>
      </w:r>
      <w:hyperlink w:anchor="_Toc166292636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Figura 1.1.</w:t>
        </w:r>
        <w:r w:rsidRPr="0005259B">
          <w:rPr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>Nome</w:t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  <w:t>.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</w:hyperlink>
    </w:p>
    <w:p w:rsidR="001A28E7" w:rsidRPr="0005259B" w:rsidRDefault="001A28E7" w:rsidP="00554414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  <w:lang w:val="pt-PT"/>
        </w:rPr>
      </w:pPr>
      <w:hyperlink w:anchor="_Toc166292637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 xml:space="preserve">Figura 1.2. </w:t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  <w:t>Nome</w:t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  <w:t>.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</w:hyperlink>
    </w:p>
    <w:p w:rsidR="001A28E7" w:rsidRPr="0005259B" w:rsidRDefault="001A28E7" w:rsidP="00554414">
      <w:pPr>
        <w:spacing w:before="0" w:after="0"/>
        <w:rPr>
          <w:rFonts w:ascii="Times New Roman" w:hAnsi="Times New Roman"/>
          <w:lang w:val="pt-PT"/>
        </w:rPr>
      </w:pPr>
      <w:r w:rsidRPr="0005259B">
        <w:rPr>
          <w:rFonts w:ascii="Times New Roman" w:hAnsi="Times New Roman"/>
          <w:lang w:val="pt-PT"/>
        </w:rPr>
        <w:t>…</w:t>
      </w:r>
    </w:p>
    <w:p w:rsidR="00FB7AC0" w:rsidRPr="0005259B" w:rsidRDefault="001A28E7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  <w:r w:rsidRPr="0005259B">
        <w:rPr>
          <w:rFonts w:ascii="Times New Roman" w:hAnsi="Times New Roman" w:cs="Times New Roman"/>
          <w:sz w:val="24"/>
          <w:szCs w:val="24"/>
          <w:lang w:val="pt-PT"/>
        </w:rPr>
        <w:fldChar w:fldCharType="end"/>
      </w: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Heading1"/>
      </w:pPr>
      <w:bookmarkStart w:id="8" w:name="_Toc260760890"/>
      <w:bookmarkStart w:id="9" w:name="_Toc266353746"/>
      <w:r w:rsidRPr="0005259B">
        <w:lastRenderedPageBreak/>
        <w:t>ÍNDICE DE GRÁFICOS</w:t>
      </w:r>
      <w:bookmarkEnd w:id="8"/>
      <w:bookmarkEnd w:id="9"/>
    </w:p>
    <w:p w:rsidR="008136A2" w:rsidRPr="0005259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1A28E7" w:rsidRPr="0005259B" w:rsidRDefault="001A28E7" w:rsidP="00554414">
      <w:pPr>
        <w:pStyle w:val="TableofFigures"/>
        <w:spacing w:before="0" w:after="0" w:line="360" w:lineRule="auto"/>
        <w:rPr>
          <w:rFonts w:ascii="Times New Roman" w:hAnsi="Times New Roman"/>
          <w:sz w:val="24"/>
          <w:lang w:val="pt-PT"/>
        </w:rPr>
      </w:pPr>
      <w:r w:rsidRPr="0005259B">
        <w:rPr>
          <w:rFonts w:ascii="Times New Roman" w:hAnsi="Times New Roman"/>
          <w:sz w:val="24"/>
          <w:lang w:val="pt-PT"/>
        </w:rPr>
        <w:fldChar w:fldCharType="begin"/>
      </w:r>
      <w:r w:rsidRPr="0005259B">
        <w:rPr>
          <w:rFonts w:ascii="Times New Roman" w:hAnsi="Times New Roman"/>
          <w:sz w:val="24"/>
          <w:lang w:val="pt-PT"/>
        </w:rPr>
        <w:instrText xml:space="preserve"> TOC \h \z \c "Table" </w:instrText>
      </w:r>
      <w:r w:rsidRPr="0005259B">
        <w:rPr>
          <w:rFonts w:ascii="Times New Roman" w:hAnsi="Times New Roman"/>
          <w:sz w:val="24"/>
          <w:lang w:val="pt-PT"/>
        </w:rPr>
        <w:fldChar w:fldCharType="separate"/>
      </w:r>
      <w:hyperlink w:anchor="_Toc166292636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>Gráfico 1.1.</w:t>
        </w:r>
        <w:r w:rsidRPr="0005259B">
          <w:rPr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>Nome</w:t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  <w:t>.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</w:hyperlink>
    </w:p>
    <w:p w:rsidR="001A28E7" w:rsidRPr="0005259B" w:rsidRDefault="001A28E7" w:rsidP="00554414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  <w:lang w:val="pt-PT"/>
        </w:rPr>
      </w:pPr>
      <w:hyperlink w:anchor="_Toc166292637" w:history="1">
        <w:r w:rsidRPr="0005259B">
          <w:rPr>
            <w:rStyle w:val="Hyperlink"/>
            <w:rFonts w:ascii="Times New Roman" w:hAnsi="Times New Roman"/>
            <w:sz w:val="24"/>
            <w:lang w:val="pt-PT"/>
          </w:rPr>
          <w:t xml:space="preserve">Gráfico 1.2. </w:t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  <w:t>Nome</w:t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</w:r>
        <w:r w:rsidRPr="0005259B">
          <w:rPr>
            <w:rStyle w:val="Hyperlink"/>
            <w:rFonts w:ascii="Times New Roman" w:hAnsi="Times New Roman"/>
            <w:sz w:val="24"/>
            <w:lang w:val="pt-PT"/>
          </w:rPr>
          <w:tab/>
          <w:t>.</w:t>
        </w:r>
        <w:r w:rsidRPr="0005259B">
          <w:rPr>
            <w:rFonts w:ascii="Times New Roman" w:hAnsi="Times New Roman"/>
            <w:webHidden/>
            <w:sz w:val="24"/>
            <w:lang w:val="pt-PT"/>
          </w:rPr>
          <w:tab/>
        </w:r>
      </w:hyperlink>
    </w:p>
    <w:p w:rsidR="001A28E7" w:rsidRPr="0005259B" w:rsidRDefault="001A28E7" w:rsidP="00554414">
      <w:pPr>
        <w:spacing w:before="0" w:after="0"/>
        <w:rPr>
          <w:rFonts w:ascii="Times New Roman" w:hAnsi="Times New Roman"/>
          <w:lang w:val="pt-PT"/>
        </w:rPr>
      </w:pPr>
      <w:r w:rsidRPr="0005259B">
        <w:rPr>
          <w:rFonts w:ascii="Times New Roman" w:hAnsi="Times New Roman"/>
          <w:lang w:val="pt-PT"/>
        </w:rPr>
        <w:t>…</w:t>
      </w:r>
    </w:p>
    <w:p w:rsidR="00FB7AC0" w:rsidRPr="0005259B" w:rsidRDefault="001A28E7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  <w:r w:rsidRPr="0005259B">
        <w:rPr>
          <w:rFonts w:ascii="Times New Roman" w:hAnsi="Times New Roman" w:cs="Times New Roman"/>
          <w:sz w:val="24"/>
          <w:szCs w:val="24"/>
          <w:lang w:val="pt-PT"/>
        </w:rPr>
        <w:fldChar w:fldCharType="end"/>
      </w: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B7AC0" w:rsidRPr="0005259B" w:rsidRDefault="00FB7AC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F271F" w:rsidRPr="0005259B" w:rsidRDefault="00FB7AC0" w:rsidP="00554414">
      <w:pPr>
        <w:pStyle w:val="Heading1"/>
      </w:pPr>
      <w:bookmarkStart w:id="10" w:name="_Toc260760891"/>
      <w:bookmarkStart w:id="11" w:name="_Toc266353747"/>
      <w:r w:rsidRPr="0005259B">
        <w:lastRenderedPageBreak/>
        <w:t>LISTA DAS ABREVIATURAS UTILIZADAS</w:t>
      </w:r>
      <w:bookmarkEnd w:id="10"/>
      <w:bookmarkEnd w:id="11"/>
    </w:p>
    <w:p w:rsidR="003D0773" w:rsidRPr="0005259B" w:rsidRDefault="003D0773" w:rsidP="00554414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W w:w="0" w:type="auto"/>
        <w:tblLook w:val="0000"/>
      </w:tblPr>
      <w:tblGrid>
        <w:gridCol w:w="2211"/>
        <w:gridCol w:w="7075"/>
      </w:tblGrid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="00B53909"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="00B53909"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blPrEx>
          <w:tblCellMar>
            <w:top w:w="0" w:type="dxa"/>
            <w:bottom w:w="0" w:type="dxa"/>
          </w:tblCellMar>
        </w:tblPrEx>
        <w:tc>
          <w:tcPr>
            <w:tcW w:w="2211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</w:tbl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FF271F" w:rsidRPr="0005259B" w:rsidRDefault="00FF271F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02040" w:rsidRPr="0005259B" w:rsidRDefault="00C0204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02040" w:rsidRPr="0005259B" w:rsidRDefault="00C0204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02040" w:rsidRPr="0005259B" w:rsidRDefault="00C0204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02040" w:rsidRPr="0005259B" w:rsidRDefault="00C02040" w:rsidP="00554414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40E53" w:rsidRPr="0005259B" w:rsidRDefault="00C40E53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AC2AF3" w:rsidRPr="0005259B" w:rsidRDefault="00282F64" w:rsidP="00554414">
      <w:pPr>
        <w:pStyle w:val="Heading1"/>
      </w:pPr>
      <w:bookmarkStart w:id="12" w:name="_Toc260760892"/>
      <w:bookmarkStart w:id="13" w:name="_Toc266353748"/>
      <w:r w:rsidRPr="0005259B">
        <w:lastRenderedPageBreak/>
        <w:t>RESUM</w:t>
      </w:r>
      <w:r w:rsidR="00FF271F" w:rsidRPr="0005259B">
        <w:t>O</w:t>
      </w:r>
      <w:bookmarkEnd w:id="12"/>
      <w:bookmarkEnd w:id="13"/>
    </w:p>
    <w:p w:rsidR="008136A2" w:rsidRPr="0005259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BD1874" w:rsidRPr="0005259B" w:rsidRDefault="008C4726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  <w:r w:rsidRPr="0005259B">
        <w:rPr>
          <w:rFonts w:ascii="Times New Roman" w:hAnsi="Times New Roman" w:cs="Times New Roman"/>
          <w:szCs w:val="24"/>
          <w:lang w:val="pt-PT"/>
        </w:rPr>
        <w:fldChar w:fldCharType="begin"/>
      </w:r>
      <w:r w:rsidRPr="0005259B">
        <w:rPr>
          <w:rFonts w:ascii="Times New Roman" w:hAnsi="Times New Roman" w:cs="Times New Roman"/>
          <w:szCs w:val="24"/>
          <w:lang w:val="pt-PT"/>
        </w:rPr>
        <w:instrText xml:space="preserve"> MACROBUTTON  AcceptAllChangesInDoc "[Insira o  texto do Resumo]" </w:instrText>
      </w:r>
      <w:r w:rsidRPr="0005259B">
        <w:rPr>
          <w:rFonts w:ascii="Times New Roman" w:hAnsi="Times New Roman" w:cs="Times New Roman"/>
          <w:szCs w:val="24"/>
          <w:lang w:val="pt-PT"/>
        </w:rPr>
        <w:fldChar w:fldCharType="end"/>
      </w:r>
    </w:p>
    <w:p w:rsidR="00A47EE5" w:rsidRPr="0005259B" w:rsidRDefault="00CF458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  <w:r w:rsidRPr="0005259B">
        <w:rPr>
          <w:rFonts w:ascii="Times New Roman" w:hAnsi="Times New Roman" w:cs="Times New Roman"/>
          <w:lang w:val="pt-PT"/>
        </w:rPr>
        <w:pict>
          <v:shape id="_x0000_s1030" type="#_x0000_t202" style="position:absolute;left:0;text-align:left;margin-left:-9pt;margin-top:5.4pt;width:450pt;height:285.7pt;z-index:251654656" strokecolor="red" strokeweight="3pt">
            <v:textbox style="mso-next-textbox:#_x0000_s1030">
              <w:txbxContent>
                <w:p w:rsidR="00E1122F" w:rsidRDefault="00E1122F" w:rsidP="00FF271F">
                  <w:pPr>
                    <w:pStyle w:val="BodyText"/>
                    <w:jc w:val="left"/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O resumo deve ser um texto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breve, informativ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o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 e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sem carácter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crític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o dos pontos mais importantes do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trabalho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,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e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não deve exceder 2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5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0 palavras. Não se trata de uma apresentação ou lista de capítulos, mas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sim de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uma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exposição d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os aspectos científic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o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s essenciais contid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o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s n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o trabalho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Tem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a função de informar as pessoas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s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obre o traba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lho e as principais realizações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.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shd w:val="clear" w:color="auto" w:fill="FFFFFF"/>
                      <w:lang w:val="pt-PT"/>
                    </w:rPr>
                    <w:br/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shd w:val="clear" w:color="auto" w:fill="FFFFFF"/>
                      <w:lang w:val="pt-PT"/>
                    </w:rPr>
                    <w:t xml:space="preserve">O resumo tem tripla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finalidade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: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br/>
                    <w:t xml:space="preserve">a)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A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judar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os interessados no assunto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de forma que possam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 decidir se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querem ou não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ler o documento completo.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shd w:val="clear" w:color="auto" w:fill="FFFFFF"/>
                      <w:lang w:val="pt-PT"/>
                    </w:rPr>
                    <w:br/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b) Dar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 ao leitor que tem pouco interes</w:t>
                  </w:r>
                  <w:r w:rsidR="002B0BB3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e no assunto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 o máximo de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informação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possível, de modo que não prec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i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e de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lê-lo na íntegra.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shd w:val="clear" w:color="auto" w:fill="FFFFFF"/>
                      <w:lang w:val="pt-PT"/>
                    </w:rPr>
                    <w:br/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c) </w:t>
                  </w:r>
                  <w:r w:rsidR="002B0BB3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Acele</w:t>
                  </w:r>
                  <w:r w:rsidR="002B0BB3"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rar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 o trabalho de divulgação dos documentos, contri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buindo para a melhoria global dos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 serviços de informação científica.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br/>
                  </w:r>
                </w:p>
                <w:p w:rsidR="00E1122F" w:rsidRDefault="00E1122F" w:rsidP="00FF271F">
                  <w:pPr>
                    <w:pStyle w:val="BodyText"/>
                    <w:jc w:val="left"/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Deve s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er escrito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na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 terceira pessoa</w:t>
                  </w:r>
                  <w:r w:rsidRPr="006E21F6">
                    <w:rPr>
                      <w:rFonts w:cs="Arial"/>
                      <w:color w:val="000000"/>
                      <w:sz w:val="20"/>
                      <w:szCs w:val="20"/>
                      <w:lang w:val="pt-PT"/>
                    </w:rPr>
                    <w:t xml:space="preserve"> </w:t>
                  </w:r>
                  <w:r w:rsidRPr="00556593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 xml:space="preserve">do singular e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responder às seguintes questões</w:t>
                  </w:r>
                  <w:r w:rsidRPr="00556593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t>:</w:t>
                  </w:r>
                </w:p>
                <w:p w:rsidR="00E1122F" w:rsidRPr="00556593" w:rsidRDefault="00E1122F" w:rsidP="00556593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szCs w:val="24"/>
                      <w:lang w:val="pt-PT"/>
                    </w:rPr>
                  </w:pPr>
                  <w:r w:rsidRPr="00556593">
                    <w:rPr>
                      <w:rFonts w:ascii="Times New Roman" w:hAnsi="Times New Roman" w:cs="Times New Roman"/>
                      <w:color w:val="FF0000"/>
                      <w:szCs w:val="24"/>
                      <w:lang w:val="pt-PT"/>
                    </w:rPr>
                    <w:br/>
                  </w:r>
                  <w:r w:rsidRPr="00556593">
                    <w:rPr>
                      <w:rFonts w:ascii="Times New Roman" w:hAnsi="Times New Roman" w:cs="Times New Roman"/>
                      <w:b/>
                      <w:color w:val="FF0000"/>
                      <w:szCs w:val="24"/>
                      <w:lang w:val="pt-PT"/>
                    </w:rPr>
                    <w:t xml:space="preserve">- Por que 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Cs w:val="24"/>
                      <w:lang w:val="pt-PT"/>
                    </w:rPr>
                    <w:t>foi feito?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Cs w:val="24"/>
                      <w:lang w:val="pt-PT"/>
                    </w:rPr>
                    <w:br/>
                    <w:t>- Como foi feito?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Cs w:val="24"/>
                      <w:lang w:val="pt-PT"/>
                    </w:rPr>
                    <w:br/>
                    <w:t>- Qual</w:t>
                  </w:r>
                  <w:r w:rsidRPr="00556593">
                    <w:rPr>
                      <w:rFonts w:ascii="Times New Roman" w:hAnsi="Times New Roman" w:cs="Times New Roman"/>
                      <w:b/>
                      <w:color w:val="FF0000"/>
                      <w:szCs w:val="24"/>
                      <w:lang w:val="pt-PT"/>
                    </w:rPr>
                    <w:t xml:space="preserve"> foi 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Cs w:val="24"/>
                      <w:lang w:val="pt-PT"/>
                    </w:rPr>
                    <w:t xml:space="preserve">o resultado </w:t>
                  </w:r>
                  <w:r w:rsidRPr="00556593">
                    <w:rPr>
                      <w:rFonts w:ascii="Times New Roman" w:hAnsi="Times New Roman" w:cs="Times New Roman"/>
                      <w:b/>
                      <w:color w:val="FF0000"/>
                      <w:szCs w:val="24"/>
                      <w:lang w:val="pt-PT"/>
                    </w:rPr>
                    <w:t xml:space="preserve">ou 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Cs w:val="24"/>
                      <w:lang w:val="pt-PT"/>
                    </w:rPr>
                    <w:t>qual poderia ter sido o resultado</w:t>
                  </w:r>
                  <w:r w:rsidRPr="00556593">
                    <w:rPr>
                      <w:rFonts w:ascii="Times New Roman" w:hAnsi="Times New Roman" w:cs="Times New Roman"/>
                      <w:b/>
                      <w:color w:val="FF0000"/>
                      <w:szCs w:val="24"/>
                      <w:lang w:val="pt-PT"/>
                    </w:rPr>
                    <w:t>?</w:t>
                  </w:r>
                </w:p>
                <w:p w:rsidR="00E1122F" w:rsidRPr="00FF271F" w:rsidRDefault="00E1122F" w:rsidP="00FF271F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</w:p>
    <w:p w:rsidR="00A47EE5" w:rsidRPr="0005259B" w:rsidRDefault="0055659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  <w:r w:rsidRPr="0005259B">
        <w:rPr>
          <w:rFonts w:ascii="Times New Roman" w:hAnsi="Times New Roman" w:cs="Times New Roman"/>
          <w:szCs w:val="24"/>
          <w:lang w:val="pt-PT"/>
        </w:rPr>
        <w:t>PALAV</w:t>
      </w:r>
      <w:r w:rsidR="00A47EE5" w:rsidRPr="0005259B">
        <w:rPr>
          <w:rFonts w:ascii="Times New Roman" w:hAnsi="Times New Roman" w:cs="Times New Roman"/>
          <w:szCs w:val="24"/>
          <w:lang w:val="pt-PT"/>
        </w:rPr>
        <w:t>RAS C</w:t>
      </w:r>
      <w:r w:rsidRPr="0005259B">
        <w:rPr>
          <w:rFonts w:ascii="Times New Roman" w:hAnsi="Times New Roman" w:cs="Times New Roman"/>
          <w:szCs w:val="24"/>
          <w:lang w:val="pt-PT"/>
        </w:rPr>
        <w:t>H</w:t>
      </w:r>
      <w:r w:rsidR="00A47EE5" w:rsidRPr="0005259B">
        <w:rPr>
          <w:rFonts w:ascii="Times New Roman" w:hAnsi="Times New Roman" w:cs="Times New Roman"/>
          <w:szCs w:val="24"/>
          <w:lang w:val="pt-PT"/>
        </w:rPr>
        <w:t>AVE:</w:t>
      </w:r>
    </w:p>
    <w:p w:rsidR="00A47EE5" w:rsidRPr="0005259B" w:rsidRDefault="009D443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  <w:r w:rsidRPr="0005259B">
        <w:rPr>
          <w:rFonts w:ascii="Times New Roman" w:hAnsi="Times New Roman" w:cs="Times New Roman"/>
          <w:szCs w:val="24"/>
          <w:lang w:val="pt-PT"/>
        </w:rPr>
        <w:fldChar w:fldCharType="begin"/>
      </w:r>
      <w:r w:rsidRPr="0005259B">
        <w:rPr>
          <w:rFonts w:ascii="Times New Roman" w:hAnsi="Times New Roman" w:cs="Times New Roman"/>
          <w:szCs w:val="24"/>
          <w:lang w:val="pt-PT"/>
        </w:rPr>
        <w:instrText xml:space="preserve"> MACROBUTTON  AcceptAllChangesInDoc "[Insira aqui as palavras chave, não mais de três]" </w:instrText>
      </w:r>
      <w:r w:rsidRPr="0005259B">
        <w:rPr>
          <w:rFonts w:ascii="Times New Roman" w:hAnsi="Times New Roman" w:cs="Times New Roman"/>
          <w:szCs w:val="24"/>
          <w:lang w:val="pt-PT"/>
        </w:rPr>
        <w:fldChar w:fldCharType="end"/>
      </w:r>
    </w:p>
    <w:p w:rsidR="00C85A75" w:rsidRPr="0005259B" w:rsidRDefault="00C85A75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715ED" w:rsidRPr="0005259B" w:rsidRDefault="007715ED" w:rsidP="00554414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CF4583" w:rsidRPr="0005259B" w:rsidRDefault="00CF4583" w:rsidP="00554414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CF4583" w:rsidRPr="0005259B" w:rsidRDefault="00CF4583" w:rsidP="00554414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CF4583" w:rsidRPr="0005259B" w:rsidRDefault="00CF4583" w:rsidP="00554414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CF4583" w:rsidRPr="0005259B" w:rsidRDefault="00CF4583" w:rsidP="00554414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2F7D08" w:rsidRPr="0005259B" w:rsidRDefault="002F7D08" w:rsidP="00554414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C40E53" w:rsidRPr="0005259B" w:rsidRDefault="00C40E53" w:rsidP="00554414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282A55" w:rsidRPr="0005259B" w:rsidRDefault="00282A55" w:rsidP="00554414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</w:pPr>
    </w:p>
    <w:p w:rsidR="00266CFA" w:rsidRPr="0005259B" w:rsidRDefault="00266CFA" w:rsidP="00554414">
      <w:pPr>
        <w:pStyle w:val="Title"/>
        <w:spacing w:before="0" w:after="0"/>
        <w:rPr>
          <w:rFonts w:ascii="Times New Roman" w:hAnsi="Times New Roman" w:cs="Times New Roman"/>
          <w:sz w:val="24"/>
          <w:szCs w:val="24"/>
          <w:lang w:val="pt-PT"/>
        </w:rPr>
        <w:sectPr w:rsidR="00266CFA" w:rsidRPr="0005259B" w:rsidSect="00266CFA">
          <w:headerReference w:type="default" r:id="rId10"/>
          <w:footerReference w:type="default" r:id="rId11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493587" w:rsidRPr="0005259B" w:rsidRDefault="00031B55" w:rsidP="00554414">
      <w:pPr>
        <w:pStyle w:val="Heading1"/>
      </w:pPr>
      <w:bookmarkStart w:id="14" w:name="_Toc260760893"/>
      <w:bookmarkStart w:id="15" w:name="_Toc266353749"/>
      <w:r w:rsidRPr="0005259B">
        <w:lastRenderedPageBreak/>
        <w:t xml:space="preserve">CAPÍTULO </w:t>
      </w:r>
      <w:r w:rsidR="000E0510" w:rsidRPr="0005259B">
        <w:t>1</w:t>
      </w:r>
      <w:bookmarkEnd w:id="14"/>
      <w:r w:rsidR="00E1122F" w:rsidRPr="0005259B">
        <w:t xml:space="preserve"> </w:t>
      </w:r>
      <w:r w:rsidR="005F12E3" w:rsidRPr="0005259B">
        <w:t xml:space="preserve">- </w:t>
      </w:r>
      <w:r w:rsidR="00493587" w:rsidRPr="0005259B">
        <w:t>INTRODU</w:t>
      </w:r>
      <w:r w:rsidR="00556593" w:rsidRPr="0005259B">
        <w:t>ÇÃO</w:t>
      </w:r>
      <w:bookmarkEnd w:id="15"/>
    </w:p>
    <w:p w:rsidR="00F477E0" w:rsidRPr="0005259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A2119D" w:rsidRPr="0005259B" w:rsidRDefault="00756A9F" w:rsidP="00554414">
      <w:pPr>
        <w:pStyle w:val="Heading2"/>
      </w:pPr>
      <w:bookmarkStart w:id="16" w:name="_Toc266353750"/>
      <w:r w:rsidRPr="0005259B">
        <w:t>1.1 Justificação do tema</w:t>
      </w:r>
      <w:bookmarkEnd w:id="16"/>
    </w:p>
    <w:p w:rsidR="0007179D" w:rsidRPr="0005259B" w:rsidRDefault="0007179D" w:rsidP="00554414">
      <w:pPr>
        <w:spacing w:before="0" w:after="0"/>
        <w:jc w:val="left"/>
        <w:rPr>
          <w:rFonts w:ascii="Times New Roman" w:hAnsi="Times New Roman"/>
          <w:color w:val="FF0000"/>
          <w:sz w:val="24"/>
          <w:lang w:val="pt-PT"/>
        </w:rPr>
      </w:pPr>
      <w:r w:rsidRPr="0005259B">
        <w:rPr>
          <w:rFonts w:ascii="Times New Roman" w:hAnsi="Times New Roman"/>
          <w:color w:val="FF0000"/>
          <w:sz w:val="24"/>
          <w:lang w:val="pt-PT"/>
        </w:rPr>
        <w:t xml:space="preserve">- </w:t>
      </w:r>
      <w:r w:rsidR="008C253F" w:rsidRPr="0005259B">
        <w:rPr>
          <w:rFonts w:ascii="Times New Roman" w:hAnsi="Times New Roman"/>
          <w:color w:val="FF0000"/>
          <w:sz w:val="24"/>
          <w:lang w:val="pt-PT"/>
        </w:rPr>
        <w:t>A</w:t>
      </w:r>
      <w:r w:rsidRPr="0005259B">
        <w:rPr>
          <w:rFonts w:ascii="Times New Roman" w:hAnsi="Times New Roman"/>
          <w:color w:val="FF0000"/>
          <w:sz w:val="24"/>
          <w:lang w:val="pt-PT"/>
        </w:rPr>
        <w:t xml:space="preserve"> importância </w:t>
      </w:r>
      <w:r w:rsidR="00170659" w:rsidRPr="0005259B">
        <w:rPr>
          <w:rFonts w:ascii="Times New Roman" w:hAnsi="Times New Roman"/>
          <w:color w:val="FF0000"/>
          <w:sz w:val="24"/>
          <w:lang w:val="pt-PT"/>
        </w:rPr>
        <w:t>ou razões que motiva</w:t>
      </w:r>
      <w:r w:rsidR="008C253F" w:rsidRPr="0005259B">
        <w:rPr>
          <w:rFonts w:ascii="Times New Roman" w:hAnsi="Times New Roman"/>
          <w:color w:val="FF0000"/>
          <w:sz w:val="24"/>
          <w:lang w:val="pt-PT"/>
        </w:rPr>
        <w:t>m</w:t>
      </w:r>
      <w:r w:rsidR="00170659" w:rsidRPr="0005259B">
        <w:rPr>
          <w:rFonts w:ascii="Times New Roman" w:hAnsi="Times New Roman"/>
          <w:color w:val="FF0000"/>
          <w:sz w:val="24"/>
          <w:lang w:val="pt-PT"/>
        </w:rPr>
        <w:t xml:space="preserve"> o estudo:</w:t>
      </w:r>
    </w:p>
    <w:p w:rsidR="00170659" w:rsidRPr="0005259B" w:rsidRDefault="00170659" w:rsidP="00554414">
      <w:pPr>
        <w:numPr>
          <w:ilvl w:val="0"/>
          <w:numId w:val="49"/>
        </w:numPr>
        <w:spacing w:before="0" w:after="0"/>
        <w:jc w:val="left"/>
        <w:rPr>
          <w:rFonts w:ascii="Times New Roman" w:hAnsi="Times New Roman"/>
          <w:color w:val="FF0000"/>
          <w:sz w:val="24"/>
          <w:lang w:val="pt-PT"/>
        </w:rPr>
      </w:pPr>
      <w:r w:rsidRPr="0005259B">
        <w:rPr>
          <w:rFonts w:ascii="Times New Roman" w:hAnsi="Times New Roman"/>
          <w:color w:val="FF0000"/>
          <w:sz w:val="24"/>
          <w:lang w:val="pt-PT"/>
        </w:rPr>
        <w:t>Conveniência</w:t>
      </w:r>
      <w:r w:rsidR="008C253F" w:rsidRPr="0005259B">
        <w:rPr>
          <w:rFonts w:ascii="Times New Roman" w:hAnsi="Times New Roman"/>
          <w:color w:val="FF0000"/>
          <w:sz w:val="24"/>
          <w:lang w:val="pt-PT"/>
        </w:rPr>
        <w:t xml:space="preserve"> (</w:t>
      </w:r>
      <w:r w:rsidR="00405A22" w:rsidRPr="0005259B">
        <w:rPr>
          <w:rFonts w:ascii="Times New Roman" w:hAnsi="Times New Roman"/>
          <w:color w:val="FF0000"/>
          <w:sz w:val="24"/>
          <w:lang w:val="pt-PT"/>
        </w:rPr>
        <w:t>p</w:t>
      </w:r>
      <w:r w:rsidR="008C253F" w:rsidRPr="0005259B">
        <w:rPr>
          <w:rFonts w:ascii="Times New Roman" w:hAnsi="Times New Roman"/>
          <w:color w:val="FF0000"/>
          <w:sz w:val="24"/>
          <w:lang w:val="pt-PT"/>
        </w:rPr>
        <w:t>ara que serve?)</w:t>
      </w:r>
    </w:p>
    <w:p w:rsidR="00170659" w:rsidRPr="0005259B" w:rsidRDefault="00170659" w:rsidP="00554414">
      <w:pPr>
        <w:numPr>
          <w:ilvl w:val="0"/>
          <w:numId w:val="49"/>
        </w:numPr>
        <w:spacing w:before="0" w:after="0"/>
        <w:jc w:val="left"/>
        <w:rPr>
          <w:rFonts w:ascii="Times New Roman" w:hAnsi="Times New Roman"/>
          <w:color w:val="FF0000"/>
          <w:sz w:val="24"/>
          <w:lang w:val="pt-PT"/>
        </w:rPr>
      </w:pPr>
      <w:r w:rsidRPr="0005259B">
        <w:rPr>
          <w:rFonts w:ascii="Times New Roman" w:hAnsi="Times New Roman"/>
          <w:color w:val="FF0000"/>
          <w:sz w:val="24"/>
          <w:lang w:val="pt-PT"/>
        </w:rPr>
        <w:t>Relevância social</w:t>
      </w:r>
      <w:r w:rsidR="008C253F" w:rsidRPr="0005259B">
        <w:rPr>
          <w:rFonts w:ascii="Times New Roman" w:hAnsi="Times New Roman"/>
          <w:color w:val="FF0000"/>
          <w:sz w:val="24"/>
          <w:lang w:val="pt-PT"/>
        </w:rPr>
        <w:t xml:space="preserve"> (</w:t>
      </w:r>
      <w:r w:rsidR="00405A22" w:rsidRPr="0005259B">
        <w:rPr>
          <w:rFonts w:ascii="Times New Roman" w:hAnsi="Times New Roman"/>
          <w:color w:val="FF0000"/>
          <w:sz w:val="24"/>
          <w:lang w:val="pt-PT"/>
        </w:rPr>
        <w:t>q</w:t>
      </w:r>
      <w:r w:rsidR="008C253F" w:rsidRPr="0005259B">
        <w:rPr>
          <w:rFonts w:ascii="Times New Roman" w:hAnsi="Times New Roman"/>
          <w:color w:val="FF0000"/>
          <w:sz w:val="24"/>
          <w:lang w:val="pt-PT"/>
        </w:rPr>
        <w:t>ue alcance social tem</w:t>
      </w:r>
      <w:r w:rsidR="00D5123E" w:rsidRPr="0005259B">
        <w:rPr>
          <w:rFonts w:ascii="Times New Roman" w:hAnsi="Times New Roman"/>
          <w:color w:val="FF0000"/>
          <w:sz w:val="24"/>
          <w:lang w:val="pt-PT"/>
        </w:rPr>
        <w:t>?</w:t>
      </w:r>
      <w:r w:rsidR="008C253F" w:rsidRPr="0005259B">
        <w:rPr>
          <w:rFonts w:ascii="Times New Roman" w:hAnsi="Times New Roman"/>
          <w:color w:val="FF0000"/>
          <w:sz w:val="24"/>
          <w:lang w:val="pt-PT"/>
        </w:rPr>
        <w:t>)</w:t>
      </w:r>
    </w:p>
    <w:p w:rsidR="00170659" w:rsidRPr="0005259B" w:rsidRDefault="00170659" w:rsidP="00554414">
      <w:pPr>
        <w:numPr>
          <w:ilvl w:val="0"/>
          <w:numId w:val="49"/>
        </w:numPr>
        <w:spacing w:before="0" w:after="0"/>
        <w:jc w:val="left"/>
        <w:rPr>
          <w:rFonts w:ascii="Times New Roman" w:hAnsi="Times New Roman"/>
          <w:color w:val="FF0000"/>
          <w:sz w:val="24"/>
          <w:lang w:val="pt-PT"/>
        </w:rPr>
      </w:pPr>
      <w:r w:rsidRPr="0005259B">
        <w:rPr>
          <w:rFonts w:ascii="Times New Roman" w:hAnsi="Times New Roman"/>
          <w:color w:val="FF0000"/>
          <w:sz w:val="24"/>
          <w:lang w:val="pt-PT"/>
        </w:rPr>
        <w:t>Implicações práticas</w:t>
      </w:r>
      <w:r w:rsidR="008C253F" w:rsidRPr="0005259B">
        <w:rPr>
          <w:rFonts w:ascii="Times New Roman" w:hAnsi="Times New Roman"/>
          <w:color w:val="FF0000"/>
          <w:sz w:val="24"/>
          <w:lang w:val="pt-PT"/>
        </w:rPr>
        <w:t xml:space="preserve"> (resolve algum problema?)</w:t>
      </w:r>
    </w:p>
    <w:p w:rsidR="00170659" w:rsidRPr="0005259B" w:rsidRDefault="00170659" w:rsidP="00554414">
      <w:pPr>
        <w:numPr>
          <w:ilvl w:val="0"/>
          <w:numId w:val="49"/>
        </w:numPr>
        <w:spacing w:before="0" w:after="0"/>
        <w:jc w:val="left"/>
        <w:rPr>
          <w:rFonts w:ascii="Times New Roman" w:hAnsi="Times New Roman"/>
          <w:color w:val="FF0000"/>
          <w:sz w:val="24"/>
          <w:lang w:val="pt-PT"/>
        </w:rPr>
      </w:pPr>
      <w:r w:rsidRPr="0005259B">
        <w:rPr>
          <w:rFonts w:ascii="Times New Roman" w:hAnsi="Times New Roman"/>
          <w:color w:val="FF0000"/>
          <w:sz w:val="24"/>
          <w:lang w:val="pt-PT"/>
        </w:rPr>
        <w:t>Valor teórico (</w:t>
      </w:r>
      <w:r w:rsidR="00405A22" w:rsidRPr="0005259B">
        <w:rPr>
          <w:rFonts w:ascii="Times New Roman" w:hAnsi="Times New Roman"/>
          <w:color w:val="FF0000"/>
          <w:sz w:val="24"/>
          <w:lang w:val="pt-PT"/>
        </w:rPr>
        <w:t>o</w:t>
      </w:r>
      <w:r w:rsidR="008C253F" w:rsidRPr="0005259B">
        <w:rPr>
          <w:rFonts w:ascii="Times New Roman" w:hAnsi="Times New Roman"/>
          <w:color w:val="FF0000"/>
          <w:sz w:val="24"/>
          <w:lang w:val="pt-PT"/>
        </w:rPr>
        <w:t xml:space="preserve"> que se espera?</w:t>
      </w:r>
      <w:r w:rsidR="00856DD4" w:rsidRPr="0005259B">
        <w:rPr>
          <w:rFonts w:ascii="Times New Roman" w:hAnsi="Times New Roman"/>
          <w:color w:val="FF0000"/>
          <w:sz w:val="24"/>
          <w:lang w:val="pt-PT"/>
        </w:rPr>
        <w:t>)</w:t>
      </w:r>
    </w:p>
    <w:p w:rsidR="00170659" w:rsidRPr="0005259B" w:rsidRDefault="00170659" w:rsidP="00554414">
      <w:pPr>
        <w:numPr>
          <w:ilvl w:val="0"/>
          <w:numId w:val="49"/>
        </w:numPr>
        <w:spacing w:before="0" w:after="0"/>
        <w:jc w:val="left"/>
        <w:rPr>
          <w:rFonts w:ascii="Times New Roman" w:hAnsi="Times New Roman"/>
          <w:color w:val="FF0000"/>
          <w:sz w:val="24"/>
          <w:lang w:val="pt-PT"/>
        </w:rPr>
      </w:pPr>
      <w:r w:rsidRPr="0005259B">
        <w:rPr>
          <w:rFonts w:ascii="Times New Roman" w:hAnsi="Times New Roman"/>
          <w:color w:val="FF0000"/>
          <w:sz w:val="24"/>
          <w:lang w:val="pt-PT"/>
        </w:rPr>
        <w:t>Unidade metodológica (em que ajuda?)</w:t>
      </w:r>
    </w:p>
    <w:p w:rsidR="00A2119D" w:rsidRPr="0005259B" w:rsidRDefault="00A2119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756A9F" w:rsidRPr="0005259B" w:rsidRDefault="00756A9F" w:rsidP="00554414">
      <w:pPr>
        <w:pStyle w:val="Heading2"/>
      </w:pPr>
      <w:bookmarkStart w:id="17" w:name="_Toc266353751"/>
      <w:r w:rsidRPr="0005259B">
        <w:t>1.2 Desenho teórico</w:t>
      </w:r>
      <w:bookmarkEnd w:id="17"/>
    </w:p>
    <w:p w:rsidR="00756A9F" w:rsidRPr="0005259B" w:rsidRDefault="0007179D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</w:pP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 xml:space="preserve">Nesta secção o autor deve apresentar </w:t>
      </w:r>
      <w:r w:rsidR="00170659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 xml:space="preserve">sucintamente </w:t>
      </w: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os seguintes elementos do projecto de investigação:</w:t>
      </w:r>
    </w:p>
    <w:p w:rsidR="00170659" w:rsidRPr="0005259B" w:rsidRDefault="0007179D" w:rsidP="00554414">
      <w:pPr>
        <w:pStyle w:val="Title"/>
        <w:numPr>
          <w:ilvl w:val="0"/>
          <w:numId w:val="48"/>
        </w:numPr>
        <w:spacing w:before="0" w:after="0"/>
        <w:jc w:val="both"/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</w:pP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Problemática (</w:t>
      </w:r>
      <w:r w:rsidR="00405A22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p</w:t>
      </w: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ercepção das deficiêcias, limitações e car</w:t>
      </w:r>
      <w:r w:rsidR="00170659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ê</w:t>
      </w: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ncias da realidad</w:t>
      </w:r>
      <w:r w:rsidR="00170659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e</w:t>
      </w: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),</w:t>
      </w:r>
    </w:p>
    <w:p w:rsidR="0007179D" w:rsidRPr="0005259B" w:rsidRDefault="00170659" w:rsidP="00554414">
      <w:pPr>
        <w:pStyle w:val="Title"/>
        <w:numPr>
          <w:ilvl w:val="0"/>
          <w:numId w:val="48"/>
        </w:numPr>
        <w:spacing w:before="0" w:after="0"/>
        <w:jc w:val="both"/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</w:pP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P</w:t>
      </w:r>
      <w:r w:rsidR="0007179D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roblema</w:t>
      </w: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 xml:space="preserve"> (</w:t>
      </w:r>
      <w:r w:rsidR="00405A22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a</w:t>
      </w: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bstração da problemática</w:t>
      </w:r>
      <w:r w:rsidR="0007179D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,</w:t>
      </w: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 xml:space="preserve"> em forma interrogativa ou descritiva)</w:t>
      </w:r>
      <w:r w:rsidR="0007179D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 xml:space="preserve"> </w:t>
      </w:r>
    </w:p>
    <w:p w:rsidR="00170659" w:rsidRPr="0005259B" w:rsidRDefault="00170659" w:rsidP="00554414">
      <w:pPr>
        <w:pStyle w:val="Title"/>
        <w:numPr>
          <w:ilvl w:val="0"/>
          <w:numId w:val="48"/>
        </w:numPr>
        <w:spacing w:before="0" w:after="0"/>
        <w:jc w:val="both"/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</w:pP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Objecto (</w:t>
      </w:r>
      <w:r w:rsidR="00405A22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o</w:t>
      </w: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 xml:space="preserve"> núcleo essencial do problema, em forma de circunstâcia da realidade que se abstrai)</w:t>
      </w:r>
    </w:p>
    <w:p w:rsidR="00170659" w:rsidRPr="0005259B" w:rsidRDefault="00170659" w:rsidP="00554414">
      <w:pPr>
        <w:pStyle w:val="Title"/>
        <w:numPr>
          <w:ilvl w:val="0"/>
          <w:numId w:val="48"/>
        </w:numPr>
        <w:spacing w:before="0" w:after="0"/>
        <w:jc w:val="both"/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</w:pP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Objectivo (</w:t>
      </w:r>
      <w:r w:rsidR="00405A22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p</w:t>
      </w: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ropósito ou meta a alcançar para solucionar o problema da investigação)</w:t>
      </w:r>
    </w:p>
    <w:p w:rsidR="008C253F" w:rsidRPr="0005259B" w:rsidRDefault="008C253F" w:rsidP="00554414">
      <w:pPr>
        <w:pStyle w:val="Title"/>
        <w:numPr>
          <w:ilvl w:val="0"/>
          <w:numId w:val="48"/>
        </w:numPr>
        <w:spacing w:before="0" w:after="0"/>
        <w:jc w:val="both"/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</w:pP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Perguntas da investigação (</w:t>
      </w:r>
      <w:r w:rsidR="00405A22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s</w:t>
      </w: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upressão do problema em termos concisos e concretos, expressos na forma interrogativa)</w:t>
      </w:r>
    </w:p>
    <w:p w:rsidR="00756A9F" w:rsidRPr="0005259B" w:rsidRDefault="00756A9F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A2119D" w:rsidRPr="0005259B" w:rsidRDefault="00756A9F" w:rsidP="00554414">
      <w:pPr>
        <w:pStyle w:val="Heading2"/>
      </w:pPr>
      <w:bookmarkStart w:id="18" w:name="_Toc266353752"/>
      <w:r w:rsidRPr="0005259B">
        <w:t xml:space="preserve">1.3 </w:t>
      </w:r>
      <w:r w:rsidR="00FA2CA8" w:rsidRPr="0005259B">
        <w:t>M</w:t>
      </w:r>
      <w:r w:rsidRPr="0005259B">
        <w:t>etodol</w:t>
      </w:r>
      <w:r w:rsidR="00FA2CA8" w:rsidRPr="0005259B">
        <w:t>ogia</w:t>
      </w:r>
      <w:bookmarkEnd w:id="18"/>
    </w:p>
    <w:p w:rsidR="00FA2CA8" w:rsidRPr="0005259B" w:rsidRDefault="00FA2CA8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</w:pP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Nesta secção o autor deve apresentar sucintamente os seguintes elementos do projecto de investigação:</w:t>
      </w:r>
    </w:p>
    <w:p w:rsidR="00A2119D" w:rsidRPr="0005259B" w:rsidRDefault="00FA2CA8" w:rsidP="00554414">
      <w:pPr>
        <w:pStyle w:val="BodyText"/>
        <w:numPr>
          <w:ilvl w:val="0"/>
          <w:numId w:val="50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  <w:lang w:val="pt-PT"/>
        </w:rPr>
      </w:pPr>
      <w:r w:rsidRPr="0005259B">
        <w:rPr>
          <w:rFonts w:ascii="Times New Roman" w:hAnsi="Times New Roman" w:cs="Times New Roman"/>
          <w:color w:val="FF0000"/>
          <w:szCs w:val="24"/>
          <w:lang w:val="pt-PT"/>
        </w:rPr>
        <w:t>Tipo de investigação (documental ou experimental),</w:t>
      </w:r>
    </w:p>
    <w:p w:rsidR="00FA2CA8" w:rsidRPr="0005259B" w:rsidRDefault="00FA2CA8" w:rsidP="00554414">
      <w:pPr>
        <w:pStyle w:val="BodyText"/>
        <w:numPr>
          <w:ilvl w:val="0"/>
          <w:numId w:val="50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  <w:lang w:val="pt-PT"/>
        </w:rPr>
      </w:pPr>
      <w:r w:rsidRPr="0005259B">
        <w:rPr>
          <w:rFonts w:ascii="Times New Roman" w:hAnsi="Times New Roman" w:cs="Times New Roman"/>
          <w:color w:val="FF0000"/>
          <w:szCs w:val="24"/>
          <w:lang w:val="pt-PT"/>
        </w:rPr>
        <w:t>Hipótese (</w:t>
      </w:r>
      <w:r w:rsidR="00405A22" w:rsidRPr="0005259B">
        <w:rPr>
          <w:rFonts w:ascii="Times New Roman" w:hAnsi="Times New Roman" w:cs="Times New Roman"/>
          <w:color w:val="FF0000"/>
          <w:szCs w:val="24"/>
          <w:lang w:val="pt-PT"/>
        </w:rPr>
        <w:t>p</w:t>
      </w:r>
      <w:r w:rsidRPr="0005259B">
        <w:rPr>
          <w:rFonts w:ascii="Times New Roman" w:hAnsi="Times New Roman" w:cs="Times New Roman"/>
          <w:color w:val="FF0000"/>
          <w:szCs w:val="24"/>
          <w:lang w:val="pt-PT"/>
        </w:rPr>
        <w:t>istas de solução do problema ou suposição cientificamente fundamentada e inovadora a respeito dos componentes e suas relações que constituem o objecto da investigação e que soluciona o problema)</w:t>
      </w:r>
    </w:p>
    <w:p w:rsidR="00FA2CA8" w:rsidRPr="0005259B" w:rsidRDefault="00FA2CA8" w:rsidP="00554414">
      <w:pPr>
        <w:pStyle w:val="BodyText"/>
        <w:numPr>
          <w:ilvl w:val="0"/>
          <w:numId w:val="50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  <w:lang w:val="pt-PT"/>
        </w:rPr>
      </w:pPr>
      <w:r w:rsidRPr="0005259B">
        <w:rPr>
          <w:rFonts w:ascii="Times New Roman" w:hAnsi="Times New Roman" w:cs="Times New Roman"/>
          <w:color w:val="FF0000"/>
          <w:szCs w:val="24"/>
          <w:lang w:val="pt-PT"/>
        </w:rPr>
        <w:t>Métodos (</w:t>
      </w:r>
      <w:r w:rsidR="00405A22" w:rsidRPr="0005259B">
        <w:rPr>
          <w:rFonts w:ascii="Times New Roman" w:hAnsi="Times New Roman" w:cs="Times New Roman"/>
          <w:color w:val="FF0000"/>
          <w:szCs w:val="24"/>
          <w:lang w:val="pt-PT"/>
        </w:rPr>
        <w:t>t</w:t>
      </w:r>
      <w:r w:rsidRPr="0005259B">
        <w:rPr>
          <w:rFonts w:ascii="Times New Roman" w:hAnsi="Times New Roman" w:cs="Times New Roman"/>
          <w:color w:val="FF0000"/>
          <w:szCs w:val="24"/>
          <w:lang w:val="pt-PT"/>
        </w:rPr>
        <w:t xml:space="preserve">écnicas e procedimentos para </w:t>
      </w:r>
      <w:r w:rsidR="00405A22" w:rsidRPr="0005259B">
        <w:rPr>
          <w:rFonts w:ascii="Times New Roman" w:hAnsi="Times New Roman" w:cs="Times New Roman"/>
          <w:color w:val="FF0000"/>
          <w:szCs w:val="24"/>
          <w:lang w:val="pt-PT"/>
        </w:rPr>
        <w:t>a recolha e análise de dados)</w:t>
      </w:r>
    </w:p>
    <w:p w:rsidR="00FA2CA8" w:rsidRPr="0005259B" w:rsidRDefault="00FA2CA8" w:rsidP="00554414">
      <w:pPr>
        <w:pStyle w:val="Title"/>
        <w:numPr>
          <w:ilvl w:val="0"/>
          <w:numId w:val="50"/>
        </w:numPr>
        <w:spacing w:before="0" w:after="0"/>
        <w:jc w:val="both"/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</w:pP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Tarefas da investigação (</w:t>
      </w:r>
      <w:r w:rsidR="00405A22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n</w:t>
      </w: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ecessidades cognitivas e pr</w:t>
      </w:r>
      <w:r w:rsidR="00405A22"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áticas que devem</w:t>
      </w: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 xml:space="preserve"> ser resolvidas)</w:t>
      </w:r>
    </w:p>
    <w:p w:rsidR="008B34E5" w:rsidRPr="0005259B" w:rsidRDefault="008B34E5" w:rsidP="00554414">
      <w:pPr>
        <w:pStyle w:val="Title"/>
        <w:numPr>
          <w:ilvl w:val="0"/>
          <w:numId w:val="50"/>
        </w:numPr>
        <w:spacing w:before="0" w:after="0"/>
        <w:jc w:val="both"/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</w:pPr>
      <w:r w:rsidRPr="0005259B">
        <w:rPr>
          <w:rFonts w:ascii="Times New Roman" w:hAnsi="Times New Roman" w:cs="Times New Roman"/>
          <w:b w:val="0"/>
          <w:color w:val="FF0000"/>
          <w:sz w:val="24"/>
          <w:szCs w:val="24"/>
          <w:lang w:val="pt-PT"/>
        </w:rPr>
        <w:t>Estrutura do relatório.</w:t>
      </w:r>
    </w:p>
    <w:p w:rsidR="005614BD" w:rsidRPr="0005259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567B6C" w:rsidRPr="0005259B" w:rsidRDefault="00F316AE" w:rsidP="00554414">
      <w:pPr>
        <w:pStyle w:val="Heading1"/>
      </w:pPr>
      <w:bookmarkStart w:id="19" w:name="_Toc260760894"/>
      <w:bookmarkStart w:id="20" w:name="_Toc266353753"/>
      <w:r w:rsidRPr="0005259B">
        <w:lastRenderedPageBreak/>
        <w:t>C</w:t>
      </w:r>
      <w:r w:rsidR="00031B55" w:rsidRPr="0005259B">
        <w:t>A</w:t>
      </w:r>
      <w:r w:rsidRPr="0005259B">
        <w:t>p</w:t>
      </w:r>
      <w:r w:rsidR="00031B55" w:rsidRPr="0005259B">
        <w:t>í</w:t>
      </w:r>
      <w:r w:rsidRPr="0005259B">
        <w:t xml:space="preserve">tulo </w:t>
      </w:r>
      <w:r w:rsidR="000E0510" w:rsidRPr="0005259B">
        <w:t>2</w:t>
      </w:r>
      <w:bookmarkEnd w:id="19"/>
      <w:r w:rsidR="00E1122F" w:rsidRPr="0005259B">
        <w:t xml:space="preserve"> </w:t>
      </w:r>
      <w:r w:rsidR="005F12E3" w:rsidRPr="0005259B">
        <w:t xml:space="preserve">- </w:t>
      </w:r>
      <w:r w:rsidR="00031B55" w:rsidRPr="0005259B">
        <w:t>MARCO TEÓRICO-CON</w:t>
      </w:r>
      <w:r w:rsidR="008B34E5" w:rsidRPr="0005259B">
        <w:t>CEIT</w:t>
      </w:r>
      <w:r w:rsidR="00031B55" w:rsidRPr="0005259B">
        <w:t>UAL DA INVESTIGAÇÃO</w:t>
      </w:r>
      <w:bookmarkEnd w:id="20"/>
    </w:p>
    <w:p w:rsidR="00F477E0" w:rsidRPr="0005259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282A55" w:rsidRPr="0005259B" w:rsidRDefault="00030506" w:rsidP="00554414">
      <w:pPr>
        <w:spacing w:before="0" w:after="0"/>
        <w:rPr>
          <w:rFonts w:ascii="Times New Roman" w:hAnsi="Times New Roman"/>
          <w:color w:val="000000"/>
          <w:sz w:val="24"/>
          <w:lang w:val="pt-PT"/>
        </w:rPr>
      </w:pPr>
      <w:bookmarkStart w:id="21" w:name="_Toc95113697"/>
      <w:r w:rsidRPr="0005259B">
        <w:rPr>
          <w:rFonts w:ascii="Times New Roman" w:hAnsi="Times New Roman"/>
          <w:color w:val="FF0000"/>
          <w:sz w:val="24"/>
          <w:lang w:val="pt-PT"/>
        </w:rPr>
        <w:t>P</w:t>
      </w:r>
      <w:r w:rsidR="00857AE9" w:rsidRPr="0005259B">
        <w:rPr>
          <w:rFonts w:ascii="Times New Roman" w:hAnsi="Times New Roman"/>
          <w:color w:val="FF0000"/>
          <w:sz w:val="24"/>
          <w:lang w:val="pt-PT"/>
        </w:rPr>
        <w:t xml:space="preserve">ode </w:t>
      </w:r>
      <w:r w:rsidR="00282A55" w:rsidRPr="0005259B">
        <w:rPr>
          <w:rFonts w:ascii="Times New Roman" w:hAnsi="Times New Roman"/>
          <w:color w:val="FF0000"/>
          <w:sz w:val="24"/>
          <w:lang w:val="pt-PT"/>
        </w:rPr>
        <w:t>incluir vá</w:t>
      </w:r>
      <w:r w:rsidRPr="0005259B">
        <w:rPr>
          <w:rFonts w:ascii="Times New Roman" w:hAnsi="Times New Roman"/>
          <w:color w:val="FF0000"/>
          <w:sz w:val="24"/>
          <w:lang w:val="pt-PT"/>
        </w:rPr>
        <w:t>rios subtítulos, de ac</w:t>
      </w:r>
      <w:r w:rsidR="00857AE9" w:rsidRPr="0005259B">
        <w:rPr>
          <w:rFonts w:ascii="Times New Roman" w:hAnsi="Times New Roman"/>
          <w:color w:val="FF0000"/>
          <w:sz w:val="24"/>
          <w:lang w:val="pt-PT"/>
        </w:rPr>
        <w:t>o</w:t>
      </w:r>
      <w:r w:rsidRPr="0005259B">
        <w:rPr>
          <w:rFonts w:ascii="Times New Roman" w:hAnsi="Times New Roman"/>
          <w:color w:val="FF0000"/>
          <w:sz w:val="24"/>
          <w:lang w:val="pt-PT"/>
        </w:rPr>
        <w:t xml:space="preserve">rdo </w:t>
      </w:r>
      <w:r w:rsidR="00282A55" w:rsidRPr="0005259B">
        <w:rPr>
          <w:rFonts w:ascii="Times New Roman" w:hAnsi="Times New Roman"/>
          <w:color w:val="FF0000"/>
          <w:sz w:val="24"/>
          <w:lang w:val="pt-PT"/>
        </w:rPr>
        <w:t>com</w:t>
      </w:r>
      <w:r w:rsidR="00857AE9" w:rsidRPr="0005259B">
        <w:rPr>
          <w:rFonts w:ascii="Times New Roman" w:hAnsi="Times New Roman"/>
          <w:color w:val="FF0000"/>
          <w:sz w:val="24"/>
          <w:lang w:val="pt-PT"/>
        </w:rPr>
        <w:t xml:space="preserve"> </w:t>
      </w:r>
      <w:r w:rsidRPr="0005259B">
        <w:rPr>
          <w:rFonts w:ascii="Times New Roman" w:hAnsi="Times New Roman"/>
          <w:color w:val="FF0000"/>
          <w:sz w:val="24"/>
          <w:lang w:val="pt-PT"/>
        </w:rPr>
        <w:t>os interes</w:t>
      </w:r>
      <w:r w:rsidR="00282A55" w:rsidRPr="0005259B">
        <w:rPr>
          <w:rFonts w:ascii="Times New Roman" w:hAnsi="Times New Roman"/>
          <w:color w:val="FF0000"/>
          <w:sz w:val="24"/>
          <w:lang w:val="pt-PT"/>
        </w:rPr>
        <w:t>s</w:t>
      </w:r>
      <w:r w:rsidRPr="0005259B">
        <w:rPr>
          <w:rFonts w:ascii="Times New Roman" w:hAnsi="Times New Roman"/>
          <w:color w:val="FF0000"/>
          <w:sz w:val="24"/>
          <w:lang w:val="pt-PT"/>
        </w:rPr>
        <w:t>es d</w:t>
      </w:r>
      <w:r w:rsidR="00857AE9" w:rsidRPr="0005259B">
        <w:rPr>
          <w:rFonts w:ascii="Times New Roman" w:hAnsi="Times New Roman"/>
          <w:color w:val="FF0000"/>
          <w:sz w:val="24"/>
          <w:lang w:val="pt-PT"/>
        </w:rPr>
        <w:t>o</w:t>
      </w:r>
      <w:r w:rsidRPr="0005259B">
        <w:rPr>
          <w:rFonts w:ascii="Times New Roman" w:hAnsi="Times New Roman"/>
          <w:color w:val="FF0000"/>
          <w:sz w:val="24"/>
          <w:lang w:val="pt-PT"/>
        </w:rPr>
        <w:t xml:space="preserve"> autor da investiga</w:t>
      </w:r>
      <w:r w:rsidR="00857AE9" w:rsidRPr="0005259B">
        <w:rPr>
          <w:rFonts w:ascii="Times New Roman" w:hAnsi="Times New Roman"/>
          <w:color w:val="FF0000"/>
          <w:sz w:val="24"/>
          <w:lang w:val="pt-PT"/>
        </w:rPr>
        <w:t>ção</w:t>
      </w:r>
      <w:r w:rsidRPr="0005259B">
        <w:rPr>
          <w:rFonts w:ascii="Times New Roman" w:hAnsi="Times New Roman"/>
          <w:color w:val="FF0000"/>
          <w:sz w:val="24"/>
          <w:lang w:val="pt-PT"/>
        </w:rPr>
        <w:t>.</w:t>
      </w:r>
    </w:p>
    <w:p w:rsidR="00405A22" w:rsidRPr="0005259B" w:rsidRDefault="00405A22" w:rsidP="00554414">
      <w:pPr>
        <w:spacing w:before="0" w:after="0"/>
        <w:rPr>
          <w:rFonts w:ascii="Times New Roman" w:hAnsi="Times New Roman"/>
          <w:color w:val="000000"/>
          <w:sz w:val="24"/>
          <w:lang w:val="pt-PT"/>
        </w:rPr>
      </w:pPr>
    </w:p>
    <w:p w:rsidR="008D3837" w:rsidRPr="0005259B" w:rsidRDefault="008D3837" w:rsidP="00554414">
      <w:pPr>
        <w:pStyle w:val="Heading2"/>
      </w:pPr>
      <w:bookmarkStart w:id="22" w:name="_Toc266353754"/>
      <w:r w:rsidRPr="0005259B">
        <w:t>2.1 Estado actual da teoria</w:t>
      </w:r>
      <w:r w:rsidR="00E30198" w:rsidRPr="0005259B">
        <w:t xml:space="preserve"> (revisão de literatura</w:t>
      </w:r>
      <w:r w:rsidR="00405A22" w:rsidRPr="0005259B">
        <w:t xml:space="preserve"> ou pesquisa bibliográfica</w:t>
      </w:r>
      <w:r w:rsidR="00E30198" w:rsidRPr="0005259B">
        <w:t>)</w:t>
      </w:r>
      <w:bookmarkEnd w:id="22"/>
    </w:p>
    <w:p w:rsidR="00405A22" w:rsidRPr="0005259B" w:rsidRDefault="00405A22" w:rsidP="00554414">
      <w:pPr>
        <w:spacing w:before="0" w:after="0"/>
        <w:rPr>
          <w:rFonts w:ascii="Times New Roman" w:hAnsi="Times New Roman"/>
          <w:color w:val="FF0000"/>
          <w:sz w:val="24"/>
          <w:lang w:val="pt-PT"/>
        </w:rPr>
      </w:pPr>
      <w:r w:rsidRPr="0005259B">
        <w:rPr>
          <w:rFonts w:ascii="Times New Roman" w:hAnsi="Times New Roman"/>
          <w:color w:val="FF0000"/>
          <w:sz w:val="24"/>
          <w:lang w:val="pt-PT"/>
        </w:rPr>
        <w:t xml:space="preserve">Inclui os </w:t>
      </w:r>
      <w:r w:rsidRPr="0005259B">
        <w:rPr>
          <w:rFonts w:ascii="Times New Roman" w:hAnsi="Times New Roman"/>
          <w:b/>
          <w:color w:val="FF0000"/>
          <w:sz w:val="24"/>
          <w:lang w:val="pt-PT"/>
        </w:rPr>
        <w:t>níveis teóricos</w:t>
      </w:r>
      <w:r w:rsidRPr="0005259B">
        <w:rPr>
          <w:rFonts w:ascii="Times New Roman" w:hAnsi="Times New Roman"/>
          <w:color w:val="FF0000"/>
          <w:sz w:val="24"/>
          <w:lang w:val="pt-PT"/>
        </w:rPr>
        <w:t xml:space="preserve"> do tema de estudo (apresentação dos principais </w:t>
      </w:r>
      <w:r w:rsidRPr="0005259B">
        <w:rPr>
          <w:rFonts w:ascii="Times New Roman" w:hAnsi="Times New Roman"/>
          <w:b/>
          <w:color w:val="FF0000"/>
          <w:sz w:val="24"/>
          <w:lang w:val="pt-PT"/>
        </w:rPr>
        <w:t>conceitos</w:t>
      </w:r>
      <w:r w:rsidR="00B31911" w:rsidRPr="0005259B">
        <w:rPr>
          <w:rFonts w:ascii="Times New Roman" w:hAnsi="Times New Roman"/>
          <w:b/>
          <w:color w:val="FF0000"/>
          <w:sz w:val="24"/>
          <w:lang w:val="pt-PT"/>
        </w:rPr>
        <w:t>, princípios e teori</w:t>
      </w:r>
      <w:r w:rsidRPr="0005259B">
        <w:rPr>
          <w:rFonts w:ascii="Times New Roman" w:hAnsi="Times New Roman"/>
          <w:b/>
          <w:color w:val="FF0000"/>
          <w:sz w:val="24"/>
          <w:lang w:val="pt-PT"/>
        </w:rPr>
        <w:t xml:space="preserve">as envolvidos </w:t>
      </w:r>
      <w:r w:rsidRPr="0005259B">
        <w:rPr>
          <w:rFonts w:ascii="Times New Roman" w:hAnsi="Times New Roman"/>
          <w:color w:val="FF0000"/>
          <w:sz w:val="24"/>
          <w:lang w:val="pt-PT"/>
        </w:rPr>
        <w:t xml:space="preserve">na investigação, </w:t>
      </w:r>
      <w:r w:rsidRPr="0005259B">
        <w:rPr>
          <w:rFonts w:ascii="Times New Roman" w:hAnsi="Times New Roman"/>
          <w:b/>
          <w:color w:val="FF0000"/>
          <w:sz w:val="24"/>
          <w:lang w:val="pt-PT"/>
        </w:rPr>
        <w:t>evolução histórica do objecto, as diversas perspectivas de análise do objecto, se as houver, com indicação de seu ponto de vista</w:t>
      </w:r>
      <w:r w:rsidRPr="0005259B">
        <w:rPr>
          <w:rFonts w:ascii="Times New Roman" w:hAnsi="Times New Roman"/>
          <w:color w:val="FF0000"/>
          <w:sz w:val="24"/>
          <w:lang w:val="pt-PT"/>
        </w:rPr>
        <w:t>).</w:t>
      </w:r>
    </w:p>
    <w:p w:rsidR="008D3837" w:rsidRPr="0005259B" w:rsidRDefault="008D3837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8D3837" w:rsidRPr="0005259B" w:rsidRDefault="008D3837" w:rsidP="00554414">
      <w:pPr>
        <w:pStyle w:val="Heading3"/>
        <w:rPr>
          <w:rFonts w:cs="Times New Roman"/>
          <w:sz w:val="24"/>
          <w:szCs w:val="24"/>
        </w:rPr>
      </w:pPr>
      <w:bookmarkStart w:id="23" w:name="_Toc266353755"/>
      <w:r w:rsidRPr="0005259B">
        <w:rPr>
          <w:rFonts w:cs="Times New Roman"/>
          <w:sz w:val="24"/>
          <w:szCs w:val="24"/>
        </w:rPr>
        <w:t>2.1.1 Conceitos básicos</w:t>
      </w:r>
      <w:bookmarkEnd w:id="23"/>
    </w:p>
    <w:p w:rsidR="008D3837" w:rsidRPr="0005259B" w:rsidRDefault="008D383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8D3837" w:rsidRPr="0005259B" w:rsidRDefault="008D383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C136D" w:rsidRPr="0005259B" w:rsidRDefault="008D3837" w:rsidP="00554414">
      <w:pPr>
        <w:pStyle w:val="Heading3"/>
        <w:rPr>
          <w:rFonts w:cs="Times New Roman"/>
          <w:sz w:val="24"/>
          <w:szCs w:val="24"/>
        </w:rPr>
      </w:pPr>
      <w:bookmarkStart w:id="24" w:name="_Toc266353756"/>
      <w:r w:rsidRPr="0005259B">
        <w:rPr>
          <w:rFonts w:cs="Times New Roman"/>
          <w:sz w:val="24"/>
          <w:szCs w:val="24"/>
        </w:rPr>
        <w:t xml:space="preserve">2.1.2 </w:t>
      </w:r>
      <w:r w:rsidR="00B31911" w:rsidRPr="0005259B">
        <w:rPr>
          <w:rFonts w:cs="Times New Roman"/>
          <w:sz w:val="24"/>
          <w:szCs w:val="24"/>
        </w:rPr>
        <w:t>Teori</w:t>
      </w:r>
      <w:r w:rsidR="00665BB7" w:rsidRPr="0005259B">
        <w:rPr>
          <w:rFonts w:cs="Times New Roman"/>
          <w:sz w:val="24"/>
          <w:szCs w:val="24"/>
        </w:rPr>
        <w:t>as p</w:t>
      </w:r>
      <w:r w:rsidR="00933DFA" w:rsidRPr="0005259B">
        <w:rPr>
          <w:rFonts w:cs="Times New Roman"/>
          <w:sz w:val="24"/>
          <w:szCs w:val="24"/>
        </w:rPr>
        <w:t>r</w:t>
      </w:r>
      <w:r w:rsidR="00665BB7" w:rsidRPr="0005259B">
        <w:rPr>
          <w:rFonts w:cs="Times New Roman"/>
          <w:sz w:val="24"/>
          <w:szCs w:val="24"/>
        </w:rPr>
        <w:t>incipais</w:t>
      </w:r>
      <w:bookmarkEnd w:id="24"/>
    </w:p>
    <w:p w:rsidR="008E6589" w:rsidRPr="0005259B" w:rsidRDefault="008E6589" w:rsidP="00554414">
      <w:pPr>
        <w:spacing w:before="0" w:after="0"/>
        <w:rPr>
          <w:rFonts w:ascii="Times New Roman" w:hAnsi="Times New Roman"/>
          <w:sz w:val="24"/>
          <w:lang w:val="pt-PT"/>
        </w:rPr>
      </w:pPr>
    </w:p>
    <w:p w:rsidR="004866CE" w:rsidRPr="0005259B" w:rsidRDefault="004866CE" w:rsidP="00554414">
      <w:pPr>
        <w:tabs>
          <w:tab w:val="left" w:pos="360"/>
        </w:tabs>
        <w:spacing w:before="0" w:after="0"/>
        <w:rPr>
          <w:rFonts w:ascii="Times New Roman" w:hAnsi="Times New Roman"/>
          <w:sz w:val="24"/>
          <w:lang w:val="pt-PT"/>
        </w:rPr>
      </w:pPr>
    </w:p>
    <w:p w:rsidR="00C6703D" w:rsidRPr="0005259B" w:rsidRDefault="00665BB7" w:rsidP="00554414">
      <w:pPr>
        <w:pStyle w:val="Heading3"/>
        <w:rPr>
          <w:rFonts w:cs="Times New Roman"/>
          <w:sz w:val="24"/>
          <w:szCs w:val="24"/>
        </w:rPr>
      </w:pPr>
      <w:bookmarkStart w:id="25" w:name="_Toc266353757"/>
      <w:r w:rsidRPr="0005259B">
        <w:rPr>
          <w:rFonts w:cs="Times New Roman"/>
          <w:sz w:val="24"/>
          <w:szCs w:val="24"/>
        </w:rPr>
        <w:t>2.1.3 Evolução histórica do objecto</w:t>
      </w:r>
      <w:bookmarkEnd w:id="25"/>
    </w:p>
    <w:p w:rsidR="00C6703D" w:rsidRPr="0005259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C6703D" w:rsidRPr="0005259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0E0510" w:rsidRPr="0005259B" w:rsidRDefault="000E0510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B31911" w:rsidRPr="0005259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B31911" w:rsidRPr="0005259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B31911" w:rsidRPr="0005259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B31911" w:rsidRPr="0005259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B31911" w:rsidRPr="0005259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B31911" w:rsidRPr="0005259B" w:rsidRDefault="00B31911" w:rsidP="00554414">
      <w:pPr>
        <w:pStyle w:val="Heading1"/>
      </w:pPr>
      <w:bookmarkStart w:id="26" w:name="_Toc266353758"/>
      <w:r w:rsidRPr="0005259B">
        <w:lastRenderedPageBreak/>
        <w:t>CApítulo 3</w:t>
      </w:r>
      <w:r w:rsidR="00E1122F" w:rsidRPr="0005259B">
        <w:t xml:space="preserve"> </w:t>
      </w:r>
      <w:r w:rsidR="005F12E3" w:rsidRPr="0005259B">
        <w:t xml:space="preserve">- </w:t>
      </w:r>
      <w:r w:rsidRPr="0005259B">
        <w:t>MARCO CONTEXTUAL DA INVESTIGAÇÃO</w:t>
      </w:r>
      <w:bookmarkEnd w:id="26"/>
    </w:p>
    <w:p w:rsidR="00F477E0" w:rsidRPr="0005259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665BB7" w:rsidRPr="0005259B" w:rsidRDefault="00B31911" w:rsidP="00554414">
      <w:pPr>
        <w:pStyle w:val="Heading2"/>
      </w:pPr>
      <w:bookmarkStart w:id="27" w:name="_Toc266353759"/>
      <w:r w:rsidRPr="0005259B">
        <w:t>3</w:t>
      </w:r>
      <w:r w:rsidR="00665BB7" w:rsidRPr="0005259B">
        <w:t>.</w:t>
      </w:r>
      <w:r w:rsidRPr="0005259B">
        <w:t>1</w:t>
      </w:r>
      <w:r w:rsidR="00665BB7" w:rsidRPr="0005259B">
        <w:t xml:space="preserve"> Estado actual do objecto</w:t>
      </w:r>
      <w:r w:rsidRPr="0005259B">
        <w:t xml:space="preserve"> da investigação</w:t>
      </w:r>
      <w:r w:rsidR="00665BB7" w:rsidRPr="0005259B">
        <w:t xml:space="preserve"> </w:t>
      </w:r>
      <w:r w:rsidR="008B34E5" w:rsidRPr="0005259B">
        <w:t>(descrição do contexto de investigação)</w:t>
      </w:r>
      <w:bookmarkEnd w:id="27"/>
    </w:p>
    <w:p w:rsidR="00665BB7" w:rsidRPr="0005259B" w:rsidRDefault="00665BB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B31911" w:rsidRPr="0005259B" w:rsidRDefault="00B3191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B31911" w:rsidRPr="0005259B" w:rsidRDefault="00B3191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665BB7" w:rsidRPr="0005259B" w:rsidRDefault="00665BB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665BB7" w:rsidRPr="0005259B" w:rsidRDefault="00B31911" w:rsidP="00554414">
      <w:pPr>
        <w:pStyle w:val="Heading3"/>
        <w:rPr>
          <w:rFonts w:cs="Times New Roman"/>
          <w:sz w:val="24"/>
          <w:szCs w:val="24"/>
        </w:rPr>
      </w:pPr>
      <w:bookmarkStart w:id="28" w:name="_Toc266353760"/>
      <w:r w:rsidRPr="0005259B">
        <w:rPr>
          <w:rFonts w:cs="Times New Roman"/>
          <w:sz w:val="24"/>
          <w:szCs w:val="24"/>
        </w:rPr>
        <w:t>3</w:t>
      </w:r>
      <w:r w:rsidR="00665BB7" w:rsidRPr="0005259B">
        <w:rPr>
          <w:rFonts w:cs="Times New Roman"/>
          <w:sz w:val="24"/>
          <w:szCs w:val="24"/>
        </w:rPr>
        <w:t>.</w:t>
      </w:r>
      <w:r w:rsidRPr="0005259B">
        <w:rPr>
          <w:rFonts w:cs="Times New Roman"/>
          <w:sz w:val="24"/>
          <w:szCs w:val="24"/>
        </w:rPr>
        <w:t>1</w:t>
      </w:r>
      <w:r w:rsidR="00665BB7" w:rsidRPr="0005259B">
        <w:rPr>
          <w:rFonts w:cs="Times New Roman"/>
          <w:sz w:val="24"/>
          <w:szCs w:val="24"/>
        </w:rPr>
        <w:t>.1</w:t>
      </w:r>
      <w:bookmarkEnd w:id="28"/>
      <w:r w:rsidR="00665BB7" w:rsidRPr="0005259B">
        <w:rPr>
          <w:rFonts w:cs="Times New Roman"/>
          <w:sz w:val="24"/>
          <w:szCs w:val="24"/>
        </w:rPr>
        <w:t xml:space="preserve"> </w:t>
      </w:r>
    </w:p>
    <w:p w:rsidR="00665BB7" w:rsidRPr="0005259B" w:rsidRDefault="00665BB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665BB7" w:rsidRPr="0005259B" w:rsidRDefault="00665BB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665BB7" w:rsidRPr="0005259B" w:rsidRDefault="00665BB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665BB7" w:rsidRPr="0005259B" w:rsidRDefault="00665BB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665BB7" w:rsidRPr="0005259B" w:rsidRDefault="00B31911" w:rsidP="00554414">
      <w:pPr>
        <w:pStyle w:val="Heading3"/>
        <w:rPr>
          <w:rFonts w:cs="Times New Roman"/>
        </w:rPr>
      </w:pPr>
      <w:bookmarkStart w:id="29" w:name="_Toc266353761"/>
      <w:r w:rsidRPr="0005259B">
        <w:rPr>
          <w:rFonts w:cs="Times New Roman"/>
        </w:rPr>
        <w:t>3</w:t>
      </w:r>
      <w:r w:rsidR="00665BB7" w:rsidRPr="0005259B">
        <w:rPr>
          <w:rFonts w:cs="Times New Roman"/>
        </w:rPr>
        <w:t>.2</w:t>
      </w:r>
      <w:bookmarkEnd w:id="29"/>
    </w:p>
    <w:p w:rsidR="00665BB7" w:rsidRPr="0005259B" w:rsidRDefault="00665BB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665BB7" w:rsidRPr="0005259B" w:rsidRDefault="00665BB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665BB7" w:rsidRPr="0005259B" w:rsidRDefault="00665BB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665BB7" w:rsidRPr="0005259B" w:rsidRDefault="00665BB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665BB7" w:rsidRPr="0005259B" w:rsidRDefault="00665BB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665BB7" w:rsidRPr="0005259B" w:rsidRDefault="00665BB7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23C1D" w:rsidRPr="0005259B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C23C1D" w:rsidRPr="0005259B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C23C1D" w:rsidRPr="0005259B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DF35F4" w:rsidRPr="0005259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DF35F4" w:rsidRPr="0005259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DF35F4" w:rsidRPr="0005259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DF35F4" w:rsidRPr="0005259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DF35F4" w:rsidRPr="0005259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DF35F4" w:rsidRPr="0005259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752894" w:rsidRPr="0005259B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752894" w:rsidRPr="0005259B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752894" w:rsidRPr="0005259B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C6703D" w:rsidRPr="0005259B" w:rsidRDefault="00C6703D" w:rsidP="00554414">
      <w:pPr>
        <w:pStyle w:val="Heading1"/>
      </w:pPr>
      <w:bookmarkStart w:id="30" w:name="_Toc260760895"/>
      <w:bookmarkStart w:id="31" w:name="_Toc266353762"/>
      <w:r w:rsidRPr="0005259B">
        <w:lastRenderedPageBreak/>
        <w:t>C</w:t>
      </w:r>
      <w:r w:rsidR="000E0510" w:rsidRPr="0005259B">
        <w:t>A</w:t>
      </w:r>
      <w:r w:rsidRPr="0005259B">
        <w:t>p</w:t>
      </w:r>
      <w:r w:rsidR="000E0510" w:rsidRPr="0005259B">
        <w:t>Í</w:t>
      </w:r>
      <w:r w:rsidRPr="0005259B">
        <w:t xml:space="preserve">tulo </w:t>
      </w:r>
      <w:bookmarkEnd w:id="30"/>
      <w:r w:rsidR="008B34E5" w:rsidRPr="0005259B">
        <w:t>4</w:t>
      </w:r>
      <w:r w:rsidR="00E1122F" w:rsidRPr="0005259B">
        <w:t xml:space="preserve"> </w:t>
      </w:r>
      <w:r w:rsidR="005F12E3" w:rsidRPr="0005259B">
        <w:t xml:space="preserve">- </w:t>
      </w:r>
      <w:r w:rsidR="008B34E5" w:rsidRPr="0005259B">
        <w:t>METODOLOGIA DE RESOLUÇÃO DO PROBLEMA E APRESENTAÇÃO DE RESULTADOS</w:t>
      </w:r>
      <w:bookmarkEnd w:id="31"/>
    </w:p>
    <w:p w:rsidR="00C6703D" w:rsidRPr="0005259B" w:rsidRDefault="00473D2F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  <w:r w:rsidRPr="0005259B">
        <w:rPr>
          <w:rFonts w:ascii="Times New Roman" w:hAnsi="Times New Roman" w:cs="Times New Roman"/>
          <w:lang w:val="pt-PT"/>
        </w:rPr>
        <w:pict>
          <v:shape id="_x0000_s1074" type="#_x0000_t202" style="position:absolute;left:0;text-align:left;margin-left:12pt;margin-top:33pt;width:429pt;height:105pt;z-index:251660800" strokecolor="red" strokeweight="3pt">
            <v:textbox style="mso-next-textbox:#_x0000_s1074">
              <w:txbxContent>
                <w:p w:rsidR="00E1122F" w:rsidRDefault="00E1122F" w:rsidP="00473D2F">
                  <w:pPr>
                    <w:spacing w:line="240" w:lineRule="auto"/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</w:pPr>
                  <w:r w:rsidRPr="00473D2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Aqu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i</w:t>
                  </w:r>
                  <w:r w:rsidRPr="00473D2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 o autor deve apresentar 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a metodologia utilizada e tudo o que propõe de forma a transformar / modificar / melhorar / mudar a realidade (objecto) em estudo.(novo desenho, projecto, produto, prototipo, peça, máquina, aplicação, organização, modelo, metodologia, sistema, etc.).</w:t>
                  </w:r>
                </w:p>
                <w:p w:rsidR="00E1122F" w:rsidRPr="00473D2F" w:rsidRDefault="00E1122F" w:rsidP="00473D2F">
                  <w:pPr>
                    <w:spacing w:line="240" w:lineRule="auto"/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</w:pP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No caso de ter sido experimentada / implementada a proposta, de</w:t>
                  </w:r>
                  <w:r w:rsidR="00046E20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vem ser apresentados os dados da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 experimentação, ou seja, a validação.</w:t>
                  </w:r>
                </w:p>
              </w:txbxContent>
            </v:textbox>
            <w10:wrap type="square"/>
          </v:shape>
        </w:pict>
      </w:r>
    </w:p>
    <w:p w:rsidR="00C6703D" w:rsidRPr="0005259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C6703D" w:rsidRPr="0005259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DF35F4" w:rsidRPr="0005259B" w:rsidRDefault="00DA41F0" w:rsidP="00554414">
      <w:pPr>
        <w:pStyle w:val="Heading2"/>
      </w:pPr>
      <w:bookmarkStart w:id="32" w:name="_Toc266353763"/>
      <w:r w:rsidRPr="0005259B">
        <w:t>4</w:t>
      </w:r>
      <w:r w:rsidR="00DF35F4" w:rsidRPr="0005259B">
        <w:t>.1</w:t>
      </w:r>
      <w:bookmarkEnd w:id="32"/>
      <w:r w:rsidR="00DF35F4" w:rsidRPr="0005259B">
        <w:t xml:space="preserve"> </w:t>
      </w: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3" w:name="_Toc266353764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.1.1</w:t>
      </w:r>
      <w:bookmarkEnd w:id="33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4" w:name="_Toc266353765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.1.2</w:t>
      </w:r>
      <w:bookmarkEnd w:id="34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6703D" w:rsidRPr="0005259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5" w:name="_Toc266353766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.1.3</w:t>
      </w:r>
      <w:bookmarkEnd w:id="35"/>
    </w:p>
    <w:p w:rsidR="00DF35F4" w:rsidRPr="0005259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C6703D" w:rsidRPr="0005259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C6703D" w:rsidRPr="0005259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C6703D" w:rsidRPr="0005259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C6703D" w:rsidRPr="0005259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DF35F4" w:rsidRPr="0005259B" w:rsidRDefault="00DA41F0" w:rsidP="00554414">
      <w:pPr>
        <w:pStyle w:val="Heading2"/>
      </w:pPr>
      <w:bookmarkStart w:id="36" w:name="_Toc266353767"/>
      <w:r w:rsidRPr="0005259B">
        <w:t>4</w:t>
      </w:r>
      <w:r w:rsidR="00DF35F4" w:rsidRPr="0005259B">
        <w:t>.2.</w:t>
      </w:r>
      <w:bookmarkEnd w:id="36"/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7" w:name="_Toc266353768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.2.1</w:t>
      </w:r>
      <w:bookmarkEnd w:id="37"/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8" w:name="_Toc266353769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.2.2</w:t>
      </w:r>
      <w:bookmarkEnd w:id="38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F35F4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F35F4" w:rsidRPr="0005259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9" w:name="_Toc266353770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.2.3</w:t>
      </w:r>
      <w:bookmarkEnd w:id="39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  <w:lang w:val="pt-PT"/>
        </w:rPr>
      </w:pPr>
    </w:p>
    <w:p w:rsidR="00DF35F4" w:rsidRPr="0005259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  <w:lang w:val="pt-PT"/>
        </w:rPr>
      </w:pPr>
    </w:p>
    <w:p w:rsidR="00DF35F4" w:rsidRPr="0005259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  <w:lang w:val="pt-PT"/>
        </w:rPr>
      </w:pPr>
    </w:p>
    <w:p w:rsidR="00493587" w:rsidRPr="0005259B" w:rsidRDefault="00031B55" w:rsidP="00554414">
      <w:pPr>
        <w:pStyle w:val="Heading1"/>
      </w:pPr>
      <w:bookmarkStart w:id="40" w:name="_Toc260760896"/>
      <w:bookmarkStart w:id="41" w:name="_Toc266353771"/>
      <w:bookmarkEnd w:id="21"/>
      <w:r w:rsidRPr="0005259B">
        <w:lastRenderedPageBreak/>
        <w:t xml:space="preserve">CAPÍTULO </w:t>
      </w:r>
      <w:bookmarkEnd w:id="40"/>
      <w:r w:rsidR="008B34E5" w:rsidRPr="0005259B">
        <w:t>5</w:t>
      </w:r>
      <w:r w:rsidRPr="0005259B">
        <w:t xml:space="preserve"> </w:t>
      </w:r>
      <w:r w:rsidR="005F12E3" w:rsidRPr="0005259B">
        <w:t xml:space="preserve">- </w:t>
      </w:r>
      <w:r w:rsidR="00493587" w:rsidRPr="0005259B">
        <w:t>CONCLUS</w:t>
      </w:r>
      <w:r w:rsidR="004B7B36" w:rsidRPr="0005259B">
        <w:t>ÕES</w:t>
      </w:r>
      <w:r w:rsidR="008448EF" w:rsidRPr="0005259B">
        <w:t xml:space="preserve"> E RECOMENDACÕES</w:t>
      </w:r>
      <w:bookmarkEnd w:id="41"/>
    </w:p>
    <w:p w:rsidR="00F477E0" w:rsidRPr="0005259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C54319" w:rsidRPr="0005259B" w:rsidRDefault="00DA41F0" w:rsidP="00554414">
      <w:pPr>
        <w:pStyle w:val="Heading2"/>
      </w:pPr>
      <w:bookmarkStart w:id="42" w:name="_Toc266353772"/>
      <w:r w:rsidRPr="0005259B">
        <w:t>5</w:t>
      </w:r>
      <w:r w:rsidR="00C54319" w:rsidRPr="0005259B">
        <w:t>.1 Conclusões</w:t>
      </w:r>
      <w:bookmarkEnd w:id="42"/>
    </w:p>
    <w:p w:rsidR="00C54319" w:rsidRPr="0005259B" w:rsidRDefault="00C54319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54319" w:rsidRPr="0005259B" w:rsidRDefault="00E1122F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  <w:r w:rsidRPr="0005259B">
        <w:rPr>
          <w:rFonts w:ascii="Times New Roman" w:hAnsi="Times New Roman" w:cs="Times New Roman"/>
          <w:lang w:val="pt-PT"/>
        </w:rPr>
        <w:pict>
          <v:shape id="_x0000_s1067" type="#_x0000_t202" style="position:absolute;left:0;text-align:left;margin-left:0;margin-top:19.45pt;width:456.6pt;height:114.6pt;z-index:251657728;mso-wrap-style:none" strokecolor="red" strokeweight="3pt">
            <v:textbox style="mso-next-textbox:#_x0000_s1067">
              <w:txbxContent>
                <w:p w:rsidR="00E1122F" w:rsidRPr="00A53A35" w:rsidRDefault="00E1122F" w:rsidP="00030506">
                  <w:pPr>
                    <w:spacing w:line="240" w:lineRule="auto"/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</w:pPr>
                  <w:r w:rsidRPr="00A53A35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Aqui o autor deve apresentar o balanço final da investigação.</w:t>
                  </w:r>
                </w:p>
                <w:p w:rsidR="00E1122F" w:rsidRPr="009775AC" w:rsidRDefault="00E1122F" w:rsidP="00030506">
                  <w:pPr>
                    <w:spacing w:line="240" w:lineRule="auto"/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</w:pPr>
                  <w:r w:rsidRPr="009775AC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As conclusões devem estar em correspondência com os objectivos definidos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. </w:t>
                  </w:r>
                  <w:r w:rsidRPr="009775AC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Devem ser apresentadas de forma lógica, clara, concisa e convincente. 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Deve f</w:t>
                  </w:r>
                  <w:r w:rsidRPr="009775AC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ica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r</w:t>
                  </w:r>
                  <w:r w:rsidRPr="009775AC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 evidente o alcance e 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a </w:t>
                  </w:r>
                  <w:r w:rsidRPr="009775AC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qualidade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 das conclusões</w:t>
                  </w:r>
                  <w:r w:rsidRPr="009775AC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. </w:t>
                  </w:r>
                </w:p>
                <w:p w:rsidR="00E1122F" w:rsidRPr="009775AC" w:rsidRDefault="00E1122F" w:rsidP="00473D2F">
                  <w:pPr>
                    <w:spacing w:line="240" w:lineRule="auto"/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</w:pP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As conclusões s</w:t>
                  </w:r>
                  <w:r w:rsidRPr="009775AC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ão uma consequência lógica dos resultados obtidos pelo autor, que foram fundamentados e demostrados convenientemente no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s</w:t>
                  </w:r>
                  <w:r w:rsidRPr="009775AC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 capítulos anteriores.</w:t>
                  </w:r>
                </w:p>
              </w:txbxContent>
            </v:textbox>
            <w10:wrap type="square"/>
          </v:shape>
        </w:pict>
      </w:r>
    </w:p>
    <w:p w:rsidR="00C54319" w:rsidRPr="0005259B" w:rsidRDefault="00C54319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54319" w:rsidRPr="0005259B" w:rsidRDefault="00C54319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54319" w:rsidRPr="0005259B" w:rsidRDefault="00C54319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54319" w:rsidRPr="0005259B" w:rsidRDefault="00C54319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54319" w:rsidRPr="0005259B" w:rsidRDefault="00C54319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C54319" w:rsidRPr="0005259B" w:rsidRDefault="00DA41F0" w:rsidP="00554414">
      <w:pPr>
        <w:pStyle w:val="Heading2"/>
      </w:pPr>
      <w:bookmarkStart w:id="43" w:name="_Toc266353773"/>
      <w:r w:rsidRPr="0005259B">
        <w:t>5</w:t>
      </w:r>
      <w:r w:rsidR="00C54319" w:rsidRPr="0005259B">
        <w:t>.2 Recomendações</w:t>
      </w:r>
      <w:bookmarkEnd w:id="43"/>
    </w:p>
    <w:p w:rsidR="001C5F2B" w:rsidRPr="0005259B" w:rsidRDefault="00E1122F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  <w:r w:rsidRPr="0005259B">
        <w:rPr>
          <w:rFonts w:ascii="Times New Roman" w:hAnsi="Times New Roman" w:cs="Times New Roman"/>
          <w:szCs w:val="24"/>
          <w:lang w:val="pt-PT"/>
        </w:rPr>
        <w:pict>
          <v:shape id="_x0000_s1069" type="#_x0000_t202" style="position:absolute;left:0;text-align:left;margin-left:0;margin-top:7.25pt;width:456.6pt;height:136.8pt;z-index:251658752;mso-wrap-style:none" strokecolor="red" strokeweight="3pt">
            <v:textbox style="mso-next-textbox:#_x0000_s1069;mso-fit-shape-to-text:t">
              <w:txbxContent>
                <w:p w:rsidR="00E1122F" w:rsidRPr="00D5123E" w:rsidRDefault="00752894" w:rsidP="00030506">
                  <w:pPr>
                    <w:spacing w:line="240" w:lineRule="auto"/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</w:pPr>
                  <w:r w:rsidRPr="00D5123E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As recomendações devem </w:t>
                  </w:r>
                  <w:r w:rsidR="00E1122F" w:rsidRPr="00D5123E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conter: </w:t>
                  </w:r>
                </w:p>
                <w:p w:rsidR="00E1122F" w:rsidRPr="008448EF" w:rsidRDefault="00E1122F" w:rsidP="00030506">
                  <w:pPr>
                    <w:spacing w:line="240" w:lineRule="auto"/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</w:pPr>
                  <w:r w:rsidRPr="008448E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a) os aspectos que o autor considera que devem ser t</w:t>
                  </w:r>
                  <w:r w:rsidR="00157A78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rabalhados mais para completar </w:t>
                  </w:r>
                  <w:r w:rsidRPr="008448E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ou ampliar a sua investigação; </w:t>
                  </w:r>
                </w:p>
                <w:p w:rsidR="00E1122F" w:rsidRPr="008448EF" w:rsidRDefault="00E1122F" w:rsidP="00030506">
                  <w:pPr>
                    <w:spacing w:line="240" w:lineRule="auto"/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</w:pPr>
                  <w:r w:rsidRPr="008448E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b) a posibilidade de resolver problemas semelhantes em outros ramos da ciência e/ou da técnica; </w:t>
                  </w:r>
                </w:p>
                <w:p w:rsidR="00E1122F" w:rsidRPr="008448EF" w:rsidRDefault="00E1122F" w:rsidP="00030506">
                  <w:pPr>
                    <w:spacing w:line="240" w:lineRule="auto"/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</w:pPr>
                  <w:r w:rsidRPr="008448E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c) as condicões necessárias para introduzir os resultados na produção ou na prática social, etc.</w:t>
                  </w:r>
                </w:p>
              </w:txbxContent>
            </v:textbox>
            <w10:wrap type="square"/>
          </v:shape>
        </w:pict>
      </w:r>
    </w:p>
    <w:p w:rsidR="001C5F2B" w:rsidRPr="0005259B" w:rsidRDefault="001C5F2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1C5F2B" w:rsidRPr="0005259B" w:rsidRDefault="001C5F2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  <w:lang w:val="pt-PT"/>
        </w:rPr>
      </w:pPr>
    </w:p>
    <w:p w:rsidR="00152AFA" w:rsidRPr="0005259B" w:rsidRDefault="00152AFA" w:rsidP="00554414">
      <w:pPr>
        <w:pStyle w:val="Title"/>
        <w:spacing w:before="0" w:after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bookmarkStart w:id="44" w:name="_Toc95113707"/>
    </w:p>
    <w:p w:rsidR="00AC2AF3" w:rsidRPr="0005259B" w:rsidRDefault="001C5F2B" w:rsidP="00554414">
      <w:pPr>
        <w:pStyle w:val="Heading1"/>
      </w:pPr>
      <w:bookmarkStart w:id="45" w:name="_Toc260760897"/>
      <w:bookmarkStart w:id="46" w:name="_Toc266353774"/>
      <w:r w:rsidRPr="0005259B">
        <w:lastRenderedPageBreak/>
        <w:t>REFER</w:t>
      </w:r>
      <w:r w:rsidR="004B7B36" w:rsidRPr="0005259B">
        <w:t>Ê</w:t>
      </w:r>
      <w:r w:rsidRPr="0005259B">
        <w:t>NCIAS BIBLIOGRÁFICAS</w:t>
      </w:r>
      <w:bookmarkEnd w:id="44"/>
      <w:bookmarkEnd w:id="45"/>
      <w:bookmarkEnd w:id="46"/>
    </w:p>
    <w:p w:rsidR="00F477E0" w:rsidRPr="0005259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8136A2" w:rsidRPr="0005259B" w:rsidRDefault="00856DD4" w:rsidP="00554414">
      <w:pPr>
        <w:pStyle w:val="BodyText"/>
        <w:spacing w:before="0" w:after="0" w:line="360" w:lineRule="auto"/>
        <w:rPr>
          <w:rFonts w:ascii="Times New Roman" w:hAnsi="Times New Roman" w:cs="Times New Roman"/>
          <w:color w:val="FF0000"/>
          <w:lang w:val="pt-PT"/>
        </w:rPr>
      </w:pPr>
      <w:r w:rsidRPr="0005259B">
        <w:rPr>
          <w:rFonts w:ascii="Times New Roman" w:hAnsi="Times New Roman" w:cs="Times New Roman"/>
          <w:color w:val="FF0000"/>
          <w:lang w:val="pt-PT"/>
        </w:rPr>
        <w:t>O estilo</w:t>
      </w:r>
      <w:r w:rsidR="00590528" w:rsidRPr="0005259B">
        <w:rPr>
          <w:rFonts w:ascii="Times New Roman" w:hAnsi="Times New Roman" w:cs="Times New Roman"/>
          <w:color w:val="FF0000"/>
          <w:lang w:val="pt-PT"/>
        </w:rPr>
        <w:t xml:space="preserve"> para referenciar as fontes </w:t>
      </w:r>
      <w:r w:rsidRPr="0005259B">
        <w:rPr>
          <w:rFonts w:ascii="Times New Roman" w:hAnsi="Times New Roman" w:cs="Times New Roman"/>
          <w:color w:val="FF0000"/>
          <w:lang w:val="pt-PT"/>
        </w:rPr>
        <w:t>é o Estilo Chicago: Sistema Autor-Data.</w:t>
      </w:r>
    </w:p>
    <w:p w:rsidR="00C37D04" w:rsidRPr="0005259B" w:rsidRDefault="008448EF" w:rsidP="00554414">
      <w:pPr>
        <w:pStyle w:val="Bibliografa"/>
        <w:spacing w:before="0" w:after="0" w:line="360" w:lineRule="auto"/>
        <w:rPr>
          <w:lang w:val="pt-PT"/>
        </w:rPr>
      </w:pPr>
      <w:r w:rsidRPr="0005259B">
        <w:rPr>
          <w:lang w:val="pt-PT"/>
        </w:rPr>
        <w:fldChar w:fldCharType="begin"/>
      </w:r>
      <w:r w:rsidRPr="0005259B">
        <w:rPr>
          <w:lang w:val="pt-PT"/>
        </w:rPr>
        <w:instrText xml:space="preserve"> MACROBUTTON  AcceptAllChangesInDoc "[Insira aqui apenas as obras que foram citadas na parte textual]" </w:instrText>
      </w:r>
      <w:r w:rsidRPr="0005259B">
        <w:rPr>
          <w:lang w:val="pt-PT"/>
        </w:rPr>
        <w:fldChar w:fldCharType="end"/>
      </w:r>
    </w:p>
    <w:p w:rsidR="00307722" w:rsidRPr="0005259B" w:rsidRDefault="00307722" w:rsidP="00554414">
      <w:pPr>
        <w:pStyle w:val="Bibliografa"/>
        <w:spacing w:before="0" w:after="0" w:line="360" w:lineRule="auto"/>
        <w:rPr>
          <w:lang w:val="pt-PT"/>
        </w:rPr>
      </w:pPr>
    </w:p>
    <w:p w:rsidR="003F6340" w:rsidRPr="0005259B" w:rsidRDefault="003F6340" w:rsidP="00554414">
      <w:pPr>
        <w:pStyle w:val="Bibliografa"/>
        <w:spacing w:before="0" w:after="0" w:line="360" w:lineRule="auto"/>
        <w:rPr>
          <w:lang w:val="pt-PT"/>
        </w:rPr>
      </w:pPr>
    </w:p>
    <w:p w:rsidR="003F6340" w:rsidRPr="0005259B" w:rsidRDefault="003F6340" w:rsidP="00554414">
      <w:pPr>
        <w:pStyle w:val="Bibliografa"/>
        <w:spacing w:before="0" w:after="0" w:line="360" w:lineRule="auto"/>
        <w:rPr>
          <w:lang w:val="pt-PT"/>
        </w:rPr>
      </w:pPr>
    </w:p>
    <w:p w:rsidR="00D0421F" w:rsidRPr="0005259B" w:rsidRDefault="00D0421F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0421F" w:rsidRPr="0005259B" w:rsidRDefault="00D0421F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0421F" w:rsidRPr="0005259B" w:rsidRDefault="00D0421F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0421F" w:rsidRPr="0005259B" w:rsidRDefault="00D0421F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D0421F" w:rsidRPr="0005259B" w:rsidRDefault="00D0421F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A44E1" w:rsidRPr="0005259B" w:rsidRDefault="005A44E1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307722" w:rsidRPr="0005259B" w:rsidRDefault="002F7D08" w:rsidP="00554414">
      <w:pPr>
        <w:pStyle w:val="Heading1"/>
      </w:pPr>
      <w:bookmarkStart w:id="47" w:name="_Toc260760898"/>
      <w:bookmarkStart w:id="48" w:name="_Toc266353775"/>
      <w:r w:rsidRPr="0005259B">
        <w:lastRenderedPageBreak/>
        <w:t>BIBLIOGRAFI</w:t>
      </w:r>
      <w:r w:rsidR="001C5F2B" w:rsidRPr="0005259B">
        <w:t>A</w:t>
      </w:r>
      <w:bookmarkEnd w:id="47"/>
      <w:bookmarkEnd w:id="48"/>
    </w:p>
    <w:p w:rsidR="008136A2" w:rsidRPr="0005259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3F6340" w:rsidRPr="0005259B" w:rsidRDefault="00B41BC8" w:rsidP="00554414">
      <w:pPr>
        <w:pStyle w:val="Bibliografa"/>
        <w:spacing w:before="0" w:after="0" w:line="360" w:lineRule="auto"/>
        <w:rPr>
          <w:color w:val="auto"/>
          <w:lang w:val="pt-PT"/>
        </w:rPr>
      </w:pPr>
      <w:r w:rsidRPr="0005259B">
        <w:rPr>
          <w:color w:val="auto"/>
          <w:lang w:val="pt-PT"/>
        </w:rPr>
        <w:fldChar w:fldCharType="begin"/>
      </w:r>
      <w:r w:rsidRPr="0005259B">
        <w:rPr>
          <w:color w:val="auto"/>
          <w:lang w:val="pt-PT"/>
        </w:rPr>
        <w:instrText xml:space="preserve"> MACROBUTTON  AcceptAllChangesInDoc "[Insira aqui toda a bibliografia consultada, utilizada na elaboração do trabalho]" </w:instrText>
      </w:r>
      <w:r w:rsidRPr="0005259B">
        <w:rPr>
          <w:color w:val="auto"/>
          <w:lang w:val="pt-PT"/>
        </w:rPr>
        <w:fldChar w:fldCharType="end"/>
      </w:r>
    </w:p>
    <w:p w:rsidR="005871B9" w:rsidRPr="0005259B" w:rsidRDefault="005871B9" w:rsidP="00554414">
      <w:pPr>
        <w:spacing w:before="0" w:after="0"/>
        <w:rPr>
          <w:rFonts w:ascii="Times New Roman" w:hAnsi="Times New Roman"/>
          <w:sz w:val="24"/>
          <w:lang w:val="pt-PT"/>
        </w:rPr>
      </w:pPr>
    </w:p>
    <w:p w:rsidR="005C136D" w:rsidRPr="0005259B" w:rsidRDefault="005C136D" w:rsidP="00554414">
      <w:pPr>
        <w:spacing w:before="0" w:after="0"/>
        <w:rPr>
          <w:rFonts w:ascii="Times New Roman" w:hAnsi="Times New Roman"/>
          <w:sz w:val="24"/>
          <w:lang w:val="pt-PT"/>
        </w:rPr>
      </w:pPr>
    </w:p>
    <w:p w:rsidR="005C136D" w:rsidRPr="0005259B" w:rsidRDefault="005C136D" w:rsidP="00554414">
      <w:pPr>
        <w:spacing w:before="0" w:after="0"/>
        <w:rPr>
          <w:rFonts w:ascii="Times New Roman" w:hAnsi="Times New Roman"/>
          <w:sz w:val="24"/>
          <w:lang w:val="pt-PT"/>
        </w:rPr>
      </w:pPr>
    </w:p>
    <w:p w:rsidR="005C136D" w:rsidRPr="0005259B" w:rsidRDefault="005C136D" w:rsidP="00554414">
      <w:pPr>
        <w:spacing w:before="0" w:after="0"/>
        <w:rPr>
          <w:rFonts w:ascii="Times New Roman" w:hAnsi="Times New Roman"/>
          <w:sz w:val="24"/>
          <w:lang w:val="pt-PT"/>
        </w:rPr>
      </w:pPr>
    </w:p>
    <w:p w:rsidR="005C136D" w:rsidRPr="0005259B" w:rsidRDefault="005C136D" w:rsidP="00554414">
      <w:pPr>
        <w:spacing w:before="0" w:after="0"/>
        <w:rPr>
          <w:rFonts w:ascii="Times New Roman" w:hAnsi="Times New Roman"/>
          <w:sz w:val="24"/>
          <w:lang w:val="pt-PT"/>
        </w:rPr>
      </w:pPr>
    </w:p>
    <w:p w:rsidR="00152AFA" w:rsidRPr="0005259B" w:rsidRDefault="00152AFA" w:rsidP="00554414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pt-PT"/>
        </w:rPr>
      </w:pPr>
    </w:p>
    <w:p w:rsidR="005C136D" w:rsidRPr="0005259B" w:rsidRDefault="005C136D" w:rsidP="00554414">
      <w:pPr>
        <w:pStyle w:val="Heading1"/>
      </w:pPr>
      <w:bookmarkStart w:id="49" w:name="_Toc260760899"/>
      <w:bookmarkStart w:id="50" w:name="_Toc266353776"/>
      <w:r w:rsidRPr="0005259B">
        <w:lastRenderedPageBreak/>
        <w:t>ANEXOS</w:t>
      </w:r>
      <w:bookmarkEnd w:id="49"/>
      <w:bookmarkEnd w:id="50"/>
    </w:p>
    <w:p w:rsidR="008136A2" w:rsidRPr="0005259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  <w:lang w:val="pt-PT"/>
        </w:rPr>
      </w:pPr>
    </w:p>
    <w:p w:rsidR="005C136D" w:rsidRPr="0005259B" w:rsidRDefault="00B41BC8" w:rsidP="00554414">
      <w:pPr>
        <w:pStyle w:val="Bibliografa"/>
        <w:spacing w:before="0" w:after="0" w:line="360" w:lineRule="auto"/>
        <w:rPr>
          <w:lang w:val="pt-PT"/>
        </w:rPr>
      </w:pPr>
      <w:r w:rsidRPr="0005259B">
        <w:rPr>
          <w:lang w:val="pt-PT"/>
        </w:rPr>
        <w:fldChar w:fldCharType="begin"/>
      </w:r>
      <w:r w:rsidRPr="0005259B">
        <w:rPr>
          <w:lang w:val="pt-PT"/>
        </w:rPr>
        <w:instrText xml:space="preserve"> MACROBUTTON  AcceptAllChangesInDoc "[Insira aqui os Anexos]" </w:instrText>
      </w:r>
      <w:r w:rsidRPr="0005259B">
        <w:rPr>
          <w:lang w:val="pt-PT"/>
        </w:rPr>
        <w:fldChar w:fldCharType="end"/>
      </w: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030506" w:rsidP="00554414">
      <w:pPr>
        <w:pStyle w:val="Bibliografa"/>
        <w:spacing w:before="0" w:after="0" w:line="360" w:lineRule="auto"/>
        <w:rPr>
          <w:lang w:val="pt-PT"/>
        </w:rPr>
      </w:pPr>
      <w:r w:rsidRPr="0005259B">
        <w:rPr>
          <w:lang w:val="pt-PT"/>
        </w:rPr>
        <w:pict>
          <v:shape id="_x0000_s1072" type="#_x0000_t202" style="position:absolute;left:0;text-align:left;margin-left:0;margin-top:16.65pt;width:441pt;height:77.4pt;z-index:251659776" strokecolor="red" strokeweight="3pt">
            <v:textbox style="mso-next-textbox:#_x0000_s1072;mso-fit-shape-to-text:t">
              <w:txbxContent>
                <w:p w:rsidR="00E1122F" w:rsidRPr="00825B20" w:rsidRDefault="00E1122F" w:rsidP="00030506">
                  <w:pPr>
                    <w:spacing w:line="240" w:lineRule="auto"/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</w:pPr>
                  <w:r w:rsidRPr="00D75E9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Os anexos são constitu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í</w:t>
                  </w:r>
                  <w:r w:rsidRPr="00D75E9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dos por material suplem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en</w:t>
                  </w:r>
                  <w:r w:rsidRPr="00D75E9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tar ao texto e podem ser gráficos, tabelas, estatísticas, diagramas, mapas, levantamentos topográficos, fotografías, cronologias, quadros comparativos, </w:t>
                  </w:r>
                  <w:r w:rsidR="00944B77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inquéritos, có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pias de documentos, </w:t>
                  </w:r>
                  <w:r w:rsidRPr="00D75E9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etc., que 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ajudem a uma melhor</w:t>
                  </w:r>
                  <w:r w:rsidRPr="00D75E9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 compre</w:t>
                  </w:r>
                  <w:r w:rsidR="00944B77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e</w:t>
                  </w:r>
                  <w:r w:rsidRPr="00D75E9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ns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ão do que foi</w:t>
                  </w:r>
                  <w:r w:rsidRPr="00D75E9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 expo</w:t>
                  </w:r>
                  <w:r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>sto</w:t>
                  </w:r>
                  <w:r w:rsidRPr="00D75E9F">
                    <w:rPr>
                      <w:rFonts w:ascii="Times New Roman" w:hAnsi="Times New Roman"/>
                      <w:color w:val="FF0000"/>
                      <w:sz w:val="24"/>
                      <w:lang w:val="pt-PT"/>
                    </w:rPr>
                    <w:t xml:space="preserve">. </w:t>
                  </w:r>
                </w:p>
              </w:txbxContent>
            </v:textbox>
            <w10:wrap type="square"/>
          </v:shape>
        </w:pict>
      </w: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5871B9" w:rsidRPr="0005259B" w:rsidRDefault="005871B9" w:rsidP="00554414">
      <w:pPr>
        <w:pStyle w:val="Bibliografa"/>
        <w:spacing w:before="0" w:after="0" w:line="360" w:lineRule="auto"/>
        <w:rPr>
          <w:lang w:val="pt-PT"/>
        </w:rPr>
      </w:pPr>
    </w:p>
    <w:p w:rsidR="000E0510" w:rsidRPr="0005259B" w:rsidRDefault="000E0510" w:rsidP="00554414">
      <w:pPr>
        <w:pStyle w:val="Bibliografa"/>
        <w:spacing w:before="0" w:after="0" w:line="360" w:lineRule="auto"/>
        <w:rPr>
          <w:lang w:val="pt-PT"/>
        </w:rPr>
      </w:pPr>
    </w:p>
    <w:p w:rsidR="000E0510" w:rsidRPr="0005259B" w:rsidRDefault="000E0510" w:rsidP="00554414">
      <w:pPr>
        <w:pStyle w:val="Bibliografa"/>
        <w:spacing w:before="0" w:after="0" w:line="360" w:lineRule="auto"/>
        <w:rPr>
          <w:lang w:val="pt-PT"/>
        </w:rPr>
      </w:pPr>
    </w:p>
    <w:p w:rsidR="000E0510" w:rsidRPr="0005259B" w:rsidRDefault="000E0510" w:rsidP="00554414">
      <w:pPr>
        <w:pStyle w:val="Bibliografa"/>
        <w:spacing w:before="0" w:after="0" w:line="360" w:lineRule="auto"/>
        <w:rPr>
          <w:lang w:val="pt-PT"/>
        </w:rPr>
      </w:pPr>
    </w:p>
    <w:p w:rsidR="000E0510" w:rsidRPr="0005259B" w:rsidRDefault="000E0510" w:rsidP="00554414">
      <w:pPr>
        <w:pStyle w:val="Bibliografa"/>
        <w:spacing w:before="0" w:after="0" w:line="360" w:lineRule="auto"/>
        <w:rPr>
          <w:lang w:val="pt-PT"/>
        </w:rPr>
      </w:pPr>
    </w:p>
    <w:p w:rsidR="000E0510" w:rsidRPr="0005259B" w:rsidRDefault="000E0510" w:rsidP="00554414">
      <w:pPr>
        <w:pStyle w:val="Bibliografa"/>
        <w:spacing w:before="0" w:after="0" w:line="360" w:lineRule="auto"/>
        <w:rPr>
          <w:lang w:val="pt-PT"/>
        </w:rPr>
      </w:pPr>
    </w:p>
    <w:p w:rsidR="0021281E" w:rsidRPr="0005259B" w:rsidRDefault="0021281E" w:rsidP="00554414">
      <w:pPr>
        <w:pStyle w:val="Bibliografa"/>
        <w:spacing w:before="0" w:after="0" w:line="360" w:lineRule="auto"/>
        <w:rPr>
          <w:lang w:val="pt-PT"/>
        </w:rPr>
      </w:pPr>
    </w:p>
    <w:sectPr w:rsidR="0021281E" w:rsidRPr="0005259B" w:rsidSect="00266CFA">
      <w:footerReference w:type="default" r:id="rId12"/>
      <w:pgSz w:w="11907" w:h="16840" w:code="9"/>
      <w:pgMar w:top="1701" w:right="1134" w:bottom="1134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C8D" w:rsidRDefault="00A75C8D">
      <w:r>
        <w:separator/>
      </w:r>
    </w:p>
  </w:endnote>
  <w:endnote w:type="continuationSeparator" w:id="1">
    <w:p w:rsidR="00A75C8D" w:rsidRDefault="00A75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2F" w:rsidRDefault="00E1122F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122F" w:rsidRDefault="00E1122F" w:rsidP="00AC1E3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2F" w:rsidRPr="00266CFA" w:rsidRDefault="00E1122F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7708A0">
      <w:rPr>
        <w:rStyle w:val="PageNumber"/>
        <w:rFonts w:ascii="Times New Roman" w:hAnsi="Times New Roman"/>
        <w:noProof/>
        <w:sz w:val="18"/>
        <w:szCs w:val="18"/>
      </w:rPr>
      <w:t>X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</w:p>
  <w:p w:rsidR="00E1122F" w:rsidRDefault="00E1122F" w:rsidP="00266CFA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2F" w:rsidRPr="00266CFA" w:rsidRDefault="00E1122F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7708A0">
      <w:rPr>
        <w:rStyle w:val="PageNumber"/>
        <w:rFonts w:ascii="Times New Roman" w:hAnsi="Times New Roman"/>
        <w:noProof/>
        <w:sz w:val="18"/>
        <w:szCs w:val="18"/>
      </w:rPr>
      <w:t>7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  <w:r w:rsidR="0021281E">
      <w:rPr>
        <w:rStyle w:val="PageNumber"/>
        <w:rFonts w:ascii="Times New Roman" w:hAnsi="Times New Roman"/>
        <w:sz w:val="18"/>
        <w:szCs w:val="18"/>
      </w:rPr>
      <w:t>/9</w:t>
    </w:r>
  </w:p>
  <w:p w:rsidR="00E1122F" w:rsidRDefault="00E1122F" w:rsidP="00266CF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C8D" w:rsidRDefault="00A75C8D">
      <w:r>
        <w:separator/>
      </w:r>
    </w:p>
  </w:footnote>
  <w:footnote w:type="continuationSeparator" w:id="1">
    <w:p w:rsidR="00A75C8D" w:rsidRDefault="00A75C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2F" w:rsidRPr="00266CFA" w:rsidRDefault="00E1122F">
    <w:pPr>
      <w:pStyle w:val="Header"/>
      <w:rPr>
        <w:rFonts w:ascii="Times New Roman" w:hAnsi="Times New Roman"/>
        <w:szCs w:val="22"/>
        <w:lang w:val="pt-PT"/>
      </w:rPr>
    </w:pPr>
    <w:r w:rsidRPr="00266CFA">
      <w:rPr>
        <w:rFonts w:ascii="Times New Roman" w:hAnsi="Times New Roman"/>
        <w:szCs w:val="22"/>
        <w:lang w:val="pt-PT"/>
      </w:rPr>
      <w:t xml:space="preserve">Insira </w:t>
    </w:r>
    <w:r>
      <w:rPr>
        <w:rFonts w:ascii="Times New Roman" w:hAnsi="Times New Roman"/>
        <w:szCs w:val="22"/>
        <w:lang w:val="pt-PT"/>
      </w:rPr>
      <w:t>aqui</w:t>
    </w:r>
    <w:r w:rsidRPr="00266CFA">
      <w:rPr>
        <w:rFonts w:ascii="Times New Roman" w:hAnsi="Times New Roman"/>
        <w:szCs w:val="22"/>
        <w:lang w:val="pt-PT"/>
      </w:rPr>
      <w:t xml:space="preserve"> o título abreviado do PFC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A"/>
      </v:shape>
    </w:pict>
  </w:numPicBullet>
  <w:abstractNum w:abstractNumId="0">
    <w:nsid w:val="FFFFFF7C"/>
    <w:multiLevelType w:val="singleLevel"/>
    <w:tmpl w:val="9EE4F9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82F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B2CB9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5C16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F8800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1263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916CE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9842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58EC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214683B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04322616"/>
    <w:multiLevelType w:val="multilevel"/>
    <w:tmpl w:val="61A0B7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8053F61"/>
    <w:multiLevelType w:val="singleLevel"/>
    <w:tmpl w:val="9B56B2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4">
    <w:nsid w:val="18C73E1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1908739E"/>
    <w:multiLevelType w:val="multilevel"/>
    <w:tmpl w:val="2EEEBAB0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D724F99"/>
    <w:multiLevelType w:val="multilevel"/>
    <w:tmpl w:val="C638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03A18F2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25C81A9A"/>
    <w:multiLevelType w:val="multilevel"/>
    <w:tmpl w:val="8462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6B160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C7F4524"/>
    <w:multiLevelType w:val="singleLevel"/>
    <w:tmpl w:val="6AA0DF70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1">
    <w:nsid w:val="2D3E7246"/>
    <w:multiLevelType w:val="multilevel"/>
    <w:tmpl w:val="B4EAE3D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27"/>
        </w:tabs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22">
    <w:nsid w:val="2EF707CE"/>
    <w:multiLevelType w:val="singleLevel"/>
    <w:tmpl w:val="6AA0DF70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3">
    <w:nsid w:val="33947AC8"/>
    <w:multiLevelType w:val="singleLevel"/>
    <w:tmpl w:val="1B5285F4"/>
    <w:lvl w:ilvl="0">
      <w:start w:val="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4">
    <w:nsid w:val="34B8472F"/>
    <w:multiLevelType w:val="multilevel"/>
    <w:tmpl w:val="6576E1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35CB7C5E"/>
    <w:multiLevelType w:val="hybridMultilevel"/>
    <w:tmpl w:val="FDC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B1001E7"/>
    <w:multiLevelType w:val="hybridMultilevel"/>
    <w:tmpl w:val="DDB285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F3F230E"/>
    <w:multiLevelType w:val="hybridMultilevel"/>
    <w:tmpl w:val="41689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1E5107"/>
    <w:multiLevelType w:val="multilevel"/>
    <w:tmpl w:val="8DB04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4666089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7E13A93"/>
    <w:multiLevelType w:val="multilevel"/>
    <w:tmpl w:val="F46EDDF8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B251DE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4B7B7EF9"/>
    <w:multiLevelType w:val="hybridMultilevel"/>
    <w:tmpl w:val="F46EDDF8"/>
    <w:lvl w:ilvl="0" w:tplc="0C0A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4EA725A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>
    <w:nsid w:val="53B053FB"/>
    <w:multiLevelType w:val="multilevel"/>
    <w:tmpl w:val="FDEE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0F62B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6">
    <w:nsid w:val="57051519"/>
    <w:multiLevelType w:val="multilevel"/>
    <w:tmpl w:val="2502490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7D55BBB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58974F46"/>
    <w:multiLevelType w:val="hybridMultilevel"/>
    <w:tmpl w:val="30B87410"/>
    <w:lvl w:ilvl="0" w:tplc="5C242C62">
      <w:start w:val="2"/>
      <w:numFmt w:val="bullet"/>
      <w:lvlText w:val="-"/>
      <w:lvlJc w:val="left"/>
      <w:pPr>
        <w:tabs>
          <w:tab w:val="num" w:pos="1155"/>
        </w:tabs>
        <w:ind w:left="1155" w:hanging="4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5AC32E0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5B173E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1">
    <w:nsid w:val="5CD05692"/>
    <w:multiLevelType w:val="hybridMultilevel"/>
    <w:tmpl w:val="F1B68FA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6BF90869"/>
    <w:multiLevelType w:val="hybridMultilevel"/>
    <w:tmpl w:val="B7665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D38395F"/>
    <w:multiLevelType w:val="multilevel"/>
    <w:tmpl w:val="BE8C94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4A07FF4"/>
    <w:multiLevelType w:val="multilevel"/>
    <w:tmpl w:val="F780B04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6">
    <w:nsid w:val="7BDD16E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E8D3ED2"/>
    <w:multiLevelType w:val="singleLevel"/>
    <w:tmpl w:val="9AE02A0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29"/>
  </w:num>
  <w:num w:numId="5">
    <w:abstractNumId w:val="19"/>
  </w:num>
  <w:num w:numId="6">
    <w:abstractNumId w:val="46"/>
  </w:num>
  <w:num w:numId="7">
    <w:abstractNumId w:val="39"/>
  </w:num>
  <w:num w:numId="8">
    <w:abstractNumId w:val="23"/>
  </w:num>
  <w:num w:numId="9">
    <w:abstractNumId w:val="47"/>
  </w:num>
  <w:num w:numId="10">
    <w:abstractNumId w:val="11"/>
  </w:num>
  <w:num w:numId="11">
    <w:abstractNumId w:val="32"/>
  </w:num>
  <w:num w:numId="12">
    <w:abstractNumId w:val="30"/>
  </w:num>
  <w:num w:numId="13">
    <w:abstractNumId w:val="41"/>
  </w:num>
  <w:num w:numId="14">
    <w:abstractNumId w:val="8"/>
  </w:num>
  <w:num w:numId="15">
    <w:abstractNumId w:val="3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3"/>
  </w:num>
  <w:num w:numId="23">
    <w:abstractNumId w:val="31"/>
  </w:num>
  <w:num w:numId="24">
    <w:abstractNumId w:val="35"/>
  </w:num>
  <w:num w:numId="25">
    <w:abstractNumId w:val="40"/>
  </w:num>
  <w:num w:numId="26">
    <w:abstractNumId w:val="14"/>
  </w:num>
  <w:num w:numId="27">
    <w:abstractNumId w:val="17"/>
  </w:num>
  <w:num w:numId="28">
    <w:abstractNumId w:val="12"/>
  </w:num>
  <w:num w:numId="29">
    <w:abstractNumId w:val="24"/>
  </w:num>
  <w:num w:numId="30">
    <w:abstractNumId w:val="15"/>
  </w:num>
  <w:num w:numId="31">
    <w:abstractNumId w:val="45"/>
  </w:num>
  <w:num w:numId="32">
    <w:abstractNumId w:val="36"/>
  </w:num>
  <w:num w:numId="33">
    <w:abstractNumId w:val="26"/>
  </w:num>
  <w:num w:numId="34">
    <w:abstractNumId w:val="43"/>
    <w:lvlOverride w:ilvl="0">
      <w:startOverride w:val="6"/>
    </w:lvlOverride>
  </w:num>
  <w:num w:numId="35">
    <w:abstractNumId w:val="22"/>
  </w:num>
  <w:num w:numId="36">
    <w:abstractNumId w:val="8"/>
    <w:lvlOverride w:ilvl="0">
      <w:startOverride w:val="1"/>
    </w:lvlOverride>
  </w:num>
  <w:num w:numId="37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8">
    <w:abstractNumId w:val="20"/>
  </w:num>
  <w:num w:numId="39">
    <w:abstractNumId w:val="37"/>
  </w:num>
  <w:num w:numId="40">
    <w:abstractNumId w:val="13"/>
  </w:num>
  <w:num w:numId="41">
    <w:abstractNumId w:val="33"/>
  </w:num>
  <w:num w:numId="42">
    <w:abstractNumId w:val="16"/>
  </w:num>
  <w:num w:numId="43">
    <w:abstractNumId w:val="18"/>
  </w:num>
  <w:num w:numId="44">
    <w:abstractNumId w:val="34"/>
  </w:num>
  <w:num w:numId="45">
    <w:abstractNumId w:val="38"/>
  </w:num>
  <w:num w:numId="46">
    <w:abstractNumId w:val="27"/>
  </w:num>
  <w:num w:numId="47">
    <w:abstractNumId w:val="28"/>
  </w:num>
  <w:num w:numId="48">
    <w:abstractNumId w:val="42"/>
  </w:num>
  <w:num w:numId="49">
    <w:abstractNumId w:val="25"/>
  </w:num>
  <w:num w:numId="50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659"/>
    <w:rsid w:val="00014843"/>
    <w:rsid w:val="00025477"/>
    <w:rsid w:val="00025F14"/>
    <w:rsid w:val="00030506"/>
    <w:rsid w:val="00031B55"/>
    <w:rsid w:val="0003594E"/>
    <w:rsid w:val="00042F2A"/>
    <w:rsid w:val="00046E20"/>
    <w:rsid w:val="000502E3"/>
    <w:rsid w:val="0005259B"/>
    <w:rsid w:val="000566A8"/>
    <w:rsid w:val="00060446"/>
    <w:rsid w:val="00061C5C"/>
    <w:rsid w:val="000636CB"/>
    <w:rsid w:val="0007179D"/>
    <w:rsid w:val="00076EC1"/>
    <w:rsid w:val="00093F73"/>
    <w:rsid w:val="000A798A"/>
    <w:rsid w:val="000B0E68"/>
    <w:rsid w:val="000C09FD"/>
    <w:rsid w:val="000C6B01"/>
    <w:rsid w:val="000D3DD9"/>
    <w:rsid w:val="000E0510"/>
    <w:rsid w:val="000E6984"/>
    <w:rsid w:val="00104E1F"/>
    <w:rsid w:val="00105EBD"/>
    <w:rsid w:val="00113DFA"/>
    <w:rsid w:val="00116DFF"/>
    <w:rsid w:val="00120FEB"/>
    <w:rsid w:val="0012167D"/>
    <w:rsid w:val="00137EE1"/>
    <w:rsid w:val="001416F5"/>
    <w:rsid w:val="00152AFA"/>
    <w:rsid w:val="00157A78"/>
    <w:rsid w:val="00170659"/>
    <w:rsid w:val="001719A3"/>
    <w:rsid w:val="0017740D"/>
    <w:rsid w:val="00182302"/>
    <w:rsid w:val="00184EFD"/>
    <w:rsid w:val="0019548D"/>
    <w:rsid w:val="001A069B"/>
    <w:rsid w:val="001A28E7"/>
    <w:rsid w:val="001A69B3"/>
    <w:rsid w:val="001B01FF"/>
    <w:rsid w:val="001B723B"/>
    <w:rsid w:val="001C43FD"/>
    <w:rsid w:val="001C5F2B"/>
    <w:rsid w:val="001C6CD5"/>
    <w:rsid w:val="001D15D6"/>
    <w:rsid w:val="001D3850"/>
    <w:rsid w:val="001D7896"/>
    <w:rsid w:val="001E5530"/>
    <w:rsid w:val="00210A3F"/>
    <w:rsid w:val="0021281E"/>
    <w:rsid w:val="00213F03"/>
    <w:rsid w:val="00226697"/>
    <w:rsid w:val="00241EC9"/>
    <w:rsid w:val="002442D9"/>
    <w:rsid w:val="00253FBE"/>
    <w:rsid w:val="00261CA6"/>
    <w:rsid w:val="00266CFA"/>
    <w:rsid w:val="00282A55"/>
    <w:rsid w:val="00282F64"/>
    <w:rsid w:val="00297747"/>
    <w:rsid w:val="002A6C41"/>
    <w:rsid w:val="002B0BB3"/>
    <w:rsid w:val="002C79DF"/>
    <w:rsid w:val="002D318B"/>
    <w:rsid w:val="002E2115"/>
    <w:rsid w:val="002E45D6"/>
    <w:rsid w:val="002F42E6"/>
    <w:rsid w:val="002F668D"/>
    <w:rsid w:val="002F7D08"/>
    <w:rsid w:val="00307722"/>
    <w:rsid w:val="00375A1C"/>
    <w:rsid w:val="00377B52"/>
    <w:rsid w:val="003941CA"/>
    <w:rsid w:val="003A5A56"/>
    <w:rsid w:val="003A5B10"/>
    <w:rsid w:val="003A7D0F"/>
    <w:rsid w:val="003C2CA2"/>
    <w:rsid w:val="003D0773"/>
    <w:rsid w:val="003D4B9B"/>
    <w:rsid w:val="003D61C5"/>
    <w:rsid w:val="003F13B6"/>
    <w:rsid w:val="003F6340"/>
    <w:rsid w:val="00400396"/>
    <w:rsid w:val="0040559F"/>
    <w:rsid w:val="00405A22"/>
    <w:rsid w:val="00410072"/>
    <w:rsid w:val="004108B8"/>
    <w:rsid w:val="004139E5"/>
    <w:rsid w:val="00426AE8"/>
    <w:rsid w:val="0044458F"/>
    <w:rsid w:val="004448BC"/>
    <w:rsid w:val="00465472"/>
    <w:rsid w:val="00466C2C"/>
    <w:rsid w:val="00473D2F"/>
    <w:rsid w:val="004866CE"/>
    <w:rsid w:val="00493587"/>
    <w:rsid w:val="00493DD4"/>
    <w:rsid w:val="00495F5E"/>
    <w:rsid w:val="004A35C2"/>
    <w:rsid w:val="004A704F"/>
    <w:rsid w:val="004B7B36"/>
    <w:rsid w:val="00512A09"/>
    <w:rsid w:val="00520602"/>
    <w:rsid w:val="00554414"/>
    <w:rsid w:val="00554728"/>
    <w:rsid w:val="00556593"/>
    <w:rsid w:val="00557AD6"/>
    <w:rsid w:val="005614BD"/>
    <w:rsid w:val="00567B6C"/>
    <w:rsid w:val="00570AEF"/>
    <w:rsid w:val="00573BFA"/>
    <w:rsid w:val="00583E2D"/>
    <w:rsid w:val="00586625"/>
    <w:rsid w:val="005871B9"/>
    <w:rsid w:val="00590528"/>
    <w:rsid w:val="00597C44"/>
    <w:rsid w:val="005A44E1"/>
    <w:rsid w:val="005A5B19"/>
    <w:rsid w:val="005B1ECA"/>
    <w:rsid w:val="005C136D"/>
    <w:rsid w:val="005D5BD5"/>
    <w:rsid w:val="005E26CE"/>
    <w:rsid w:val="005E606D"/>
    <w:rsid w:val="005F12E3"/>
    <w:rsid w:val="00606BF8"/>
    <w:rsid w:val="00613296"/>
    <w:rsid w:val="006304C7"/>
    <w:rsid w:val="006445FD"/>
    <w:rsid w:val="00654F31"/>
    <w:rsid w:val="00661658"/>
    <w:rsid w:val="00665BB7"/>
    <w:rsid w:val="00667B56"/>
    <w:rsid w:val="006705F1"/>
    <w:rsid w:val="00696510"/>
    <w:rsid w:val="006A0846"/>
    <w:rsid w:val="006B229C"/>
    <w:rsid w:val="006E21F6"/>
    <w:rsid w:val="006E2347"/>
    <w:rsid w:val="00703C15"/>
    <w:rsid w:val="00715B82"/>
    <w:rsid w:val="00716FFF"/>
    <w:rsid w:val="00721468"/>
    <w:rsid w:val="00741653"/>
    <w:rsid w:val="00752894"/>
    <w:rsid w:val="00755A4C"/>
    <w:rsid w:val="00756A9F"/>
    <w:rsid w:val="007708A0"/>
    <w:rsid w:val="007715ED"/>
    <w:rsid w:val="00777F0D"/>
    <w:rsid w:val="007806F7"/>
    <w:rsid w:val="00787609"/>
    <w:rsid w:val="00793ABB"/>
    <w:rsid w:val="007B1940"/>
    <w:rsid w:val="007B71E2"/>
    <w:rsid w:val="007C39BA"/>
    <w:rsid w:val="007E5B27"/>
    <w:rsid w:val="007F16CA"/>
    <w:rsid w:val="00801FBC"/>
    <w:rsid w:val="008136A2"/>
    <w:rsid w:val="00816B4A"/>
    <w:rsid w:val="0082478C"/>
    <w:rsid w:val="00825B20"/>
    <w:rsid w:val="00835094"/>
    <w:rsid w:val="008448EF"/>
    <w:rsid w:val="0085502F"/>
    <w:rsid w:val="0085622C"/>
    <w:rsid w:val="00856DD4"/>
    <w:rsid w:val="00857AE9"/>
    <w:rsid w:val="00857BB1"/>
    <w:rsid w:val="0086282D"/>
    <w:rsid w:val="00883553"/>
    <w:rsid w:val="00884282"/>
    <w:rsid w:val="008850C1"/>
    <w:rsid w:val="0088649D"/>
    <w:rsid w:val="008A205B"/>
    <w:rsid w:val="008A5BC6"/>
    <w:rsid w:val="008A7DB9"/>
    <w:rsid w:val="008B34E5"/>
    <w:rsid w:val="008C09B8"/>
    <w:rsid w:val="008C253F"/>
    <w:rsid w:val="008C4726"/>
    <w:rsid w:val="008D3837"/>
    <w:rsid w:val="008E6589"/>
    <w:rsid w:val="008F3FCD"/>
    <w:rsid w:val="0090260F"/>
    <w:rsid w:val="0090263E"/>
    <w:rsid w:val="00910B39"/>
    <w:rsid w:val="00913927"/>
    <w:rsid w:val="009167F0"/>
    <w:rsid w:val="00931C11"/>
    <w:rsid w:val="00933DFA"/>
    <w:rsid w:val="00940E75"/>
    <w:rsid w:val="00942498"/>
    <w:rsid w:val="00944B77"/>
    <w:rsid w:val="009743C6"/>
    <w:rsid w:val="009775AC"/>
    <w:rsid w:val="00983F1E"/>
    <w:rsid w:val="00985253"/>
    <w:rsid w:val="00995308"/>
    <w:rsid w:val="009A218A"/>
    <w:rsid w:val="009B6980"/>
    <w:rsid w:val="009C4521"/>
    <w:rsid w:val="009D4432"/>
    <w:rsid w:val="00A03D78"/>
    <w:rsid w:val="00A14E86"/>
    <w:rsid w:val="00A1617D"/>
    <w:rsid w:val="00A2119D"/>
    <w:rsid w:val="00A30770"/>
    <w:rsid w:val="00A43472"/>
    <w:rsid w:val="00A47EE5"/>
    <w:rsid w:val="00A5326A"/>
    <w:rsid w:val="00A53A35"/>
    <w:rsid w:val="00A575F8"/>
    <w:rsid w:val="00A666D3"/>
    <w:rsid w:val="00A75AA7"/>
    <w:rsid w:val="00A75C8D"/>
    <w:rsid w:val="00A964DD"/>
    <w:rsid w:val="00AA23FE"/>
    <w:rsid w:val="00AA6BE6"/>
    <w:rsid w:val="00AB4FBE"/>
    <w:rsid w:val="00AC1E3A"/>
    <w:rsid w:val="00AC2AF3"/>
    <w:rsid w:val="00AC5671"/>
    <w:rsid w:val="00AC67CA"/>
    <w:rsid w:val="00AF0E94"/>
    <w:rsid w:val="00B051F2"/>
    <w:rsid w:val="00B31911"/>
    <w:rsid w:val="00B41BC8"/>
    <w:rsid w:val="00B45081"/>
    <w:rsid w:val="00B53909"/>
    <w:rsid w:val="00B53AFA"/>
    <w:rsid w:val="00B56807"/>
    <w:rsid w:val="00B574EF"/>
    <w:rsid w:val="00B6164D"/>
    <w:rsid w:val="00B6611C"/>
    <w:rsid w:val="00B7520D"/>
    <w:rsid w:val="00B8667E"/>
    <w:rsid w:val="00B94F33"/>
    <w:rsid w:val="00BB0B4B"/>
    <w:rsid w:val="00BC6A4B"/>
    <w:rsid w:val="00BD1874"/>
    <w:rsid w:val="00BD5F02"/>
    <w:rsid w:val="00BE3745"/>
    <w:rsid w:val="00BF133D"/>
    <w:rsid w:val="00C02040"/>
    <w:rsid w:val="00C04C22"/>
    <w:rsid w:val="00C05328"/>
    <w:rsid w:val="00C12371"/>
    <w:rsid w:val="00C159A2"/>
    <w:rsid w:val="00C23C1D"/>
    <w:rsid w:val="00C30C05"/>
    <w:rsid w:val="00C33759"/>
    <w:rsid w:val="00C337DD"/>
    <w:rsid w:val="00C363A7"/>
    <w:rsid w:val="00C37D04"/>
    <w:rsid w:val="00C40E53"/>
    <w:rsid w:val="00C50DF7"/>
    <w:rsid w:val="00C54319"/>
    <w:rsid w:val="00C619C2"/>
    <w:rsid w:val="00C6703D"/>
    <w:rsid w:val="00C802E6"/>
    <w:rsid w:val="00C85A75"/>
    <w:rsid w:val="00C95F06"/>
    <w:rsid w:val="00C966AC"/>
    <w:rsid w:val="00CC15E2"/>
    <w:rsid w:val="00CF4583"/>
    <w:rsid w:val="00D02555"/>
    <w:rsid w:val="00D02761"/>
    <w:rsid w:val="00D0421F"/>
    <w:rsid w:val="00D13281"/>
    <w:rsid w:val="00D22052"/>
    <w:rsid w:val="00D34798"/>
    <w:rsid w:val="00D50082"/>
    <w:rsid w:val="00D5123E"/>
    <w:rsid w:val="00D64DB8"/>
    <w:rsid w:val="00D75E9F"/>
    <w:rsid w:val="00D8286D"/>
    <w:rsid w:val="00DA41F0"/>
    <w:rsid w:val="00DC3DF1"/>
    <w:rsid w:val="00DD383D"/>
    <w:rsid w:val="00DF35F4"/>
    <w:rsid w:val="00DF6348"/>
    <w:rsid w:val="00E02722"/>
    <w:rsid w:val="00E1122F"/>
    <w:rsid w:val="00E12EAD"/>
    <w:rsid w:val="00E20C2F"/>
    <w:rsid w:val="00E30198"/>
    <w:rsid w:val="00E3211D"/>
    <w:rsid w:val="00E3232E"/>
    <w:rsid w:val="00E326C6"/>
    <w:rsid w:val="00E34849"/>
    <w:rsid w:val="00E4702C"/>
    <w:rsid w:val="00E53808"/>
    <w:rsid w:val="00E831EB"/>
    <w:rsid w:val="00E94AAB"/>
    <w:rsid w:val="00E96CF5"/>
    <w:rsid w:val="00EA7B30"/>
    <w:rsid w:val="00EB793A"/>
    <w:rsid w:val="00EE643B"/>
    <w:rsid w:val="00F07DCA"/>
    <w:rsid w:val="00F24460"/>
    <w:rsid w:val="00F316AE"/>
    <w:rsid w:val="00F477E0"/>
    <w:rsid w:val="00F51AEC"/>
    <w:rsid w:val="00F731FD"/>
    <w:rsid w:val="00F81158"/>
    <w:rsid w:val="00F81DF8"/>
    <w:rsid w:val="00F82C73"/>
    <w:rsid w:val="00F85B3F"/>
    <w:rsid w:val="00F920CB"/>
    <w:rsid w:val="00F96C72"/>
    <w:rsid w:val="00FA2CA8"/>
    <w:rsid w:val="00FB7AC0"/>
    <w:rsid w:val="00FE285D"/>
    <w:rsid w:val="00FE2D39"/>
    <w:rsid w:val="00FF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Verdana" w:hAnsi="Verdana"/>
      <w:sz w:val="22"/>
      <w:szCs w:val="24"/>
      <w:lang w:val="es-ES"/>
    </w:rPr>
  </w:style>
  <w:style w:type="paragraph" w:styleId="Heading1">
    <w:name w:val="heading 1"/>
    <w:basedOn w:val="Normal"/>
    <w:next w:val="BodyText"/>
    <w:autoRedefine/>
    <w:qFormat/>
    <w:rsid w:val="00F82C73"/>
    <w:pPr>
      <w:keepNext/>
      <w:keepLines/>
      <w:pageBreakBefore/>
      <w:spacing w:before="0" w:after="0"/>
      <w:jc w:val="center"/>
      <w:outlineLvl w:val="0"/>
    </w:pPr>
    <w:rPr>
      <w:rFonts w:ascii="Times New Roman" w:hAnsi="Times New Roman"/>
      <w:b/>
      <w:bCs/>
      <w:caps/>
      <w:sz w:val="28"/>
      <w:szCs w:val="28"/>
      <w:lang w:val="pt-PT"/>
    </w:rPr>
  </w:style>
  <w:style w:type="paragraph" w:styleId="Heading2">
    <w:name w:val="heading 2"/>
    <w:basedOn w:val="Normal"/>
    <w:next w:val="BodyText"/>
    <w:autoRedefine/>
    <w:qFormat/>
    <w:rsid w:val="00DA41F0"/>
    <w:pPr>
      <w:keepNext/>
      <w:keepLines/>
      <w:spacing w:before="0" w:after="0"/>
      <w:outlineLvl w:val="1"/>
    </w:pPr>
    <w:rPr>
      <w:rFonts w:ascii="Times New Roman" w:hAnsi="Times New Roman"/>
      <w:b/>
      <w:bCs/>
      <w:iCs/>
      <w:sz w:val="26"/>
      <w:szCs w:val="26"/>
      <w:lang w:val="pt-PT"/>
    </w:rPr>
  </w:style>
  <w:style w:type="paragraph" w:styleId="Heading3">
    <w:name w:val="heading 3"/>
    <w:basedOn w:val="Normal"/>
    <w:next w:val="BodyText"/>
    <w:autoRedefine/>
    <w:qFormat/>
    <w:rsid w:val="00DA41F0"/>
    <w:pPr>
      <w:keepNext/>
      <w:keepLines/>
      <w:spacing w:before="0" w:after="0"/>
      <w:outlineLvl w:val="2"/>
    </w:pPr>
    <w:rPr>
      <w:rFonts w:ascii="Times New Roman" w:hAnsi="Times New Roman" w:cs="Arial"/>
      <w:b/>
      <w:bCs/>
      <w:sz w:val="26"/>
      <w:szCs w:val="26"/>
      <w:lang w:val="pt-PT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22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22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24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sid w:val="0017740D"/>
    <w:pPr>
      <w:suppressAutoHyphens/>
      <w:spacing w:line="240" w:lineRule="auto"/>
    </w:pPr>
    <w:rPr>
      <w:rFonts w:ascii="Arial" w:hAnsi="Arial" w:cs="Verdana"/>
      <w:sz w:val="24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  <w:spacing w:after="240"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before="240"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C02040"/>
    <w:pPr>
      <w:spacing w:before="0" w:after="0" w:line="240" w:lineRule="auto"/>
      <w:ind w:left="720"/>
      <w:jc w:val="left"/>
    </w:pPr>
    <w:rPr>
      <w:rFonts w:ascii="Times New Roman" w:hAnsi="Times New Roman"/>
      <w:sz w:val="24"/>
    </w:r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semiHidden/>
    <w:rsid w:val="0005259B"/>
    <w:pPr>
      <w:tabs>
        <w:tab w:val="right" w:leader="dot" w:pos="9062"/>
      </w:tabs>
      <w:spacing w:before="0" w:after="0"/>
      <w:jc w:val="left"/>
    </w:pPr>
    <w:rPr>
      <w:rFonts w:ascii="Times New Roman" w:hAnsi="Times New Roman"/>
      <w:caps/>
      <w:noProof/>
      <w:sz w:val="24"/>
    </w:rPr>
  </w:style>
  <w:style w:type="paragraph" w:styleId="TOC3">
    <w:name w:val="toc 3"/>
    <w:basedOn w:val="Normal"/>
    <w:next w:val="Normal"/>
    <w:autoRedefine/>
    <w:semiHidden/>
    <w:pPr>
      <w:spacing w:after="240"/>
      <w:ind w:left="1440"/>
    </w:pPr>
  </w:style>
  <w:style w:type="paragraph" w:styleId="TOC4">
    <w:name w:val="toc 4"/>
    <w:basedOn w:val="Normal"/>
    <w:next w:val="Normal"/>
    <w:autoRedefine/>
    <w:semiHidden/>
    <w:pPr>
      <w:spacing w:after="240"/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rFonts w:ascii="Times New Roman" w:hAnsi="Times New Roman"/>
      <w:color w:val="000000"/>
      <w:sz w:val="24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4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  <w:rPr>
      <w:rFonts w:ascii="Times New Roman" w:hAnsi="Times New Roman"/>
      <w:sz w:val="24"/>
    </w:r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rFonts w:ascii="Times New Roman" w:hAnsi="Times New Roman"/>
      <w:sz w:val="24"/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styleId="NormalWeb">
    <w:name w:val="Normal (Web)"/>
    <w:basedOn w:val="Normal"/>
    <w:rsid w:val="009C45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</Template>
  <TotalTime>2</TotalTime>
  <Pages>23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9567</CharactersWithSpaces>
  <SharedDoc>false</SharedDoc>
  <HLinks>
    <vt:vector size="252" baseType="variant"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_Toc266353776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_Toc266353775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_Toc266353774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_Toc266353773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_Toc266353772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_Toc266353771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_Toc266353770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_Toc266353769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_Toc266353768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_Toc266353767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_Toc266353766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_Toc266353765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_Toc266353764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_Toc266353763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_Toc266353762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_Toc266353761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_Toc266353760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_Toc266353759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_Toc266353758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_Toc266353757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_Toc266353756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_Toc266353755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_Toc266353754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_Toc266353753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_Toc266353752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_Toc266353751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_Toc266353750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_Toc266353749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_Toc266353748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_Toc266353747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_Toc266353746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_Toc266353745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_Toc266353744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_Toc266353743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_Toc266353742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_Toc266353741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creator>mmalagon</dc:creator>
  <dc:description>American Psychological Association 5th Edition_x000d_
_x000d_
This wizard will create a document for submission following the guidelines published by The American Psychological Association (APA) 5th Edition (http://www.apastyle.org/)._x000d_
_x000d_
This wizard is copyright 2002, ISI ResearchSoft. All rights reserved.</dc:description>
  <cp:lastModifiedBy>Ventura Macute</cp:lastModifiedBy>
  <cp:revision>2</cp:revision>
  <cp:lastPrinted>2010-08-10T10:47:00Z</cp:lastPrinted>
  <dcterms:created xsi:type="dcterms:W3CDTF">2014-12-16T10:05:00Z</dcterms:created>
  <dcterms:modified xsi:type="dcterms:W3CDTF">2014-12-16T10:05:00Z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